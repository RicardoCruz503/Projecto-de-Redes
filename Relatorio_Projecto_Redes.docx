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ascii="Times New Roman" w:hAnsi="Times New Roman" w:cs="Times New Roman"/>
          <w:color w:val="9FD37C" w:themeColor="accent2" w:themeTint="99"/>
          <w:sz w:val="50"/>
          <w:szCs w:val="50"/>
        </w:rPr>
      </w:pPr>
      <w:r>
        <w:rPr>
          <w:rFonts w:ascii="Times New Roman" w:hAnsi="Times New Roman"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color w:val="9FD37C" w:themeColor="accent2" w:themeTint="99"/>
          <w:sz w:val="50"/>
          <w:szCs w:val="50"/>
        </w:rPr>
      </w:pPr>
      <w:r>
        <w:rPr>
          <w:rFonts w:ascii="Times New Roman" w:hAnsi="Times New Roman"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Projeto de Redes – Trabalho Prático Nº 1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5566" w:tblpY="2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B91970" w:rsidTr="00B91970">
        <w:trPr>
          <w:trHeight w:val="497"/>
        </w:trPr>
        <w:tc>
          <w:tcPr>
            <w:tcW w:w="6312" w:type="dxa"/>
            <w:gridSpan w:val="2"/>
          </w:tcPr>
          <w:p w:rsidR="00B91970" w:rsidRDefault="00B91970" w:rsidP="00B919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Trabalho realizado por:</w:t>
            </w:r>
          </w:p>
        </w:tc>
      </w:tr>
      <w:tr w:rsidR="00B91970" w:rsidTr="00B91970">
        <w:trPr>
          <w:trHeight w:val="497"/>
        </w:trPr>
        <w:tc>
          <w:tcPr>
            <w:tcW w:w="3156" w:type="dxa"/>
          </w:tcPr>
          <w:p w:rsidR="00B91970" w:rsidRDefault="00B91970" w:rsidP="00B919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Nº 17337</w:t>
            </w:r>
          </w:p>
        </w:tc>
      </w:tr>
      <w:tr w:rsidR="00B91970" w:rsidTr="00B91970">
        <w:trPr>
          <w:trHeight w:val="476"/>
        </w:trPr>
        <w:tc>
          <w:tcPr>
            <w:tcW w:w="3156" w:type="dxa"/>
          </w:tcPr>
          <w:p w:rsidR="00B91970" w:rsidRDefault="00B91970" w:rsidP="00B919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Nº 17808</w:t>
            </w:r>
          </w:p>
        </w:tc>
      </w:tr>
    </w:tbl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id w:val="2460787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B91970" w:rsidRDefault="00B91970">
          <w:pPr>
            <w:pStyle w:val="Cabealhodondice"/>
          </w:pPr>
          <w:r>
            <w:t>Índice</w:t>
          </w:r>
        </w:p>
        <w:p w:rsidR="00B91970" w:rsidRDefault="00B9197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91970" w:rsidRDefault="00B91970" w:rsidP="00B91970">
      <w:pPr>
        <w:pStyle w:val="Cabealho1"/>
      </w:pPr>
      <w:r>
        <w:lastRenderedPageBreak/>
        <w:t>Introdução</w:t>
      </w:r>
    </w:p>
    <w:p w:rsidR="00B91970" w:rsidRDefault="00B91970" w:rsidP="00B91970">
      <w:pPr>
        <w:pStyle w:val="Cabealho1"/>
      </w:pPr>
      <w:r>
        <w:t>Objetivos</w:t>
      </w:r>
    </w:p>
    <w:p w:rsidR="00B91970" w:rsidRDefault="00B91970" w:rsidP="00B91970">
      <w:pPr>
        <w:pStyle w:val="Cabealho1"/>
      </w:pPr>
      <w:r>
        <w:t>Descrição do Problema</w:t>
      </w:r>
    </w:p>
    <w:p w:rsidR="00B91970" w:rsidRPr="00B91970" w:rsidRDefault="00B91970" w:rsidP="00B91970">
      <w:pPr>
        <w:pStyle w:val="Cabealho1"/>
      </w:pPr>
      <w:r>
        <w:t>Procedimentos</w:t>
      </w:r>
      <w:bookmarkStart w:id="0" w:name="_GoBack"/>
      <w:bookmarkEnd w:id="0"/>
    </w:p>
    <w:sectPr w:rsidR="00B91970" w:rsidRPr="00B91970" w:rsidSect="00DE5CB3">
      <w:headerReference w:type="default" r:id="rId11"/>
      <w:footerReference w:type="default" r:id="rId12"/>
      <w:headerReference w:type="first" r:id="rId13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42C" w:rsidRDefault="008B542C">
      <w:pPr>
        <w:spacing w:after="0" w:line="240" w:lineRule="auto"/>
      </w:pPr>
      <w:r>
        <w:separator/>
      </w:r>
    </w:p>
  </w:endnote>
  <w:endnote w:type="continuationSeparator" w:id="0">
    <w:p w:rsidR="008B542C" w:rsidRDefault="008B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Default="00284C4C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9197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42C" w:rsidRDefault="008B542C">
      <w:pPr>
        <w:spacing w:after="0" w:line="240" w:lineRule="auto"/>
      </w:pPr>
      <w:r>
        <w:separator/>
      </w:r>
    </w:p>
  </w:footnote>
  <w:footnote w:type="continuationSeparator" w:id="0">
    <w:p w:rsidR="008B542C" w:rsidRDefault="008B5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Pr="00DE5CB3" w:rsidRDefault="00DE5CB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B3" w:rsidRPr="00DE5CB3" w:rsidRDefault="00DE5CB3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DE5CB3" w:rsidRPr="00DE5CB3" w:rsidRDefault="00DE5CB3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B3" w:rsidRDefault="00DE5CB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6"/>
  </w:num>
  <w:num w:numId="8">
    <w:abstractNumId w:val="18"/>
  </w:num>
  <w:num w:numId="9">
    <w:abstractNumId w:val="26"/>
  </w:num>
  <w:num w:numId="10">
    <w:abstractNumId w:val="28"/>
  </w:num>
  <w:num w:numId="11">
    <w:abstractNumId w:val="10"/>
  </w:num>
  <w:num w:numId="12">
    <w:abstractNumId w:val="15"/>
  </w:num>
  <w:num w:numId="13">
    <w:abstractNumId w:val="17"/>
  </w:num>
  <w:num w:numId="14">
    <w:abstractNumId w:val="7"/>
  </w:num>
  <w:num w:numId="15">
    <w:abstractNumId w:val="22"/>
  </w:num>
  <w:num w:numId="16">
    <w:abstractNumId w:val="6"/>
  </w:num>
  <w:num w:numId="17">
    <w:abstractNumId w:val="27"/>
  </w:num>
  <w:num w:numId="18">
    <w:abstractNumId w:val="5"/>
  </w:num>
  <w:num w:numId="19">
    <w:abstractNumId w:val="20"/>
  </w:num>
  <w:num w:numId="20">
    <w:abstractNumId w:val="19"/>
  </w:num>
  <w:num w:numId="21">
    <w:abstractNumId w:val="9"/>
  </w:num>
  <w:num w:numId="22">
    <w:abstractNumId w:val="24"/>
  </w:num>
  <w:num w:numId="23">
    <w:abstractNumId w:val="12"/>
  </w:num>
  <w:num w:numId="24">
    <w:abstractNumId w:val="14"/>
  </w:num>
  <w:num w:numId="25">
    <w:abstractNumId w:val="13"/>
  </w:num>
  <w:num w:numId="26">
    <w:abstractNumId w:val="23"/>
  </w:num>
  <w:num w:numId="27">
    <w:abstractNumId w:val="25"/>
  </w:num>
  <w:num w:numId="28">
    <w:abstractNumId w:val="21"/>
  </w:num>
  <w:num w:numId="2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641D"/>
    <w:rsid w:val="000D452F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93BDE"/>
    <w:rsid w:val="002A0F95"/>
    <w:rsid w:val="002A3489"/>
    <w:rsid w:val="002A6970"/>
    <w:rsid w:val="002B2697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6AC1"/>
    <w:rsid w:val="005117E8"/>
    <w:rsid w:val="005402C6"/>
    <w:rsid w:val="005411B6"/>
    <w:rsid w:val="00541FAC"/>
    <w:rsid w:val="005468BB"/>
    <w:rsid w:val="00584791"/>
    <w:rsid w:val="00597098"/>
    <w:rsid w:val="005A6573"/>
    <w:rsid w:val="005C15EA"/>
    <w:rsid w:val="005C17BB"/>
    <w:rsid w:val="005D060E"/>
    <w:rsid w:val="005F7831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BC6"/>
    <w:rsid w:val="007B424C"/>
    <w:rsid w:val="007C2EBB"/>
    <w:rsid w:val="007C6E33"/>
    <w:rsid w:val="007D3224"/>
    <w:rsid w:val="007D781E"/>
    <w:rsid w:val="007F5B88"/>
    <w:rsid w:val="00813BFD"/>
    <w:rsid w:val="00823AD2"/>
    <w:rsid w:val="00857D6D"/>
    <w:rsid w:val="0087171E"/>
    <w:rsid w:val="00871B2A"/>
    <w:rsid w:val="00882FFF"/>
    <w:rsid w:val="00884125"/>
    <w:rsid w:val="008877EA"/>
    <w:rsid w:val="008917DD"/>
    <w:rsid w:val="008A1614"/>
    <w:rsid w:val="008B542C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4670"/>
    <w:rsid w:val="009B0DA5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75D83"/>
    <w:rsid w:val="00A86262"/>
    <w:rsid w:val="00A900ED"/>
    <w:rsid w:val="00AB3B5A"/>
    <w:rsid w:val="00AD28C0"/>
    <w:rsid w:val="00AE5800"/>
    <w:rsid w:val="00B0400F"/>
    <w:rsid w:val="00B06484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E1146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A6A12"/>
    <w:rsid w:val="00DA6BB7"/>
    <w:rsid w:val="00DC0F8C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6A01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366"/>
  </w:style>
  <w:style w:type="paragraph" w:styleId="Cabealho1">
    <w:name w:val="heading 1"/>
    <w:basedOn w:val="Normal"/>
    <w:next w:val="Normal"/>
    <w:link w:val="Cabealho1Carter"/>
    <w:uiPriority w:val="9"/>
    <w:qFormat/>
    <w:rsid w:val="00F35366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3536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F353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35366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F35366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F3536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A2BB02-7A5C-45D0-B672-AA027B78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1021</TotalTime>
  <Pages>3</Pages>
  <Words>57</Words>
  <Characters>308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Ricardo Antonio da Rocha da Cruz</cp:lastModifiedBy>
  <cp:revision>108</cp:revision>
  <cp:lastPrinted>2015-06-14T23:31:00Z</cp:lastPrinted>
  <dcterms:created xsi:type="dcterms:W3CDTF">2015-06-13T15:03:00Z</dcterms:created>
  <dcterms:modified xsi:type="dcterms:W3CDTF">2015-07-09T13:16:00Z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