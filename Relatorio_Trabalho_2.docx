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Instituto Politécnico de Tomar</w:t>
      </w:r>
    </w:p>
    <w:p w:rsidR="00B91970" w:rsidRDefault="00B91970" w:rsidP="00B91970">
      <w:pPr>
        <w:jc w:val="center"/>
        <w:rPr>
          <w:rFonts w:cs="Times New Roman"/>
          <w:color w:val="9FD37C" w:themeColor="accent2" w:themeTint="99"/>
          <w:sz w:val="50"/>
          <w:szCs w:val="50"/>
        </w:rPr>
      </w:pPr>
      <w:r>
        <w:rPr>
          <w:rFonts w:cs="Times New Roman"/>
          <w:color w:val="9FD37C" w:themeColor="accent2" w:themeTint="99"/>
          <w:sz w:val="50"/>
          <w:szCs w:val="50"/>
        </w:rPr>
        <w:t>Escola Superior de Tecnologia de Tomar</w:t>
      </w:r>
    </w:p>
    <w:p w:rsidR="00B91970" w:rsidRDefault="00B91970" w:rsidP="00B91970">
      <w:pPr>
        <w:jc w:val="center"/>
        <w:rPr>
          <w:rFonts w:cs="Times New Roman"/>
          <w:sz w:val="40"/>
          <w:szCs w:val="40"/>
        </w:rPr>
      </w:pPr>
      <w:r w:rsidRPr="00B91970">
        <w:rPr>
          <w:rFonts w:cs="Times New Roman"/>
          <w:sz w:val="40"/>
          <w:szCs w:val="40"/>
        </w:rPr>
        <w:t>Engenharia Informática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Projeto de Redes – Trabalho Prático Nº 1</w:t>
      </w:r>
    </w:p>
    <w:p w:rsidR="00B91970" w:rsidRDefault="00B91970" w:rsidP="00B91970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2014/2015</w:t>
      </w: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p w:rsidR="00B91970" w:rsidRPr="00B91970" w:rsidRDefault="00B91970" w:rsidP="00B91970">
      <w:pPr>
        <w:rPr>
          <w:rFonts w:cs="Times New Roman"/>
          <w:sz w:val="36"/>
          <w:szCs w:val="36"/>
        </w:rPr>
      </w:pPr>
    </w:p>
    <w:tbl>
      <w:tblPr>
        <w:tblStyle w:val="Tabelacomgrelha"/>
        <w:tblpPr w:leftFromText="141" w:rightFromText="141" w:vertAnchor="text" w:horzAnchor="page" w:tblpX="5566" w:tblpY="29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6"/>
        <w:gridCol w:w="3156"/>
      </w:tblGrid>
      <w:tr w:rsidR="00B91970" w:rsidTr="00B91970">
        <w:trPr>
          <w:trHeight w:val="497"/>
        </w:trPr>
        <w:tc>
          <w:tcPr>
            <w:tcW w:w="6312" w:type="dxa"/>
            <w:gridSpan w:val="2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 xml:space="preserve">Trabalho realizado </w:t>
            </w:r>
            <w:proofErr w:type="gramStart"/>
            <w:r>
              <w:rPr>
                <w:rFonts w:cs="Times New Roman"/>
                <w:sz w:val="36"/>
                <w:szCs w:val="36"/>
              </w:rPr>
              <w:t>por</w:t>
            </w:r>
            <w:proofErr w:type="gramEnd"/>
            <w:r>
              <w:rPr>
                <w:rFonts w:cs="Times New Roman"/>
                <w:sz w:val="36"/>
                <w:szCs w:val="36"/>
              </w:rPr>
              <w:t>:</w:t>
            </w:r>
          </w:p>
        </w:tc>
      </w:tr>
      <w:tr w:rsidR="00B91970" w:rsidTr="00B91970">
        <w:trPr>
          <w:trHeight w:val="497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Dário Mendes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17337</w:t>
            </w:r>
          </w:p>
        </w:tc>
      </w:tr>
      <w:tr w:rsidR="00B91970" w:rsidTr="00B91970">
        <w:trPr>
          <w:trHeight w:val="476"/>
        </w:trPr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Ricardo Cruz</w:t>
            </w:r>
          </w:p>
        </w:tc>
        <w:tc>
          <w:tcPr>
            <w:tcW w:w="3156" w:type="dxa"/>
          </w:tcPr>
          <w:p w:rsidR="00B91970" w:rsidRDefault="00B91970" w:rsidP="00B91970">
            <w:pPr>
              <w:rPr>
                <w:rFonts w:cs="Times New Roman"/>
                <w:sz w:val="36"/>
                <w:szCs w:val="36"/>
              </w:rPr>
            </w:pPr>
            <w:r>
              <w:rPr>
                <w:rFonts w:cs="Times New Roman"/>
                <w:sz w:val="36"/>
                <w:szCs w:val="36"/>
              </w:rPr>
              <w:t>Nº 17808</w:t>
            </w:r>
          </w:p>
        </w:tc>
      </w:tr>
    </w:tbl>
    <w:p w:rsidR="00B91970" w:rsidRDefault="00B91970" w:rsidP="00B91970">
      <w:pPr>
        <w:rPr>
          <w:rFonts w:cs="Times New Roman"/>
          <w:sz w:val="36"/>
          <w:szCs w:val="36"/>
        </w:rPr>
      </w:pPr>
    </w:p>
    <w:p w:rsidR="00B91970" w:rsidRDefault="00B9197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sdt>
      <w:sdtPr>
        <w:rPr>
          <w:rFonts w:eastAsiaTheme="minorEastAsia" w:cstheme="minorBidi"/>
          <w:color w:val="auto"/>
          <w:sz w:val="26"/>
          <w:szCs w:val="21"/>
        </w:rPr>
        <w:id w:val="246078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91970" w:rsidRDefault="00B91970" w:rsidP="004325C0">
          <w:pPr>
            <w:pStyle w:val="Cabealhodondice"/>
            <w:numPr>
              <w:ilvl w:val="0"/>
              <w:numId w:val="0"/>
            </w:numPr>
          </w:pPr>
          <w:r>
            <w:t>Índice</w:t>
          </w:r>
        </w:p>
        <w:p w:rsidR="00CD228B" w:rsidRDefault="00B91970">
          <w:pPr>
            <w:pStyle w:val="ndice10"/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219529" w:history="1">
            <w:r w:rsidR="00CD228B" w:rsidRPr="00DD7FA2">
              <w:rPr>
                <w:rStyle w:val="Hiperligao"/>
                <w:noProof/>
              </w:rPr>
              <w:t>1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Introdução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_Toc424219529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3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10"/>
            <w:rPr>
              <w:noProof/>
              <w:sz w:val="22"/>
              <w:szCs w:val="22"/>
            </w:rPr>
          </w:pPr>
          <w:hyperlink w:anchor="_Toc424219530" w:history="1">
            <w:r w:rsidR="00CD228B" w:rsidRPr="00DD7FA2">
              <w:rPr>
                <w:rStyle w:val="Hiperligao"/>
                <w:noProof/>
              </w:rPr>
              <w:t>2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Objetivos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_Toc424219530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4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10"/>
            <w:rPr>
              <w:noProof/>
              <w:sz w:val="22"/>
              <w:szCs w:val="22"/>
            </w:rPr>
          </w:pPr>
          <w:hyperlink w:anchor="_Toc424219531" w:history="1">
            <w:r w:rsidR="00CD228B" w:rsidRPr="00DD7FA2">
              <w:rPr>
                <w:rStyle w:val="Hiperligao"/>
                <w:noProof/>
              </w:rPr>
              <w:t>3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Descrição do Problema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_Toc424219531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5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10"/>
            <w:rPr>
              <w:noProof/>
              <w:sz w:val="22"/>
              <w:szCs w:val="22"/>
            </w:rPr>
          </w:pPr>
          <w:hyperlink w:anchor="_Toc424219532" w:history="1">
            <w:r w:rsidR="00CD228B" w:rsidRPr="00DD7FA2">
              <w:rPr>
                <w:rStyle w:val="Hiperligao"/>
                <w:noProof/>
              </w:rPr>
              <w:t>4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Cálculo da Linha de Vista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_Toc424219532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3" w:history="1">
            <w:r w:rsidR="00CD228B" w:rsidRPr="00DD7FA2">
              <w:rPr>
                <w:rStyle w:val="Hiperligao"/>
                <w:noProof/>
              </w:rPr>
              <w:t>4.1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Paços do Conselho – Bombeiros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_Toc424219533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4" w:history="1">
            <w:r w:rsidR="00CD228B" w:rsidRPr="00DD7FA2">
              <w:rPr>
                <w:rStyle w:val="Hiperligao"/>
                <w:noProof/>
              </w:rPr>
              <w:t>4.2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Bombeiros – Piscinas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_Toc424219534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5" w:history="1">
            <w:r w:rsidR="00CD228B" w:rsidRPr="00DD7FA2">
              <w:rPr>
                <w:rStyle w:val="Hiperligao"/>
                <w:noProof/>
              </w:rPr>
              <w:t>4.2.1</w:t>
            </w:r>
            <w:r w:rsidR="00CD228B">
              <w:rPr>
                <w:rFonts w:cstheme="minorBidi"/>
                <w:noProof/>
              </w:rPr>
              <w:tab/>
            </w:r>
            <w:r w:rsidR="00CD228B" w:rsidRPr="00DD7FA2">
              <w:rPr>
                <w:rStyle w:val="Hiperligao"/>
                <w:noProof/>
              </w:rPr>
              <w:t>Paços do Conselho – Piscinas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_Toc424219535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6" w:history="1">
            <w:r w:rsidR="00CD228B" w:rsidRPr="00DD7FA2">
              <w:rPr>
                <w:rStyle w:val="Hiperligao"/>
                <w:noProof/>
              </w:rPr>
              <w:t>4.3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Piscinas – Oficinas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_Toc424219536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20"/>
            <w:tabs>
              <w:tab w:val="left" w:pos="880"/>
              <w:tab w:val="right" w:leader="dot" w:pos="8873"/>
            </w:tabs>
            <w:rPr>
              <w:noProof/>
              <w:sz w:val="22"/>
              <w:szCs w:val="22"/>
            </w:rPr>
          </w:pPr>
          <w:hyperlink w:anchor="_Toc424219537" w:history="1">
            <w:r w:rsidR="00CD228B" w:rsidRPr="00DD7FA2">
              <w:rPr>
                <w:rStyle w:val="Hiperligao"/>
                <w:noProof/>
              </w:rPr>
              <w:t>4.4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Paços do Conselho – Centro de Interpretação do Alviela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_Toc424219537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8" w:history="1">
            <w:r w:rsidR="00CD228B" w:rsidRPr="00DD7FA2">
              <w:rPr>
                <w:rStyle w:val="Hiperligao"/>
                <w:noProof/>
              </w:rPr>
              <w:t>4.4.1</w:t>
            </w:r>
            <w:r w:rsidR="00CD228B">
              <w:rPr>
                <w:rFonts w:cstheme="minorBidi"/>
                <w:noProof/>
              </w:rPr>
              <w:tab/>
            </w:r>
            <w:r w:rsidR="00CD228B" w:rsidRPr="00DD7FA2">
              <w:rPr>
                <w:rStyle w:val="Hiperligao"/>
                <w:noProof/>
              </w:rPr>
              <w:t>Paços do Conselho – Monte (Repetidor)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_Toc424219538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30"/>
            <w:tabs>
              <w:tab w:val="left" w:pos="1320"/>
              <w:tab w:val="right" w:leader="dot" w:pos="8873"/>
            </w:tabs>
            <w:rPr>
              <w:rFonts w:cstheme="minorBidi"/>
              <w:noProof/>
            </w:rPr>
          </w:pPr>
          <w:hyperlink w:anchor="_Toc424219539" w:history="1">
            <w:r w:rsidR="00CD228B" w:rsidRPr="00DD7FA2">
              <w:rPr>
                <w:rStyle w:val="Hiperligao"/>
                <w:noProof/>
              </w:rPr>
              <w:t>4.4.2</w:t>
            </w:r>
            <w:r w:rsidR="00CD228B">
              <w:rPr>
                <w:rFonts w:cstheme="minorBidi"/>
                <w:noProof/>
              </w:rPr>
              <w:tab/>
            </w:r>
            <w:r w:rsidR="00CD228B" w:rsidRPr="00DD7FA2">
              <w:rPr>
                <w:rStyle w:val="Hiperligao"/>
                <w:noProof/>
              </w:rPr>
              <w:t>Monte (Repetidor) – Centro de Interpretação do Alviela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_Toc424219539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6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CD228B" w:rsidRDefault="002D0A54">
          <w:pPr>
            <w:pStyle w:val="ndice10"/>
            <w:rPr>
              <w:noProof/>
              <w:sz w:val="22"/>
              <w:szCs w:val="22"/>
            </w:rPr>
          </w:pPr>
          <w:hyperlink w:anchor="_Toc424219540" w:history="1">
            <w:r w:rsidR="00CD228B" w:rsidRPr="00DD7FA2">
              <w:rPr>
                <w:rStyle w:val="Hiperligao"/>
                <w:noProof/>
              </w:rPr>
              <w:t>5</w:t>
            </w:r>
            <w:r w:rsidR="00CD228B">
              <w:rPr>
                <w:noProof/>
                <w:sz w:val="22"/>
                <w:szCs w:val="22"/>
              </w:rPr>
              <w:tab/>
            </w:r>
            <w:r w:rsidR="00CD228B" w:rsidRPr="00DD7FA2">
              <w:rPr>
                <w:rStyle w:val="Hiperligao"/>
                <w:noProof/>
              </w:rPr>
              <w:t>Equipamento Necessário</w:t>
            </w:r>
            <w:r w:rsidR="00CD228B">
              <w:rPr>
                <w:noProof/>
                <w:webHidden/>
              </w:rPr>
              <w:tab/>
            </w:r>
            <w:r w:rsidR="00CD228B">
              <w:rPr>
                <w:noProof/>
                <w:webHidden/>
              </w:rPr>
              <w:fldChar w:fldCharType="begin"/>
            </w:r>
            <w:r w:rsidR="00CD228B">
              <w:rPr>
                <w:noProof/>
                <w:webHidden/>
              </w:rPr>
              <w:instrText xml:space="preserve"> PAGEREF _Toc424219540 \h </w:instrText>
            </w:r>
            <w:r w:rsidR="00CD228B">
              <w:rPr>
                <w:noProof/>
                <w:webHidden/>
              </w:rPr>
            </w:r>
            <w:r w:rsidR="00CD228B">
              <w:rPr>
                <w:noProof/>
                <w:webHidden/>
              </w:rPr>
              <w:fldChar w:fldCharType="separate"/>
            </w:r>
            <w:r w:rsidR="00CD228B">
              <w:rPr>
                <w:noProof/>
                <w:webHidden/>
              </w:rPr>
              <w:t>7</w:t>
            </w:r>
            <w:r w:rsidR="00CD228B">
              <w:rPr>
                <w:noProof/>
                <w:webHidden/>
              </w:rPr>
              <w:fldChar w:fldCharType="end"/>
            </w:r>
          </w:hyperlink>
        </w:p>
        <w:p w:rsidR="00B91970" w:rsidRDefault="00B91970">
          <w:r>
            <w:rPr>
              <w:b/>
              <w:bCs/>
            </w:rPr>
            <w:fldChar w:fldCharType="end"/>
          </w:r>
        </w:p>
      </w:sdtContent>
    </w:sdt>
    <w:p w:rsidR="004325C0" w:rsidRDefault="004325C0">
      <w:pPr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4325C0" w:rsidRDefault="004325C0" w:rsidP="004325C0">
      <w:pPr>
        <w:pStyle w:val="Cabealho1"/>
      </w:pPr>
      <w:bookmarkStart w:id="0" w:name="_Toc424219529"/>
      <w:r>
        <w:lastRenderedPageBreak/>
        <w:t>Introdução</w:t>
      </w:r>
      <w:bookmarkEnd w:id="0"/>
    </w:p>
    <w:p w:rsidR="00111987" w:rsidRDefault="00111987" w:rsidP="00172910"/>
    <w:p w:rsidR="00111987" w:rsidRDefault="00111987" w:rsidP="00111987">
      <w:r>
        <w:t>Uma rede local de dados é normalmente organizada hierarquicamente, dividindo se em camadas. A cada camada correspondem determinadas funções que operam de acordo com a sua finalidade. O modelo de projeção mais usual consiste em dividir a rede em três camadas hierárquicas:</w:t>
      </w:r>
    </w:p>
    <w:p w:rsidR="00111987" w:rsidRDefault="00111987" w:rsidP="00111987">
      <w:r>
        <w:t>•</w:t>
      </w:r>
      <w:r>
        <w:tab/>
        <w:t xml:space="preserve">Acesso – efetua a interface com os dispositivos terminais e é normalmente constituída por </w:t>
      </w:r>
      <w:proofErr w:type="spellStart"/>
      <w:r>
        <w:t>switches</w:t>
      </w:r>
      <w:proofErr w:type="spellEnd"/>
      <w:r>
        <w:t xml:space="preserve"> L2 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points</w:t>
      </w:r>
      <w:proofErr w:type="spellEnd"/>
      <w:r>
        <w:t>.</w:t>
      </w:r>
    </w:p>
    <w:p w:rsidR="00111987" w:rsidRDefault="00111987" w:rsidP="00111987">
      <w:r>
        <w:t>•</w:t>
      </w:r>
      <w:r>
        <w:tab/>
        <w:t xml:space="preserve">Distribuição - agrega os dados provenientes da camada de acesso antes de serem encaminhados para o core. É também utilizada para segmentar a rede em vários domínios de </w:t>
      </w:r>
      <w:proofErr w:type="spellStart"/>
      <w:r>
        <w:t>broadcast</w:t>
      </w:r>
      <w:proofErr w:type="spellEnd"/>
      <w:r>
        <w:t xml:space="preserve">, e para concretizar políticas de encaminhamento. Nesta camada são utilizados </w:t>
      </w:r>
      <w:proofErr w:type="spellStart"/>
      <w:r>
        <w:t>switches</w:t>
      </w:r>
      <w:proofErr w:type="spellEnd"/>
      <w:r>
        <w:t xml:space="preserve"> L3.</w:t>
      </w:r>
    </w:p>
    <w:p w:rsidR="00111987" w:rsidRDefault="00111987" w:rsidP="00111987">
      <w:r>
        <w:t>•</w:t>
      </w:r>
      <w:r>
        <w:tab/>
        <w:t xml:space="preserve">Core - é utilizada para ligar os recursos partilhados, assim como para fazer a interface entre a rede local e a rede pública. São normalmente utilizados </w:t>
      </w:r>
      <w:proofErr w:type="spellStart"/>
      <w:r>
        <w:t>switches</w:t>
      </w:r>
      <w:proofErr w:type="spellEnd"/>
      <w:r>
        <w:t xml:space="preserve"> L3 de elevado desempenho.</w:t>
      </w:r>
    </w:p>
    <w:p w:rsidR="00111987" w:rsidRDefault="00111987" w:rsidP="00111987">
      <w:r>
        <w:t xml:space="preserve"> Proceder ao desenvolvimento da rede local com esta organização por camadas hierárquicas resulta em implicações no aumento:</w:t>
      </w:r>
    </w:p>
    <w:p w:rsidR="00111987" w:rsidRDefault="00111987" w:rsidP="00111987">
      <w:r>
        <w:t xml:space="preserve">• Da escalabilidade. </w:t>
      </w:r>
    </w:p>
    <w:p w:rsidR="00111987" w:rsidRDefault="00111987" w:rsidP="00111987">
      <w:r>
        <w:t xml:space="preserve">• Da redundância. </w:t>
      </w:r>
    </w:p>
    <w:p w:rsidR="00111987" w:rsidRDefault="00111987" w:rsidP="00111987">
      <w:r>
        <w:t>• Do desempenho.</w:t>
      </w:r>
    </w:p>
    <w:p w:rsidR="00111987" w:rsidRDefault="00111987" w:rsidP="00111987">
      <w:r>
        <w:t xml:space="preserve">• Da segurança. </w:t>
      </w:r>
    </w:p>
    <w:p w:rsidR="00172910" w:rsidRDefault="00111987" w:rsidP="00111987">
      <w:r>
        <w:t>• Da facilidade de gestão.</w:t>
      </w:r>
      <w:r w:rsidR="00172910">
        <w:br w:type="page"/>
      </w:r>
    </w:p>
    <w:p w:rsidR="00111987" w:rsidRPr="00111987" w:rsidRDefault="009B5100" w:rsidP="00111987">
      <w:pPr>
        <w:pStyle w:val="Cabealho1"/>
      </w:pPr>
      <w:bookmarkStart w:id="1" w:name="_Toc424219530"/>
      <w:r>
        <w:lastRenderedPageBreak/>
        <w:t>Objetivos</w:t>
      </w:r>
      <w:bookmarkEnd w:id="1"/>
    </w:p>
    <w:p w:rsidR="00111987" w:rsidRDefault="00111987" w:rsidP="00111987"/>
    <w:p w:rsidR="00111987" w:rsidRDefault="00111987" w:rsidP="00111987">
      <w:r>
        <w:t>Projeção</w:t>
      </w:r>
      <w:r w:rsidRPr="005070F2">
        <w:t xml:space="preserve"> e concretização das camadas de acesso e de distribuição das redes locais de dados.</w:t>
      </w:r>
    </w:p>
    <w:p w:rsidR="00CD228B" w:rsidRDefault="00CD228B">
      <w:pP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</w:pPr>
      <w:r>
        <w:rPr>
          <w:rFonts w:asciiTheme="majorHAnsi" w:eastAsiaTheme="majorEastAsia" w:hAnsiTheme="majorHAnsi" w:cstheme="majorBidi"/>
          <w:color w:val="729928" w:themeColor="accent1" w:themeShade="BF"/>
          <w:sz w:val="40"/>
          <w:szCs w:val="36"/>
        </w:rPr>
        <w:br w:type="page"/>
      </w:r>
    </w:p>
    <w:p w:rsidR="0028740E" w:rsidRDefault="00111987" w:rsidP="0028740E">
      <w:pPr>
        <w:pStyle w:val="Cabealho1"/>
      </w:pPr>
      <w:r>
        <w:lastRenderedPageBreak/>
        <w:t>Topologia da Rede</w:t>
      </w:r>
    </w:p>
    <w:p w:rsidR="0028740E" w:rsidRDefault="0028740E"/>
    <w:p w:rsidR="00111987" w:rsidRDefault="0028740E" w:rsidP="0028740E">
      <w:pPr>
        <w:jc w:val="center"/>
      </w:pPr>
      <w:r>
        <w:rPr>
          <w:noProof/>
        </w:rPr>
        <w:drawing>
          <wp:inline distT="0" distB="0" distL="0" distR="0" wp14:anchorId="205C3B33" wp14:editId="0D57D46B">
            <wp:extent cx="5640705" cy="4897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987">
        <w:t xml:space="preserve">Figura 1: camadas de acesso, </w:t>
      </w:r>
      <w:r w:rsidR="00111987" w:rsidRPr="005070F2">
        <w:t>de distribuição</w:t>
      </w:r>
      <w:r w:rsidR="00111987">
        <w:t xml:space="preserve"> e Core</w:t>
      </w:r>
      <w:r w:rsidR="00111987" w:rsidRPr="005070F2">
        <w:t>.</w:t>
      </w:r>
    </w:p>
    <w:p w:rsidR="00111987" w:rsidRDefault="00111987" w:rsidP="00111987"/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1: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10.10.10.1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10.10.10.13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Distribuição 2: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0/12 – 10.10.10.9 /30</w:t>
      </w:r>
    </w:p>
    <w:p w:rsidR="00111987" w:rsidRDefault="00111987" w:rsidP="00111987">
      <w:proofErr w:type="spellStart"/>
      <w:r>
        <w:t>Fe</w:t>
      </w:r>
      <w:proofErr w:type="spellEnd"/>
      <w:r>
        <w:t xml:space="preserve"> 0/13 – 10.10.10.5 /30</w:t>
      </w:r>
      <w:r>
        <w:tab/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lastRenderedPageBreak/>
        <w:t>Core 1:</w:t>
      </w:r>
    </w:p>
    <w:p w:rsidR="00111987" w:rsidRDefault="00111987" w:rsidP="00111987">
      <w:r>
        <w:t>Se 0/0/0 – 10.10.10.17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10.10.10.6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10.10.10.2 /30</w:t>
      </w:r>
    </w:p>
    <w:p w:rsidR="00111987" w:rsidRPr="002E7FC1" w:rsidRDefault="00111987" w:rsidP="00111987">
      <w:pPr>
        <w:rPr>
          <w:b/>
        </w:rPr>
      </w:pPr>
      <w:r w:rsidRPr="002E7FC1">
        <w:rPr>
          <w:b/>
        </w:rPr>
        <w:t>Core 2:</w:t>
      </w:r>
    </w:p>
    <w:p w:rsidR="00111987" w:rsidRDefault="00111987" w:rsidP="00111987">
      <w:r>
        <w:t>Se 0/0/0 – 10.10.10.18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0/1 – 10.10.10.4 /30</w:t>
      </w:r>
    </w:p>
    <w:p w:rsidR="00111987" w:rsidRDefault="00111987" w:rsidP="00111987">
      <w:proofErr w:type="spellStart"/>
      <w:r>
        <w:t>Ge</w:t>
      </w:r>
      <w:proofErr w:type="spellEnd"/>
      <w:r>
        <w:t xml:space="preserve"> 0/2 – 10.10.10.10 /30</w:t>
      </w:r>
    </w:p>
    <w:p w:rsidR="00111987" w:rsidRDefault="00111987" w:rsidP="00111987">
      <w:pPr>
        <w:jc w:val="left"/>
      </w:pPr>
    </w:p>
    <w:p w:rsidR="00111987" w:rsidRDefault="00111987" w:rsidP="00111987">
      <w:pPr>
        <w:jc w:val="left"/>
      </w:pPr>
    </w:p>
    <w:p w:rsidR="00560989" w:rsidRDefault="00111987" w:rsidP="00560989">
      <w:pPr>
        <w:pStyle w:val="Cabealho1"/>
      </w:pPr>
      <w:r>
        <w:t>Procedimentos</w:t>
      </w:r>
    </w:p>
    <w:p w:rsidR="00111987" w:rsidRDefault="00111987" w:rsidP="00111987">
      <w:pPr>
        <w:pStyle w:val="Cabealho3"/>
        <w:numPr>
          <w:ilvl w:val="1"/>
          <w:numId w:val="37"/>
        </w:numPr>
      </w:pPr>
      <w:r>
        <w:t>Configurações</w:t>
      </w:r>
    </w:p>
    <w:p w:rsidR="009562D8" w:rsidRDefault="009562D8" w:rsidP="00946684"/>
    <w:p w:rsidR="00946684" w:rsidRDefault="00447C78" w:rsidP="00946684">
      <w:r>
        <w:t>Inicialmente procede</w:t>
      </w:r>
      <w:r w:rsidR="009562D8">
        <w:t>u</w:t>
      </w:r>
      <w:r w:rsidR="00946684">
        <w:t xml:space="preserve">-se à criação das </w:t>
      </w:r>
      <w:proofErr w:type="spellStart"/>
      <w:r w:rsidR="00946684">
        <w:t>vlan’s</w:t>
      </w:r>
      <w:proofErr w:type="spellEnd"/>
      <w:r w:rsidR="00946684">
        <w:t xml:space="preserve"> no </w:t>
      </w:r>
      <w:proofErr w:type="spellStart"/>
      <w:r w:rsidR="00946684">
        <w:t>switch</w:t>
      </w:r>
      <w:proofErr w:type="spellEnd"/>
      <w:r w:rsidR="00946684">
        <w:t xml:space="preserve"> de acesso.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46684" w:rsidTr="00946684">
        <w:tc>
          <w:tcPr>
            <w:tcW w:w="8873" w:type="dxa"/>
            <w:shd w:val="clear" w:color="auto" w:fill="000000" w:themeFill="text1"/>
          </w:tcPr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46684" w:rsidRPr="00946684" w:rsidRDefault="00946684" w:rsidP="00946684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46684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46684" w:rsidRDefault="00946684" w:rsidP="00946684"/>
    <w:p w:rsidR="00447C78" w:rsidRPr="00946684" w:rsidRDefault="00447C78" w:rsidP="00946684"/>
    <w:p w:rsidR="00111987" w:rsidRDefault="00946684" w:rsidP="00111987">
      <w:r>
        <w:t xml:space="preserve">Configuração das portas </w:t>
      </w:r>
      <w:proofErr w:type="spellStart"/>
      <w:r>
        <w:t>FastEthernet</w:t>
      </w:r>
      <w:proofErr w:type="spellEnd"/>
      <w:r>
        <w:t xml:space="preserve">. As portas 1 a 12 correspondem ao acesso da </w:t>
      </w:r>
      <w:proofErr w:type="spellStart"/>
      <w:r>
        <w:t>vlan</w:t>
      </w:r>
      <w:proofErr w:type="spellEnd"/>
      <w:r>
        <w:t xml:space="preserve"> 11 e das 13 a 15 correspondem ao acesso da </w:t>
      </w:r>
      <w:proofErr w:type="spellStart"/>
      <w:r>
        <w:t>vlan</w:t>
      </w:r>
      <w:proofErr w:type="spellEnd"/>
      <w:r>
        <w:t xml:space="preserve"> 12.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1D0075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FastEthernet0/1-12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FastEthernet0/13-15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access</w:t>
            </w:r>
            <w:proofErr w:type="spellEnd"/>
          </w:p>
        </w:tc>
      </w:tr>
    </w:tbl>
    <w:p w:rsidR="00111987" w:rsidRDefault="00111987" w:rsidP="00111987"/>
    <w:p w:rsidR="00447C78" w:rsidRDefault="009562D8" w:rsidP="00447C78">
      <w:r>
        <w:lastRenderedPageBreak/>
        <w:t>Foi</w:t>
      </w:r>
      <w:r w:rsidR="00447C78">
        <w:t xml:space="preserve"> utilizado o </w:t>
      </w:r>
      <w:r w:rsidR="00757CF8">
        <w:t>LACP (</w:t>
      </w:r>
      <w:r w:rsidR="00757CF8" w:rsidRPr="00757CF8">
        <w:rPr>
          <w:i/>
        </w:rPr>
        <w:t>Link</w:t>
      </w:r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Aggreg</w:t>
      </w:r>
      <w:r w:rsidR="00447C78" w:rsidRPr="00757CF8">
        <w:rPr>
          <w:i/>
        </w:rPr>
        <w:t>ation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Control</w:t>
      </w:r>
      <w:proofErr w:type="spellEnd"/>
      <w:r w:rsidR="00447C78" w:rsidRPr="00757CF8">
        <w:rPr>
          <w:i/>
        </w:rPr>
        <w:t xml:space="preserve"> </w:t>
      </w:r>
      <w:proofErr w:type="spellStart"/>
      <w:r w:rsidR="00447C78" w:rsidRPr="00757CF8">
        <w:rPr>
          <w:i/>
        </w:rPr>
        <w:t>Protocol</w:t>
      </w:r>
      <w:proofErr w:type="spellEnd"/>
      <w:r w:rsidR="00447C78">
        <w:t xml:space="preserve">) de maneira a </w:t>
      </w:r>
      <w:proofErr w:type="gramStart"/>
      <w:r w:rsidR="00447C78">
        <w:t>agregar  as</w:t>
      </w:r>
      <w:proofErr w:type="gramEnd"/>
      <w:r w:rsidR="00447C78">
        <w:t xml:space="preserve"> </w:t>
      </w:r>
      <w:r w:rsidR="00447C78">
        <w:t>portas 21 e 22 no Port-channel1 e as portas 23 e 2</w:t>
      </w:r>
      <w:r w:rsidR="00447C78">
        <w:t xml:space="preserve">4 no Port-channel2. </w:t>
      </w:r>
      <w:r>
        <w:t>Recorreu-se ao</w:t>
      </w:r>
      <w:r w:rsidR="00447C78">
        <w:t xml:space="preserve"> modo “</w:t>
      </w:r>
      <w:proofErr w:type="spellStart"/>
      <w:r w:rsidR="00447C78">
        <w:t>trunk</w:t>
      </w:r>
      <w:proofErr w:type="spellEnd"/>
      <w:r w:rsidR="00447C78">
        <w:t>”</w:t>
      </w:r>
      <w:r w:rsidR="00757CF8">
        <w:t xml:space="preserve"> </w:t>
      </w:r>
      <w:r w:rsidR="00447C78">
        <w:t xml:space="preserve">de maneira a associar na </w:t>
      </w:r>
      <w:proofErr w:type="spellStart"/>
      <w:proofErr w:type="gramStart"/>
      <w:r w:rsidR="00447C78" w:rsidRPr="009562D8">
        <w:rPr>
          <w:i/>
        </w:rPr>
        <w:t>frame</w:t>
      </w:r>
      <w:proofErr w:type="spellEnd"/>
      <w:proofErr w:type="gramEnd"/>
      <w:r w:rsidR="00447C78">
        <w:t xml:space="preserve"> cada </w:t>
      </w:r>
      <w:proofErr w:type="spellStart"/>
      <w:r w:rsidR="00447C78" w:rsidRPr="009562D8">
        <w:rPr>
          <w:i/>
        </w:rPr>
        <w:t>vlan</w:t>
      </w:r>
      <w:proofErr w:type="spellEnd"/>
      <w:r w:rsidR="00447C78">
        <w:t xml:space="preserve"> correspondente.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47C78" w:rsidTr="001D0075">
        <w:tc>
          <w:tcPr>
            <w:tcW w:w="8873" w:type="dxa"/>
            <w:shd w:val="clear" w:color="auto" w:fill="000000" w:themeFill="text1"/>
          </w:tcPr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Projecto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 Redes – Trabalho prático n.º 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6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Port-channel2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447C78" w:rsidRPr="00447C78" w:rsidRDefault="00447C78" w:rsidP="00447C7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47C7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447C78" w:rsidRDefault="00447C78" w:rsidP="00447C78"/>
    <w:p w:rsidR="00447C78" w:rsidRDefault="00447C78" w:rsidP="00447C78"/>
    <w:p w:rsidR="009562D8" w:rsidRPr="009562D8" w:rsidRDefault="009562D8" w:rsidP="009562D8">
      <w:r>
        <w:t xml:space="preserve">Nos </w:t>
      </w:r>
      <w:proofErr w:type="spellStart"/>
      <w:r w:rsidRPr="009562D8">
        <w:rPr>
          <w:i/>
        </w:rPr>
        <w:t>switches</w:t>
      </w:r>
      <w:proofErr w:type="spellEnd"/>
      <w:r>
        <w:t xml:space="preserve"> de distribuição (</w:t>
      </w:r>
      <w:proofErr w:type="spellStart"/>
      <w:r w:rsidRPr="009562D8">
        <w:rPr>
          <w:i/>
        </w:rPr>
        <w:t>Layer</w:t>
      </w:r>
      <w:proofErr w:type="spellEnd"/>
      <w:r>
        <w:t xml:space="preserve"> 3) procedeu-se à criação das </w:t>
      </w:r>
      <w:proofErr w:type="spellStart"/>
      <w:r w:rsidRPr="009562D8">
        <w:rPr>
          <w:i/>
        </w:rPr>
        <w:t>vlan’s</w:t>
      </w:r>
      <w:proofErr w:type="spellEnd"/>
      <w:r>
        <w:t>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9562D8" w:rsidRDefault="009562D8" w:rsidP="009562D8">
      <w:pPr>
        <w:jc w:val="left"/>
      </w:pPr>
    </w:p>
    <w:p w:rsidR="009562D8" w:rsidRDefault="009562D8" w:rsidP="009562D8">
      <w:pPr>
        <w:jc w:val="left"/>
      </w:pPr>
      <w:r>
        <w:t xml:space="preserve">Depois foram configuradas as portas em modo </w:t>
      </w:r>
      <w:proofErr w:type="spellStart"/>
      <w:r w:rsidRPr="009562D8">
        <w:rPr>
          <w:i/>
        </w:rPr>
        <w:t>trunk</w:t>
      </w:r>
      <w:proofErr w:type="spellEnd"/>
      <w:r>
        <w:t xml:space="preserve"> com o LACP.</w:t>
      </w:r>
    </w:p>
    <w:p w:rsidR="009562D8" w:rsidRPr="009562D8" w:rsidRDefault="009562D8" w:rsidP="009562D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lastRenderedPageBreak/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FastEthernet0/23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FastEthernet0/24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channel-group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active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Projecto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de Redes – Trabalho prático n.º 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7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11,12,99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Port-channel12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encapsulation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dot1q</w:t>
            </w:r>
          </w:p>
          <w:p w:rsidR="009562D8" w:rsidRPr="009562D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allowed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11,12,21,22,99</w:t>
            </w:r>
          </w:p>
          <w:p w:rsidR="009562D8" w:rsidRPr="00447C78" w:rsidRDefault="009562D8" w:rsidP="009562D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9562D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trunk</w:t>
            </w:r>
            <w:proofErr w:type="spellEnd"/>
          </w:p>
        </w:tc>
      </w:tr>
    </w:tbl>
    <w:p w:rsidR="009562D8" w:rsidRDefault="009562D8" w:rsidP="009562D8"/>
    <w:p w:rsidR="009562D8" w:rsidRDefault="009562D8" w:rsidP="009562D8">
      <w:r>
        <w:t xml:space="preserve">Foram criadas três interfaces correspondentes a cada </w:t>
      </w:r>
      <w:proofErr w:type="spellStart"/>
      <w:r w:rsidRPr="009562D8">
        <w:rPr>
          <w:i/>
        </w:rPr>
        <w:t>vlan</w:t>
      </w:r>
      <w:proofErr w:type="spellEnd"/>
      <w:r w:rsidRPr="009562D8">
        <w:rPr>
          <w:i/>
        </w:rPr>
        <w:t xml:space="preserve"> </w:t>
      </w:r>
      <w:r>
        <w:t xml:space="preserve">para cada um dos </w:t>
      </w:r>
      <w:proofErr w:type="spellStart"/>
      <w:r w:rsidRPr="009562D8">
        <w:rPr>
          <w:i/>
        </w:rPr>
        <w:t>switch</w:t>
      </w:r>
      <w:proofErr w:type="spellEnd"/>
      <w:r w:rsidRPr="009562D8">
        <w:rPr>
          <w:i/>
        </w:rPr>
        <w:t xml:space="preserve"> </w:t>
      </w:r>
      <w:proofErr w:type="spellStart"/>
      <w:r w:rsidRPr="009562D8">
        <w:rPr>
          <w:i/>
        </w:rPr>
        <w:t>Layer</w:t>
      </w:r>
      <w:proofErr w:type="spellEnd"/>
      <w:r>
        <w:t xml:space="preserve"> 3.</w:t>
      </w:r>
    </w:p>
    <w:p w:rsidR="009562D8" w:rsidRDefault="009562D8" w:rsidP="009562D8"/>
    <w:p w:rsidR="009562D8" w:rsidRPr="009562D8" w:rsidRDefault="009562D8" w:rsidP="009562D8">
      <w:r>
        <w:t xml:space="preserve">Distribuição </w:t>
      </w:r>
      <w:r w:rsidR="00DF5223">
        <w:t>1: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172.16.12.1 255.255.255.0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172.16.99.100 255.255.255.0</w:t>
            </w:r>
          </w:p>
        </w:tc>
      </w:tr>
    </w:tbl>
    <w:p w:rsidR="009562D8" w:rsidRDefault="009562D8" w:rsidP="009562D8"/>
    <w:p w:rsidR="009562D8" w:rsidRPr="009562D8" w:rsidRDefault="009562D8" w:rsidP="009562D8">
      <w:r>
        <w:t>Distribuição 2: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Vlan11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172.16.11.2 255.255.255.0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Vlan12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172.16.12.2 255.255.255.0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DF5223" w:rsidRPr="00DF5223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Vlan99</w:t>
            </w:r>
          </w:p>
          <w:p w:rsidR="009562D8" w:rsidRPr="00447C78" w:rsidRDefault="00DF5223" w:rsidP="00DF5223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ip</w:t>
            </w:r>
            <w:proofErr w:type="spellEnd"/>
            <w:proofErr w:type="gram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address</w:t>
            </w:r>
            <w:proofErr w:type="spellEnd"/>
            <w:r w:rsidRPr="00DF5223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172.16.99.101 255.255.255.0</w:t>
            </w:r>
          </w:p>
        </w:tc>
      </w:tr>
    </w:tbl>
    <w:p w:rsidR="00DF5223" w:rsidRDefault="00DF5223" w:rsidP="009562D8"/>
    <w:p w:rsidR="00757CF8" w:rsidRPr="009562D8" w:rsidRDefault="00DF5223" w:rsidP="00757CF8">
      <w:r>
        <w:t xml:space="preserve">Após da devida configuração de todas as interfaces, foi implementada a configuração do </w:t>
      </w:r>
      <w:proofErr w:type="spellStart"/>
      <w:r w:rsidRPr="00B1777C">
        <w:rPr>
          <w:i/>
        </w:rPr>
        <w:t>multiple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spanning</w:t>
      </w:r>
      <w:proofErr w:type="spellEnd"/>
      <w:r w:rsidRPr="00B1777C">
        <w:rPr>
          <w:i/>
        </w:rPr>
        <w:t xml:space="preserve"> </w:t>
      </w:r>
      <w:proofErr w:type="spellStart"/>
      <w:r w:rsidRPr="00B1777C">
        <w:rPr>
          <w:i/>
        </w:rPr>
        <w:t>tree</w:t>
      </w:r>
      <w:proofErr w:type="spellEnd"/>
      <w:r>
        <w:t>:</w:t>
      </w:r>
      <w:r w:rsidR="00757CF8">
        <w:t xml:space="preserve">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757CF8" w:rsidTr="001D0075">
        <w:tc>
          <w:tcPr>
            <w:tcW w:w="8873" w:type="dxa"/>
            <w:shd w:val="clear" w:color="auto" w:fill="000000" w:themeFill="text1"/>
          </w:tcPr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mode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extend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system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-id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configuration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name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region</w:t>
            </w:r>
            <w:proofErr w:type="spellEnd"/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21</w:t>
            </w:r>
          </w:p>
          <w:p w:rsidR="00757CF8" w:rsidRPr="00757CF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22</w:t>
            </w:r>
          </w:p>
          <w:p w:rsidR="00757CF8" w:rsidRPr="00447C78" w:rsidRDefault="00757CF8" w:rsidP="00757CF8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instance</w:t>
            </w:r>
            <w:proofErr w:type="spellEnd"/>
            <w:proofErr w:type="gram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 </w:t>
            </w:r>
            <w:proofErr w:type="spellStart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vlan</w:t>
            </w:r>
            <w:proofErr w:type="spellEnd"/>
            <w:r w:rsidRPr="00757CF8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99</w:t>
            </w:r>
          </w:p>
        </w:tc>
      </w:tr>
    </w:tbl>
    <w:p w:rsidR="00447C78" w:rsidRDefault="00447C78" w:rsidP="00757CF8"/>
    <w:p w:rsidR="0028740E" w:rsidRPr="009562D8" w:rsidRDefault="0028740E" w:rsidP="0028740E">
      <w:r>
        <w:t xml:space="preserve">De seguida efetuou-se a configuração da </w:t>
      </w:r>
      <w:proofErr w:type="spellStart"/>
      <w:r>
        <w:t>Root</w:t>
      </w:r>
      <w:proofErr w:type="spellEnd"/>
      <w:r>
        <w:t xml:space="preserve"> Bridge de acordo com as seguintes prioridades: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28740E" w:rsidTr="001D0075">
        <w:tc>
          <w:tcPr>
            <w:tcW w:w="8873" w:type="dxa"/>
            <w:shd w:val="clear" w:color="auto" w:fill="000000" w:themeFill="text1"/>
          </w:tcPr>
          <w:p w:rsidR="0028740E" w:rsidRPr="0028740E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11,99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4096</w:t>
            </w:r>
          </w:p>
          <w:p w:rsidR="0028740E" w:rsidRPr="00447C78" w:rsidRDefault="0028740E" w:rsidP="0028740E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spanning-tree</w:t>
            </w:r>
            <w:proofErr w:type="spellEnd"/>
            <w:proofErr w:type="gram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mst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12 </w:t>
            </w:r>
            <w:proofErr w:type="spellStart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priority</w:t>
            </w:r>
            <w:proofErr w:type="spellEnd"/>
            <w:r w:rsidRPr="0028740E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8192</w:t>
            </w:r>
          </w:p>
        </w:tc>
      </w:tr>
    </w:tbl>
    <w:p w:rsidR="0028740E" w:rsidRDefault="0028740E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4A1822" w:rsidRDefault="004A1822" w:rsidP="00757CF8"/>
    <w:p w:rsidR="0028740E" w:rsidRDefault="004A1822" w:rsidP="004A1822">
      <w:pPr>
        <w:pStyle w:val="Cabealho3"/>
        <w:numPr>
          <w:ilvl w:val="1"/>
          <w:numId w:val="37"/>
        </w:numPr>
      </w:pPr>
      <w:r>
        <w:lastRenderedPageBreak/>
        <w:t>Mec</w:t>
      </w:r>
      <w:bookmarkStart w:id="2" w:name="_GoBack"/>
      <w:bookmarkEnd w:id="2"/>
      <w:r>
        <w:t>anismos de Segurança</w:t>
      </w:r>
    </w:p>
    <w:p w:rsidR="004A1822" w:rsidRDefault="004A1822" w:rsidP="00757CF8"/>
    <w:p w:rsidR="0028740E" w:rsidRDefault="0028740E" w:rsidP="00757CF8">
      <w:r>
        <w:t xml:space="preserve">No </w:t>
      </w:r>
      <w:proofErr w:type="spellStart"/>
      <w:r w:rsidRPr="0028740E">
        <w:rPr>
          <w:i/>
        </w:rPr>
        <w:t>switch</w:t>
      </w:r>
      <w:proofErr w:type="spellEnd"/>
      <w:r w:rsidRPr="0028740E">
        <w:rPr>
          <w:i/>
        </w:rPr>
        <w:t xml:space="preserve"> </w:t>
      </w:r>
      <w:proofErr w:type="spellStart"/>
      <w:r w:rsidRPr="0028740E">
        <w:rPr>
          <w:i/>
        </w:rPr>
        <w:t>Layer</w:t>
      </w:r>
      <w:proofErr w:type="spellEnd"/>
      <w:r>
        <w:t xml:space="preserve"> 2 da camada de acesso procederam-se as seguintes configurações de mecanismos de segurança:</w:t>
      </w:r>
    </w:p>
    <w:p w:rsidR="0028740E" w:rsidRDefault="0028740E" w:rsidP="00757CF8"/>
    <w:p w:rsidR="004A1822" w:rsidRPr="009562D8" w:rsidRDefault="0028740E" w:rsidP="004A1822">
      <w:pPr>
        <w:pStyle w:val="PargrafodaLista"/>
        <w:numPr>
          <w:ilvl w:val="0"/>
          <w:numId w:val="47"/>
        </w:numPr>
      </w:pPr>
      <w:proofErr w:type="spellStart"/>
      <w:r w:rsidRPr="004A1822">
        <w:rPr>
          <w:b/>
        </w:rPr>
        <w:t>Port</w:t>
      </w:r>
      <w:proofErr w:type="spellEnd"/>
      <w:r w:rsidRPr="004A1822">
        <w:rPr>
          <w:b/>
        </w:rPr>
        <w:t xml:space="preserve"> </w:t>
      </w:r>
      <w:proofErr w:type="spellStart"/>
      <w:r w:rsidRPr="004A1822">
        <w:rPr>
          <w:b/>
        </w:rPr>
        <w:t>security</w:t>
      </w:r>
      <w:proofErr w:type="spellEnd"/>
      <w:r>
        <w:t xml:space="preserve"> – </w:t>
      </w:r>
      <w:r w:rsidR="004A1822">
        <w:t>limita</w:t>
      </w:r>
      <w:r>
        <w:t xml:space="preserve"> o nú</w:t>
      </w:r>
      <w:r>
        <w:t xml:space="preserve">mero de </w:t>
      </w:r>
      <w:r w:rsidR="004A1822">
        <w:t xml:space="preserve">MAC </w:t>
      </w:r>
      <w:proofErr w:type="spellStart"/>
      <w:r w:rsidR="004A1822">
        <w:t>adresses</w:t>
      </w:r>
      <w:proofErr w:type="spellEnd"/>
      <w:r>
        <w:t xml:space="preserve"> que podem </w:t>
      </w:r>
      <w:r>
        <w:t xml:space="preserve">enviar tráfego por uma determinada </w:t>
      </w:r>
      <w:r w:rsidR="004A1822">
        <w:t>porta</w:t>
      </w:r>
      <w:r>
        <w:t xml:space="preserve">. </w:t>
      </w:r>
      <w:r w:rsidR="004A1822">
        <w:t>Neste caso foi configurado um máximo</w:t>
      </w:r>
      <w:r>
        <w:t xml:space="preserve"> de dois </w:t>
      </w:r>
      <w:r>
        <w:t>dispositivos por cada porta de acesso. A viol</w:t>
      </w:r>
      <w:r w:rsidR="004A1822">
        <w:t>ação desta regra implica</w:t>
      </w:r>
      <w:r>
        <w:t xml:space="preserve"> o </w:t>
      </w:r>
      <w:r>
        <w:t xml:space="preserve">bloqueio da porta onde foi </w:t>
      </w:r>
      <w:proofErr w:type="spellStart"/>
      <w:r>
        <w:t>detectada</w:t>
      </w:r>
      <w:proofErr w:type="spellEnd"/>
      <w:r>
        <w:t xml:space="preserve"> </w:t>
      </w:r>
      <w:r w:rsidR="004A1822">
        <w:t>a violação durante 300 segundos.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4A1822" w:rsidTr="001D0075">
        <w:tc>
          <w:tcPr>
            <w:tcW w:w="8873" w:type="dxa"/>
            <w:shd w:val="clear" w:color="auto" w:fill="000000" w:themeFill="text1"/>
          </w:tcPr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cause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psecure-violation</w:t>
            </w:r>
            <w:proofErr w:type="spellEnd"/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errdisable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recovery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interval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300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!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interface</w:t>
            </w:r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range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FastEthernet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0/1-15</w:t>
            </w:r>
          </w:p>
          <w:p w:rsidR="004A1822" w:rsidRPr="004A1822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maximum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2</w:t>
            </w:r>
          </w:p>
          <w:p w:rsidR="004A1822" w:rsidRPr="00447C78" w:rsidRDefault="004A1822" w:rsidP="004A1822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switchport</w:t>
            </w:r>
            <w:proofErr w:type="spellEnd"/>
            <w:proofErr w:type="gram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port-security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violation</w:t>
            </w:r>
            <w:proofErr w:type="spellEnd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 xml:space="preserve"> </w:t>
            </w:r>
            <w:proofErr w:type="spellStart"/>
            <w:r w:rsidRPr="004A1822"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  <w:t>shutdown</w:t>
            </w:r>
            <w:proofErr w:type="spellEnd"/>
          </w:p>
        </w:tc>
      </w:tr>
    </w:tbl>
    <w:p w:rsidR="0028740E" w:rsidRDefault="0028740E" w:rsidP="004A1822">
      <w:r>
        <w:br w:type="page"/>
      </w:r>
    </w:p>
    <w:p w:rsidR="00757CF8" w:rsidRDefault="00757CF8" w:rsidP="00757CF8"/>
    <w:p w:rsidR="00757CF8" w:rsidRDefault="00757CF8" w:rsidP="00757CF8"/>
    <w:p w:rsidR="00CD228B" w:rsidRDefault="00560989" w:rsidP="00CD228B">
      <w:pPr>
        <w:pStyle w:val="Cabealho1"/>
      </w:pPr>
      <w:bookmarkStart w:id="3" w:name="_Toc424219540"/>
      <w:r>
        <w:t>Equipamento Necessário</w:t>
      </w:r>
      <w:bookmarkEnd w:id="3"/>
    </w:p>
    <w:p w:rsidR="009562D8" w:rsidRDefault="009562D8" w:rsidP="009562D8"/>
    <w:p w:rsidR="009562D8" w:rsidRPr="009562D8" w:rsidRDefault="009562D8" w:rsidP="009562D8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873"/>
      </w:tblGrid>
      <w:tr w:rsidR="009562D8" w:rsidTr="001D0075">
        <w:tc>
          <w:tcPr>
            <w:tcW w:w="8873" w:type="dxa"/>
            <w:shd w:val="clear" w:color="auto" w:fill="000000" w:themeFill="text1"/>
          </w:tcPr>
          <w:p w:rsidR="009562D8" w:rsidRPr="00447C78" w:rsidRDefault="009562D8" w:rsidP="001D0075">
            <w:pPr>
              <w:rPr>
                <w:rFonts w:ascii="Consolas" w:hAnsi="Consolas" w:cs="Consolas"/>
                <w:color w:val="FFFFFF" w:themeColor="background1"/>
                <w:sz w:val="20"/>
                <w:szCs w:val="20"/>
              </w:rPr>
            </w:pPr>
          </w:p>
        </w:tc>
      </w:tr>
    </w:tbl>
    <w:p w:rsidR="00CD228B" w:rsidRDefault="00CD228B">
      <w:r>
        <w:br w:type="page"/>
      </w:r>
    </w:p>
    <w:p w:rsidR="004325C0" w:rsidRPr="004325C0" w:rsidRDefault="00CD228B" w:rsidP="00CD228B">
      <w:pPr>
        <w:pStyle w:val="Cabealho1"/>
      </w:pPr>
      <w:bookmarkStart w:id="4" w:name="_Toc424219541"/>
      <w:bookmarkEnd w:id="4"/>
      <w:r>
        <w:lastRenderedPageBreak/>
        <w:t>Desafios</w:t>
      </w:r>
    </w:p>
    <w:p w:rsidR="004325C0" w:rsidRPr="004325C0" w:rsidRDefault="004325C0" w:rsidP="004325C0">
      <w:pPr>
        <w:pStyle w:val="PargrafodaLista"/>
        <w:keepNext/>
        <w:keepLines/>
        <w:numPr>
          <w:ilvl w:val="0"/>
          <w:numId w:val="30"/>
        </w:numPr>
        <w:spacing w:before="160" w:after="0" w:line="240" w:lineRule="auto"/>
        <w:contextualSpacing w:val="0"/>
        <w:outlineLvl w:val="1"/>
        <w:rPr>
          <w:rFonts w:asciiTheme="majorHAnsi" w:eastAsiaTheme="majorEastAsia" w:hAnsiTheme="majorHAnsi" w:cstheme="majorBidi"/>
          <w:vanish/>
          <w:color w:val="729928" w:themeColor="accent1" w:themeShade="BF"/>
          <w:sz w:val="30"/>
          <w:szCs w:val="28"/>
        </w:rPr>
      </w:pPr>
      <w:bookmarkStart w:id="5" w:name="_Toc424219542"/>
      <w:bookmarkEnd w:id="5"/>
    </w:p>
    <w:p w:rsidR="004325C0" w:rsidRPr="004325C0" w:rsidRDefault="004325C0" w:rsidP="009B5100">
      <w:pPr>
        <w:pStyle w:val="PargrafodaLista"/>
        <w:keepNext/>
        <w:keepLines/>
        <w:spacing w:before="160" w:after="0" w:line="240" w:lineRule="auto"/>
        <w:ind w:left="0"/>
        <w:contextualSpacing w:val="0"/>
        <w:outlineLvl w:val="1"/>
      </w:pPr>
    </w:p>
    <w:p w:rsidR="004325C0" w:rsidRPr="004325C0" w:rsidRDefault="004325C0" w:rsidP="004325C0">
      <w:pPr>
        <w:ind w:left="360"/>
      </w:pPr>
    </w:p>
    <w:sectPr w:rsidR="004325C0" w:rsidRPr="004325C0" w:rsidSect="00DE5CB3">
      <w:headerReference w:type="default" r:id="rId12"/>
      <w:footerReference w:type="default" r:id="rId13"/>
      <w:headerReference w:type="first" r:id="rId14"/>
      <w:pgSz w:w="11907" w:h="16839" w:code="9"/>
      <w:pgMar w:top="2678" w:right="1512" w:bottom="1913" w:left="1512" w:header="283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A54" w:rsidRDefault="002D0A54">
      <w:pPr>
        <w:spacing w:after="0" w:line="240" w:lineRule="auto"/>
      </w:pPr>
      <w:r>
        <w:separator/>
      </w:r>
    </w:p>
  </w:endnote>
  <w:endnote w:type="continuationSeparator" w:id="0">
    <w:p w:rsidR="002D0A54" w:rsidRDefault="002D0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Default="00284C4C">
    <w:pPr>
      <w:pStyle w:val="rodap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4A1822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A54" w:rsidRDefault="002D0A54">
      <w:pPr>
        <w:spacing w:after="0" w:line="240" w:lineRule="auto"/>
      </w:pPr>
      <w:r>
        <w:separator/>
      </w:r>
    </w:p>
  </w:footnote>
  <w:footnote w:type="continuationSeparator" w:id="0">
    <w:p w:rsidR="002D0A54" w:rsidRDefault="002D0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4C4C" w:rsidRPr="00DE5CB3" w:rsidRDefault="00DE5CB3" w:rsidP="00DE5CB3">
    <w:pPr>
      <w:pStyle w:val="Cabealho0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22DB64A8" wp14:editId="55B155A0">
              <wp:simplePos x="0" y="0"/>
              <wp:positionH relativeFrom="margin">
                <wp:posOffset>2376170</wp:posOffset>
              </wp:positionH>
              <wp:positionV relativeFrom="paragraph">
                <wp:posOffset>5080</wp:posOffset>
              </wp:positionV>
              <wp:extent cx="3976370" cy="140462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7637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E5CB3" w:rsidRPr="00DE5CB3" w:rsidRDefault="00DE5CB3">
                          <w:pPr>
                            <w:rPr>
                              <w:rFonts w:cs="Times New Roman"/>
                              <w:sz w:val="36"/>
                              <w:szCs w:val="36"/>
                            </w:rPr>
                          </w:pPr>
                          <w:r w:rsidRPr="00DE5CB3">
                            <w:rPr>
                              <w:rFonts w:cs="Times New Roman"/>
                              <w:sz w:val="36"/>
                              <w:szCs w:val="36"/>
                            </w:rPr>
                            <w:t>Projeto de Redes – Trabalho Prático Nº1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DB64A8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187.1pt;margin-top:.4pt;width:313.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" stroked="f">
              <v:textbox style="mso-fit-shape-to-text:t">
                <w:txbxContent>
                  <w:p w:rsidR="00DE5CB3" w:rsidRPr="00DE5CB3" w:rsidRDefault="00DE5CB3">
                    <w:pPr>
                      <w:rPr>
                        <w:rFonts w:cs="Times New Roman"/>
                        <w:sz w:val="36"/>
                        <w:szCs w:val="36"/>
                      </w:rPr>
                    </w:pPr>
                    <w:r w:rsidRPr="00DE5CB3">
                      <w:rPr>
                        <w:rFonts w:cs="Times New Roman"/>
                        <w:sz w:val="36"/>
                        <w:szCs w:val="36"/>
                      </w:rPr>
                      <w:t>Projeto de Redes – Trabalho Prático Nº1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328655CA" wp14:editId="6695FB6D">
          <wp:simplePos x="0" y="0"/>
          <wp:positionH relativeFrom="margin">
            <wp:posOffset>-873125</wp:posOffset>
          </wp:positionH>
          <wp:positionV relativeFrom="paragraph">
            <wp:posOffset>-104572</wp:posOffset>
          </wp:positionV>
          <wp:extent cx="2412365" cy="904240"/>
          <wp:effectExtent l="0" t="0" r="6985" b="0"/>
          <wp:wrapTight wrapText="bothSides">
            <wp:wrapPolygon edited="0">
              <wp:start x="0" y="0"/>
              <wp:lineTo x="0" y="20933"/>
              <wp:lineTo x="21492" y="20933"/>
              <wp:lineTo x="21492" y="0"/>
              <wp:lineTo x="0" y="0"/>
            </wp:wrapPolygon>
          </wp:wrapTight>
          <wp:docPr id="2" name="Imagem 2" descr="http://www.antenalivre.pt/wp-content/uploads/2014/01/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ntenalivre.pt/wp-content/uploads/2014/01/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236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CB3" w:rsidRDefault="00DE5CB3">
    <w:pPr>
      <w:pStyle w:val="Cabealho0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342900</wp:posOffset>
          </wp:positionH>
          <wp:positionV relativeFrom="paragraph">
            <wp:posOffset>-111760</wp:posOffset>
          </wp:positionV>
          <wp:extent cx="5165090" cy="1555750"/>
          <wp:effectExtent l="0" t="0" r="0" b="6350"/>
          <wp:wrapTight wrapText="bothSides">
            <wp:wrapPolygon edited="0">
              <wp:start x="0" y="0"/>
              <wp:lineTo x="0" y="21424"/>
              <wp:lineTo x="21510" y="21424"/>
              <wp:lineTo x="21510" y="0"/>
              <wp:lineTo x="0" y="0"/>
            </wp:wrapPolygon>
          </wp:wrapTight>
          <wp:docPr id="9" name="Imagem 9" descr="http://www.ipt.pt/download/cph/1A_IP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ipt.pt/download/cph/1A_IP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5090" cy="155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comMarcas"/>
      <w:lvlText w:val="•"/>
      <w:lvlJc w:val="left"/>
      <w:pPr>
        <w:ind w:left="360" w:hanging="360"/>
      </w:pPr>
      <w:rPr>
        <w:rFonts w:ascii="Cambria" w:hAnsi="Cambria" w:hint="default"/>
        <w:color w:val="99CB38" w:themeColor="accent1"/>
      </w:rPr>
    </w:lvl>
  </w:abstractNum>
  <w:abstractNum w:abstractNumId="5" w15:restartNumberingAfterBreak="0">
    <w:nsid w:val="03C95909"/>
    <w:multiLevelType w:val="multilevel"/>
    <w:tmpl w:val="FA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21FC7"/>
    <w:multiLevelType w:val="hybridMultilevel"/>
    <w:tmpl w:val="FEC4677E"/>
    <w:lvl w:ilvl="0" w:tplc="1E20314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535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9941F51"/>
    <w:multiLevelType w:val="hybridMultilevel"/>
    <w:tmpl w:val="9D426374"/>
    <w:lvl w:ilvl="0" w:tplc="CF1872FA">
      <w:start w:val="1"/>
      <w:numFmt w:val="decimal"/>
      <w:lvlText w:val="%1."/>
      <w:lvlJc w:val="left"/>
      <w:pPr>
        <w:ind w:left="1429" w:hanging="360"/>
      </w:pPr>
    </w:lvl>
    <w:lvl w:ilvl="1" w:tplc="08160019" w:tentative="1">
      <w:start w:val="1"/>
      <w:numFmt w:val="lowerLetter"/>
      <w:lvlText w:val="%2."/>
      <w:lvlJc w:val="left"/>
      <w:pPr>
        <w:ind w:left="2149" w:hanging="360"/>
      </w:pPr>
    </w:lvl>
    <w:lvl w:ilvl="2" w:tplc="0816001B" w:tentative="1">
      <w:start w:val="1"/>
      <w:numFmt w:val="lowerRoman"/>
      <w:lvlText w:val="%3."/>
      <w:lvlJc w:val="right"/>
      <w:pPr>
        <w:ind w:left="2869" w:hanging="180"/>
      </w:pPr>
    </w:lvl>
    <w:lvl w:ilvl="3" w:tplc="0816000F" w:tentative="1">
      <w:start w:val="1"/>
      <w:numFmt w:val="decimal"/>
      <w:lvlText w:val="%4."/>
      <w:lvlJc w:val="left"/>
      <w:pPr>
        <w:ind w:left="3589" w:hanging="360"/>
      </w:pPr>
    </w:lvl>
    <w:lvl w:ilvl="4" w:tplc="08160019" w:tentative="1">
      <w:start w:val="1"/>
      <w:numFmt w:val="lowerLetter"/>
      <w:lvlText w:val="%5."/>
      <w:lvlJc w:val="left"/>
      <w:pPr>
        <w:ind w:left="4309" w:hanging="360"/>
      </w:pPr>
    </w:lvl>
    <w:lvl w:ilvl="5" w:tplc="0816001B" w:tentative="1">
      <w:start w:val="1"/>
      <w:numFmt w:val="lowerRoman"/>
      <w:lvlText w:val="%6."/>
      <w:lvlJc w:val="right"/>
      <w:pPr>
        <w:ind w:left="5029" w:hanging="180"/>
      </w:pPr>
    </w:lvl>
    <w:lvl w:ilvl="6" w:tplc="0816000F" w:tentative="1">
      <w:start w:val="1"/>
      <w:numFmt w:val="decimal"/>
      <w:lvlText w:val="%7."/>
      <w:lvlJc w:val="left"/>
      <w:pPr>
        <w:ind w:left="5749" w:hanging="360"/>
      </w:pPr>
    </w:lvl>
    <w:lvl w:ilvl="7" w:tplc="08160019" w:tentative="1">
      <w:start w:val="1"/>
      <w:numFmt w:val="lowerLetter"/>
      <w:lvlText w:val="%8."/>
      <w:lvlJc w:val="left"/>
      <w:pPr>
        <w:ind w:left="6469" w:hanging="360"/>
      </w:pPr>
    </w:lvl>
    <w:lvl w:ilvl="8" w:tplc="08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957AB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3F8522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EE4AAA"/>
    <w:multiLevelType w:val="hybridMultilevel"/>
    <w:tmpl w:val="B19C5C6A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6067F2"/>
    <w:multiLevelType w:val="hybridMultilevel"/>
    <w:tmpl w:val="11D6A0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40737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6F205A"/>
    <w:multiLevelType w:val="multilevel"/>
    <w:tmpl w:val="9CA4ABB8"/>
    <w:styleLink w:val="RelatrioAnua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1F1B00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33C715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90C7B05"/>
    <w:multiLevelType w:val="multilevel"/>
    <w:tmpl w:val="985441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88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A121EA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151C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A77482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EE664E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EEE2D7E"/>
    <w:multiLevelType w:val="hybridMultilevel"/>
    <w:tmpl w:val="E79AAA58"/>
    <w:lvl w:ilvl="0" w:tplc="57AE2484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8047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20D59F6"/>
    <w:multiLevelType w:val="multilevel"/>
    <w:tmpl w:val="A8B01064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34100376"/>
    <w:multiLevelType w:val="hybridMultilevel"/>
    <w:tmpl w:val="D8F004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53443E"/>
    <w:multiLevelType w:val="multilevel"/>
    <w:tmpl w:val="08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67F6A45"/>
    <w:multiLevelType w:val="multilevel"/>
    <w:tmpl w:val="80C0D6D2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3F72384A"/>
    <w:multiLevelType w:val="multilevel"/>
    <w:tmpl w:val="6ECAD9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463771A5"/>
    <w:multiLevelType w:val="hybridMultilevel"/>
    <w:tmpl w:val="B802A55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1913A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5150B2"/>
    <w:multiLevelType w:val="multilevel"/>
    <w:tmpl w:val="0DDE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3B4905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55E46467"/>
    <w:multiLevelType w:val="multilevel"/>
    <w:tmpl w:val="0816001D"/>
    <w:numStyleLink w:val="Estilo1"/>
  </w:abstractNum>
  <w:abstractNum w:abstractNumId="34" w15:restartNumberingAfterBreak="0">
    <w:nsid w:val="59E3359C"/>
    <w:multiLevelType w:val="multilevel"/>
    <w:tmpl w:val="8834DB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5D8E5F5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F476425"/>
    <w:multiLevelType w:val="hybridMultilevel"/>
    <w:tmpl w:val="5AD03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D97F7C"/>
    <w:multiLevelType w:val="multilevel"/>
    <w:tmpl w:val="3142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4E4D72"/>
    <w:multiLevelType w:val="hybridMultilevel"/>
    <w:tmpl w:val="A27C0414"/>
    <w:lvl w:ilvl="0" w:tplc="9190B52C">
      <w:start w:val="1"/>
      <w:numFmt w:val="bullet"/>
      <w:lvlText w:val=""/>
      <w:lvlJc w:val="left"/>
      <w:pPr>
        <w:ind w:left="1069" w:hanging="360"/>
      </w:pPr>
      <w:rPr>
        <w:rFonts w:ascii="Webdings" w:hAnsi="Web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476483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4D642C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61E5C48"/>
    <w:multiLevelType w:val="multilevel"/>
    <w:tmpl w:val="9CA4A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D715679"/>
    <w:multiLevelType w:val="hybridMultilevel"/>
    <w:tmpl w:val="5E2C5A3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4C7E3D"/>
    <w:multiLevelType w:val="multilevel"/>
    <w:tmpl w:val="97483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94545A"/>
    <w:multiLevelType w:val="hybridMultilevel"/>
    <w:tmpl w:val="8196F59E"/>
    <w:lvl w:ilvl="0" w:tplc="D652A752">
      <w:start w:val="1"/>
      <w:numFmt w:val="bullet"/>
      <w:lvlText w:val="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14"/>
  </w:num>
  <w:num w:numId="7">
    <w:abstractNumId w:val="27"/>
  </w:num>
  <w:num w:numId="8">
    <w:abstractNumId w:val="29"/>
  </w:num>
  <w:num w:numId="9">
    <w:abstractNumId w:val="42"/>
  </w:num>
  <w:num w:numId="10">
    <w:abstractNumId w:val="44"/>
  </w:num>
  <w:num w:numId="11">
    <w:abstractNumId w:val="16"/>
  </w:num>
  <w:num w:numId="12">
    <w:abstractNumId w:val="25"/>
  </w:num>
  <w:num w:numId="13">
    <w:abstractNumId w:val="28"/>
  </w:num>
  <w:num w:numId="14">
    <w:abstractNumId w:val="12"/>
  </w:num>
  <w:num w:numId="15">
    <w:abstractNumId w:val="37"/>
  </w:num>
  <w:num w:numId="16">
    <w:abstractNumId w:val="11"/>
  </w:num>
  <w:num w:numId="17">
    <w:abstractNumId w:val="43"/>
  </w:num>
  <w:num w:numId="18">
    <w:abstractNumId w:val="5"/>
  </w:num>
  <w:num w:numId="19">
    <w:abstractNumId w:val="31"/>
  </w:num>
  <w:num w:numId="20">
    <w:abstractNumId w:val="30"/>
  </w:num>
  <w:num w:numId="21">
    <w:abstractNumId w:val="15"/>
  </w:num>
  <w:num w:numId="22">
    <w:abstractNumId w:val="39"/>
  </w:num>
  <w:num w:numId="23">
    <w:abstractNumId w:val="19"/>
  </w:num>
  <w:num w:numId="24">
    <w:abstractNumId w:val="23"/>
  </w:num>
  <w:num w:numId="25">
    <w:abstractNumId w:val="21"/>
  </w:num>
  <w:num w:numId="26">
    <w:abstractNumId w:val="38"/>
  </w:num>
  <w:num w:numId="27">
    <w:abstractNumId w:val="41"/>
  </w:num>
  <w:num w:numId="28">
    <w:abstractNumId w:val="32"/>
  </w:num>
  <w:num w:numId="29">
    <w:abstractNumId w:val="18"/>
  </w:num>
  <w:num w:numId="30">
    <w:abstractNumId w:val="17"/>
  </w:num>
  <w:num w:numId="31">
    <w:abstractNumId w:val="10"/>
  </w:num>
  <w:num w:numId="32">
    <w:abstractNumId w:val="35"/>
  </w:num>
  <w:num w:numId="33">
    <w:abstractNumId w:val="20"/>
  </w:num>
  <w:num w:numId="34">
    <w:abstractNumId w:val="40"/>
  </w:num>
  <w:num w:numId="35">
    <w:abstractNumId w:val="9"/>
  </w:num>
  <w:num w:numId="36">
    <w:abstractNumId w:val="13"/>
  </w:num>
  <w:num w:numId="37">
    <w:abstractNumId w:val="24"/>
  </w:num>
  <w:num w:numId="38">
    <w:abstractNumId w:val="22"/>
  </w:num>
  <w:num w:numId="39">
    <w:abstractNumId w:val="6"/>
  </w:num>
  <w:num w:numId="40">
    <w:abstractNumId w:val="8"/>
  </w:num>
  <w:num w:numId="41">
    <w:abstractNumId w:val="17"/>
  </w:num>
  <w:num w:numId="4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</w:num>
  <w:num w:numId="44">
    <w:abstractNumId w:val="26"/>
  </w:num>
  <w:num w:numId="45">
    <w:abstractNumId w:val="33"/>
  </w:num>
  <w:num w:numId="46">
    <w:abstractNumId w:val="34"/>
  </w:num>
  <w:num w:numId="47">
    <w:abstractNumId w:val="3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366"/>
    <w:rsid w:val="00016100"/>
    <w:rsid w:val="00025E75"/>
    <w:rsid w:val="00026AD3"/>
    <w:rsid w:val="00037988"/>
    <w:rsid w:val="00041877"/>
    <w:rsid w:val="00047630"/>
    <w:rsid w:val="00050F97"/>
    <w:rsid w:val="0005639D"/>
    <w:rsid w:val="00067DA6"/>
    <w:rsid w:val="000713B8"/>
    <w:rsid w:val="000747C7"/>
    <w:rsid w:val="00077B2C"/>
    <w:rsid w:val="00080F22"/>
    <w:rsid w:val="00083C9A"/>
    <w:rsid w:val="000856B8"/>
    <w:rsid w:val="00092922"/>
    <w:rsid w:val="00095444"/>
    <w:rsid w:val="000A01CE"/>
    <w:rsid w:val="000A7B29"/>
    <w:rsid w:val="000C3B11"/>
    <w:rsid w:val="000C641D"/>
    <w:rsid w:val="000D452F"/>
    <w:rsid w:val="00103377"/>
    <w:rsid w:val="00106053"/>
    <w:rsid w:val="00107ECB"/>
    <w:rsid w:val="00111987"/>
    <w:rsid w:val="00125A90"/>
    <w:rsid w:val="00131A91"/>
    <w:rsid w:val="00135285"/>
    <w:rsid w:val="00170828"/>
    <w:rsid w:val="00172910"/>
    <w:rsid w:val="001735A6"/>
    <w:rsid w:val="00177030"/>
    <w:rsid w:val="001778E9"/>
    <w:rsid w:val="001865C1"/>
    <w:rsid w:val="001B42CE"/>
    <w:rsid w:val="001B7B95"/>
    <w:rsid w:val="001C320E"/>
    <w:rsid w:val="001C3787"/>
    <w:rsid w:val="001C62D7"/>
    <w:rsid w:val="001D2DD0"/>
    <w:rsid w:val="001D5C07"/>
    <w:rsid w:val="001E473E"/>
    <w:rsid w:val="002002BD"/>
    <w:rsid w:val="00216E0A"/>
    <w:rsid w:val="00217B6A"/>
    <w:rsid w:val="00222AD0"/>
    <w:rsid w:val="0022635A"/>
    <w:rsid w:val="00234CF3"/>
    <w:rsid w:val="002363BA"/>
    <w:rsid w:val="002472CE"/>
    <w:rsid w:val="00284C4C"/>
    <w:rsid w:val="0028740E"/>
    <w:rsid w:val="00293BDE"/>
    <w:rsid w:val="002A0F95"/>
    <w:rsid w:val="002A3489"/>
    <w:rsid w:val="002A6970"/>
    <w:rsid w:val="002B2697"/>
    <w:rsid w:val="002D0A54"/>
    <w:rsid w:val="002D1692"/>
    <w:rsid w:val="002D3A13"/>
    <w:rsid w:val="002E142B"/>
    <w:rsid w:val="002E4FDC"/>
    <w:rsid w:val="002F499D"/>
    <w:rsid w:val="002F6B22"/>
    <w:rsid w:val="0030057B"/>
    <w:rsid w:val="00304887"/>
    <w:rsid w:val="00313E60"/>
    <w:rsid w:val="00320108"/>
    <w:rsid w:val="003220AC"/>
    <w:rsid w:val="00323273"/>
    <w:rsid w:val="00324370"/>
    <w:rsid w:val="00334175"/>
    <w:rsid w:val="00342ED5"/>
    <w:rsid w:val="00361F2F"/>
    <w:rsid w:val="00373E27"/>
    <w:rsid w:val="00376BA3"/>
    <w:rsid w:val="00390639"/>
    <w:rsid w:val="003A1C1D"/>
    <w:rsid w:val="003A1D00"/>
    <w:rsid w:val="003A1E89"/>
    <w:rsid w:val="003A62FC"/>
    <w:rsid w:val="003A6962"/>
    <w:rsid w:val="003B3F9A"/>
    <w:rsid w:val="003B7346"/>
    <w:rsid w:val="003E260D"/>
    <w:rsid w:val="003F157A"/>
    <w:rsid w:val="003F4A7F"/>
    <w:rsid w:val="004067E9"/>
    <w:rsid w:val="004135A6"/>
    <w:rsid w:val="00422811"/>
    <w:rsid w:val="004325C0"/>
    <w:rsid w:val="00433132"/>
    <w:rsid w:val="00435240"/>
    <w:rsid w:val="00447C78"/>
    <w:rsid w:val="00455A80"/>
    <w:rsid w:val="0047007A"/>
    <w:rsid w:val="0047060E"/>
    <w:rsid w:val="00471D91"/>
    <w:rsid w:val="00481DCF"/>
    <w:rsid w:val="00484E35"/>
    <w:rsid w:val="00494F45"/>
    <w:rsid w:val="00496FEE"/>
    <w:rsid w:val="004A1822"/>
    <w:rsid w:val="004B073C"/>
    <w:rsid w:val="004B736B"/>
    <w:rsid w:val="004C1CE6"/>
    <w:rsid w:val="004C5C19"/>
    <w:rsid w:val="004D5ED6"/>
    <w:rsid w:val="004F6720"/>
    <w:rsid w:val="00502E6C"/>
    <w:rsid w:val="00506AC1"/>
    <w:rsid w:val="005117E8"/>
    <w:rsid w:val="005402C6"/>
    <w:rsid w:val="005411B6"/>
    <w:rsid w:val="00541FAC"/>
    <w:rsid w:val="005468BB"/>
    <w:rsid w:val="00560989"/>
    <w:rsid w:val="00584791"/>
    <w:rsid w:val="00597098"/>
    <w:rsid w:val="005A6573"/>
    <w:rsid w:val="005C15EA"/>
    <w:rsid w:val="005C17BB"/>
    <w:rsid w:val="005D060E"/>
    <w:rsid w:val="005F7831"/>
    <w:rsid w:val="00641583"/>
    <w:rsid w:val="00651987"/>
    <w:rsid w:val="00654077"/>
    <w:rsid w:val="00661D0C"/>
    <w:rsid w:val="0067058F"/>
    <w:rsid w:val="00671849"/>
    <w:rsid w:val="00682B83"/>
    <w:rsid w:val="00685459"/>
    <w:rsid w:val="00692440"/>
    <w:rsid w:val="006A39FC"/>
    <w:rsid w:val="006A72B5"/>
    <w:rsid w:val="006B5EFD"/>
    <w:rsid w:val="006C4A7E"/>
    <w:rsid w:val="006C620C"/>
    <w:rsid w:val="006C6D49"/>
    <w:rsid w:val="006D7C54"/>
    <w:rsid w:val="006E0C49"/>
    <w:rsid w:val="006E406F"/>
    <w:rsid w:val="006E640A"/>
    <w:rsid w:val="006E7AC3"/>
    <w:rsid w:val="006F0CAD"/>
    <w:rsid w:val="007003A2"/>
    <w:rsid w:val="00707775"/>
    <w:rsid w:val="00714BAD"/>
    <w:rsid w:val="00721D01"/>
    <w:rsid w:val="00736B8E"/>
    <w:rsid w:val="00750ACE"/>
    <w:rsid w:val="007525FE"/>
    <w:rsid w:val="00757CF8"/>
    <w:rsid w:val="00762FFF"/>
    <w:rsid w:val="00764381"/>
    <w:rsid w:val="00764565"/>
    <w:rsid w:val="00775BC6"/>
    <w:rsid w:val="007B424C"/>
    <w:rsid w:val="007C2EBB"/>
    <w:rsid w:val="007C6E33"/>
    <w:rsid w:val="007D3224"/>
    <w:rsid w:val="007D781E"/>
    <w:rsid w:val="007F5B88"/>
    <w:rsid w:val="00813BFD"/>
    <w:rsid w:val="00823AD2"/>
    <w:rsid w:val="00857D6D"/>
    <w:rsid w:val="0087171E"/>
    <w:rsid w:val="00871B2A"/>
    <w:rsid w:val="00872981"/>
    <w:rsid w:val="00882FFF"/>
    <w:rsid w:val="00884125"/>
    <w:rsid w:val="008877EA"/>
    <w:rsid w:val="008917DD"/>
    <w:rsid w:val="008A1614"/>
    <w:rsid w:val="008C2E48"/>
    <w:rsid w:val="008C6C93"/>
    <w:rsid w:val="008D3024"/>
    <w:rsid w:val="008E7F89"/>
    <w:rsid w:val="008F2CCB"/>
    <w:rsid w:val="0092217A"/>
    <w:rsid w:val="00922E1F"/>
    <w:rsid w:val="00937A33"/>
    <w:rsid w:val="00946684"/>
    <w:rsid w:val="009551BE"/>
    <w:rsid w:val="009562D8"/>
    <w:rsid w:val="00961628"/>
    <w:rsid w:val="00984670"/>
    <w:rsid w:val="009B0DA5"/>
    <w:rsid w:val="009B5100"/>
    <w:rsid w:val="009D4121"/>
    <w:rsid w:val="009D595F"/>
    <w:rsid w:val="009E3992"/>
    <w:rsid w:val="009F23DC"/>
    <w:rsid w:val="009F3365"/>
    <w:rsid w:val="00A00706"/>
    <w:rsid w:val="00A012FF"/>
    <w:rsid w:val="00A032F1"/>
    <w:rsid w:val="00A06FC0"/>
    <w:rsid w:val="00A34704"/>
    <w:rsid w:val="00A366BD"/>
    <w:rsid w:val="00A4005D"/>
    <w:rsid w:val="00A43962"/>
    <w:rsid w:val="00A51C13"/>
    <w:rsid w:val="00A52749"/>
    <w:rsid w:val="00A538C4"/>
    <w:rsid w:val="00A75D83"/>
    <w:rsid w:val="00A86262"/>
    <w:rsid w:val="00A900ED"/>
    <w:rsid w:val="00AB3B5A"/>
    <w:rsid w:val="00AD28C0"/>
    <w:rsid w:val="00AE5800"/>
    <w:rsid w:val="00B0400F"/>
    <w:rsid w:val="00B06484"/>
    <w:rsid w:val="00B15254"/>
    <w:rsid w:val="00B1777C"/>
    <w:rsid w:val="00B21842"/>
    <w:rsid w:val="00B230D7"/>
    <w:rsid w:val="00B2665C"/>
    <w:rsid w:val="00B33EA8"/>
    <w:rsid w:val="00B52EF5"/>
    <w:rsid w:val="00B64A63"/>
    <w:rsid w:val="00B67FD5"/>
    <w:rsid w:val="00B742DB"/>
    <w:rsid w:val="00B91970"/>
    <w:rsid w:val="00BA7FE2"/>
    <w:rsid w:val="00BB0578"/>
    <w:rsid w:val="00BE5493"/>
    <w:rsid w:val="00C024EE"/>
    <w:rsid w:val="00C07759"/>
    <w:rsid w:val="00C20B57"/>
    <w:rsid w:val="00C246DE"/>
    <w:rsid w:val="00C34A46"/>
    <w:rsid w:val="00C416CA"/>
    <w:rsid w:val="00C41D90"/>
    <w:rsid w:val="00C43D94"/>
    <w:rsid w:val="00C71B03"/>
    <w:rsid w:val="00C755B8"/>
    <w:rsid w:val="00C85E56"/>
    <w:rsid w:val="00C872BA"/>
    <w:rsid w:val="00C875A1"/>
    <w:rsid w:val="00C943B8"/>
    <w:rsid w:val="00CD228B"/>
    <w:rsid w:val="00CE1146"/>
    <w:rsid w:val="00CF438C"/>
    <w:rsid w:val="00CF5782"/>
    <w:rsid w:val="00CF5AA5"/>
    <w:rsid w:val="00D252ED"/>
    <w:rsid w:val="00D301A4"/>
    <w:rsid w:val="00D42512"/>
    <w:rsid w:val="00D54D83"/>
    <w:rsid w:val="00D559CF"/>
    <w:rsid w:val="00D618CF"/>
    <w:rsid w:val="00D63167"/>
    <w:rsid w:val="00D914CC"/>
    <w:rsid w:val="00DA6A12"/>
    <w:rsid w:val="00DA6BB7"/>
    <w:rsid w:val="00DC0F8C"/>
    <w:rsid w:val="00DC610A"/>
    <w:rsid w:val="00DE5CB3"/>
    <w:rsid w:val="00DF07EB"/>
    <w:rsid w:val="00DF1A29"/>
    <w:rsid w:val="00DF3AD8"/>
    <w:rsid w:val="00DF5223"/>
    <w:rsid w:val="00DF7A76"/>
    <w:rsid w:val="00E00B73"/>
    <w:rsid w:val="00E019EC"/>
    <w:rsid w:val="00E01DEA"/>
    <w:rsid w:val="00E10ADB"/>
    <w:rsid w:val="00E1191D"/>
    <w:rsid w:val="00E15ECC"/>
    <w:rsid w:val="00E23F78"/>
    <w:rsid w:val="00E2602B"/>
    <w:rsid w:val="00E31437"/>
    <w:rsid w:val="00E32C3B"/>
    <w:rsid w:val="00E513EE"/>
    <w:rsid w:val="00E52F5E"/>
    <w:rsid w:val="00E76A01"/>
    <w:rsid w:val="00E90728"/>
    <w:rsid w:val="00E9571A"/>
    <w:rsid w:val="00EB5B5E"/>
    <w:rsid w:val="00EB6127"/>
    <w:rsid w:val="00EC02B0"/>
    <w:rsid w:val="00EC6C76"/>
    <w:rsid w:val="00ED5022"/>
    <w:rsid w:val="00ED50EC"/>
    <w:rsid w:val="00EE0EC8"/>
    <w:rsid w:val="00EE67C9"/>
    <w:rsid w:val="00EF0788"/>
    <w:rsid w:val="00F05E3F"/>
    <w:rsid w:val="00F07AAE"/>
    <w:rsid w:val="00F122B7"/>
    <w:rsid w:val="00F16FF4"/>
    <w:rsid w:val="00F2024A"/>
    <w:rsid w:val="00F21785"/>
    <w:rsid w:val="00F242D3"/>
    <w:rsid w:val="00F2716E"/>
    <w:rsid w:val="00F35366"/>
    <w:rsid w:val="00F35BF8"/>
    <w:rsid w:val="00F45438"/>
    <w:rsid w:val="00F46EE0"/>
    <w:rsid w:val="00F5498A"/>
    <w:rsid w:val="00F56244"/>
    <w:rsid w:val="00F61219"/>
    <w:rsid w:val="00F624AD"/>
    <w:rsid w:val="00F632B5"/>
    <w:rsid w:val="00F90B2A"/>
    <w:rsid w:val="00F94966"/>
    <w:rsid w:val="00F976E5"/>
    <w:rsid w:val="00FB13B0"/>
    <w:rsid w:val="00FF222F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6F5C154-36CF-47C5-8B07-B4F64797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PT" w:eastAsia="pt-P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28B"/>
    <w:pPr>
      <w:jc w:val="both"/>
    </w:pPr>
    <w:rPr>
      <w:rFonts w:ascii="Times New Roman" w:hAnsi="Times New Roman"/>
      <w:sz w:val="26"/>
    </w:rPr>
  </w:style>
  <w:style w:type="paragraph" w:styleId="Cabealho1">
    <w:name w:val="heading 1"/>
    <w:basedOn w:val="Normal"/>
    <w:next w:val="Normal"/>
    <w:link w:val="Cabealho1Carter"/>
    <w:autoRedefine/>
    <w:uiPriority w:val="9"/>
    <w:qFormat/>
    <w:rsid w:val="00CD228B"/>
    <w:pPr>
      <w:keepNext/>
      <w:keepLines/>
      <w:numPr>
        <w:numId w:val="37"/>
      </w:numPr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eastAsiaTheme="majorEastAsia" w:cstheme="majorBidi"/>
      <w:color w:val="729928" w:themeColor="accent1" w:themeShade="BF"/>
      <w:sz w:val="40"/>
      <w:szCs w:val="36"/>
    </w:rPr>
  </w:style>
  <w:style w:type="paragraph" w:styleId="Cabealho2">
    <w:name w:val="heading 2"/>
    <w:basedOn w:val="Normal"/>
    <w:next w:val="Normal"/>
    <w:link w:val="Cabealho2Carter"/>
    <w:autoRedefine/>
    <w:uiPriority w:val="9"/>
    <w:unhideWhenUsed/>
    <w:qFormat/>
    <w:rsid w:val="00CD228B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729928" w:themeColor="accent1" w:themeShade="BF"/>
      <w:sz w:val="30"/>
      <w:szCs w:val="28"/>
    </w:rPr>
  </w:style>
  <w:style w:type="paragraph" w:styleId="Cabealho3">
    <w:name w:val="heading 3"/>
    <w:basedOn w:val="Normal"/>
    <w:next w:val="Normal"/>
    <w:link w:val="Cabealho3Carter"/>
    <w:autoRedefine/>
    <w:uiPriority w:val="9"/>
    <w:unhideWhenUsed/>
    <w:qFormat/>
    <w:rsid w:val="00111987"/>
    <w:pPr>
      <w:keepNext/>
      <w:keepLines/>
      <w:numPr>
        <w:ilvl w:val="2"/>
        <w:numId w:val="37"/>
      </w:numPr>
      <w:spacing w:before="80" w:after="0" w:line="240" w:lineRule="auto"/>
      <w:ind w:left="2138"/>
      <w:outlineLvl w:val="2"/>
    </w:pPr>
    <w:rPr>
      <w:rFonts w:eastAsiaTheme="majorEastAsia" w:cstheme="majorBidi"/>
      <w:color w:val="729928" w:themeColor="accent1" w:themeShade="BF"/>
      <w:sz w:val="28"/>
      <w:szCs w:val="26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F35366"/>
    <w:pPr>
      <w:keepNext/>
      <w:keepLines/>
      <w:numPr>
        <w:ilvl w:val="3"/>
        <w:numId w:val="37"/>
      </w:numPr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F35366"/>
    <w:pPr>
      <w:keepNext/>
      <w:keepLines/>
      <w:numPr>
        <w:ilvl w:val="4"/>
        <w:numId w:val="37"/>
      </w:numPr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F35366"/>
    <w:pPr>
      <w:keepNext/>
      <w:keepLines/>
      <w:numPr>
        <w:ilvl w:val="5"/>
        <w:numId w:val="37"/>
      </w:numPr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F35366"/>
    <w:pPr>
      <w:keepNext/>
      <w:keepLines/>
      <w:numPr>
        <w:ilvl w:val="6"/>
        <w:numId w:val="37"/>
      </w:numPr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F35366"/>
    <w:pPr>
      <w:keepNext/>
      <w:keepLines/>
      <w:numPr>
        <w:ilvl w:val="7"/>
        <w:numId w:val="37"/>
      </w:numPr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F35366"/>
    <w:pPr>
      <w:keepNext/>
      <w:keepLines/>
      <w:numPr>
        <w:ilvl w:val="8"/>
        <w:numId w:val="37"/>
      </w:numPr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terdeTtulo1"/>
    <w:uiPriority w:val="1"/>
    <w:pPr>
      <w:pageBreakBefore/>
      <w:spacing w:after="360" w:line="240" w:lineRule="auto"/>
      <w:ind w:left="-360" w:right="-360"/>
      <w:outlineLvl w:val="0"/>
    </w:pPr>
    <w:rPr>
      <w:sz w:val="36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729928" w:themeColor="accent1" w:themeShade="BF"/>
      <w:sz w:val="24"/>
      <w14:ligatures w14:val="standardContextual"/>
    </w:rPr>
  </w:style>
  <w:style w:type="paragraph" w:customStyle="1" w:styleId="ttulo3">
    <w:name w:val="título 3"/>
    <w:basedOn w:val="Normal"/>
    <w:next w:val="Normal"/>
    <w:link w:val="CarterdeTtulo3"/>
    <w:uiPriority w:val="1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9CB38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terdeTtulo4"/>
    <w:uiPriority w:val="18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9CB38" w:themeColor="accent1"/>
    </w:rPr>
  </w:style>
  <w:style w:type="paragraph" w:customStyle="1" w:styleId="ttulo5">
    <w:name w:val="título 5"/>
    <w:basedOn w:val="Normal"/>
    <w:next w:val="Normal"/>
    <w:link w:val="CarterdeTtulo5"/>
    <w:uiPriority w:val="18"/>
    <w:semiHidden/>
    <w:unhideWhenUsed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C661A" w:themeColor="accent1" w:themeShade="7F"/>
    </w:rPr>
  </w:style>
  <w:style w:type="paragraph" w:customStyle="1" w:styleId="ttulo6">
    <w:name w:val="título 6"/>
    <w:basedOn w:val="Normal"/>
    <w:next w:val="Normal"/>
    <w:link w:val="CarterdeTtulo6"/>
    <w:uiPriority w:val="18"/>
    <w:semiHidden/>
    <w:unhideWhenUsed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paragraph" w:customStyle="1" w:styleId="ttulo7">
    <w:name w:val="título 7"/>
    <w:basedOn w:val="Normal"/>
    <w:next w:val="Normal"/>
    <w:link w:val="CarterdeTtulo7"/>
    <w:uiPriority w:val="18"/>
    <w:semiHidden/>
    <w:unhideWhenUsed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terdeTtulo8"/>
    <w:uiPriority w:val="18"/>
    <w:semiHidden/>
    <w:unhideWhenUsed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terdeTtulo9"/>
    <w:uiPriority w:val="18"/>
    <w:semiHidden/>
    <w:unhideWhenUsed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te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terdeCabealho">
    <w:name w:val="Caráter de Cabeçalho"/>
    <w:basedOn w:val="Tipodeletrapredefinidodopargrafo"/>
    <w:link w:val="cabealho"/>
    <w:uiPriority w:val="99"/>
    <w:rPr>
      <w:kern w:val="20"/>
    </w:rPr>
  </w:style>
  <w:style w:type="paragraph" w:customStyle="1" w:styleId="rodap">
    <w:name w:val="rodapé"/>
    <w:basedOn w:val="Normal"/>
    <w:link w:val="CarterdeRodap"/>
    <w:uiPriority w:val="99"/>
    <w:unhideWhenUsed/>
    <w:pPr>
      <w:pBdr>
        <w:top w:val="single" w:sz="4" w:space="6" w:color="C1DF87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terdeRodap">
    <w:name w:val="Caráter de Rodapé"/>
    <w:basedOn w:val="Tipodeletrapredefinidodopargrafo"/>
    <w:link w:val="rodap"/>
    <w:uiPriority w:val="99"/>
    <w:rPr>
      <w:kern w:val="20"/>
    </w:rPr>
  </w:style>
  <w:style w:type="table" w:customStyle="1" w:styleId="GrelhadeTabela">
    <w:name w:val="Grelha de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os">
    <w:name w:val="Sem Espaços"/>
    <w:link w:val="CarterdeSemEspaos"/>
    <w:uiPriority w:val="1"/>
    <w:pPr>
      <w:spacing w:after="0" w:line="240" w:lineRule="auto"/>
    </w:p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CarterdeTtulo1">
    <w:name w:val="Caráter de Título 1"/>
    <w:basedOn w:val="Tipodeletrapredefinidodopargrafo"/>
    <w:link w:val="ttulo1"/>
    <w:uiPriority w:val="1"/>
    <w:rPr>
      <w:kern w:val="20"/>
      <w:sz w:val="36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caps/>
      <w:color w:val="729928" w:themeColor="accent1" w:themeShade="BF"/>
      <w:kern w:val="20"/>
      <w:sz w:val="24"/>
      <w14:ligatures w14:val="standardContextual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F3536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5366"/>
    <w:rPr>
      <w:i/>
      <w:iCs/>
    </w:rPr>
  </w:style>
  <w:style w:type="paragraph" w:styleId="Bibliografia">
    <w:name w:val="Bibliography"/>
    <w:basedOn w:val="Normal"/>
    <w:next w:val="Normal"/>
    <w:uiPriority w:val="37"/>
    <w:semiHidden/>
    <w:unhideWhenUsed/>
  </w:style>
  <w:style w:type="paragraph" w:styleId="Textodebloco">
    <w:name w:val="Block Text"/>
    <w:basedOn w:val="Normal"/>
    <w:uiPriority w:val="99"/>
    <w:semiHidden/>
    <w:unhideWhenUsed/>
    <w:pPr>
      <w:pBdr>
        <w:top w:val="single" w:sz="2" w:space="10" w:color="99CB38" w:themeColor="accent1" w:frame="1"/>
        <w:left w:val="single" w:sz="2" w:space="10" w:color="99CB38" w:themeColor="accent1" w:frame="1"/>
        <w:bottom w:val="single" w:sz="2" w:space="10" w:color="99CB38" w:themeColor="accent1" w:frame="1"/>
        <w:right w:val="single" w:sz="2" w:space="10" w:color="99CB38" w:themeColor="accent1" w:frame="1"/>
      </w:pBdr>
      <w:ind w:left="1152" w:right="1152"/>
    </w:pPr>
    <w:rPr>
      <w:i/>
      <w:iCs/>
      <w:color w:val="99CB38" w:themeColor="accent1"/>
    </w:rPr>
  </w:style>
  <w:style w:type="paragraph" w:customStyle="1" w:styleId="CorpodeTexto">
    <w:name w:val="Corpo de Texto"/>
    <w:basedOn w:val="Normal"/>
    <w:link w:val="CarterdeCorpodeTexto"/>
    <w:uiPriority w:val="99"/>
    <w:semiHidden/>
    <w:unhideWhenUsed/>
  </w:style>
  <w:style w:type="character" w:customStyle="1" w:styleId="CarterdeCorpodeTexto">
    <w:name w:val="Caráter de Corpo de Texto"/>
    <w:basedOn w:val="Tipodeletrapredefinidodopargrafo"/>
    <w:link w:val="CorpodeTexto"/>
    <w:uiPriority w:val="99"/>
    <w:semiHidden/>
  </w:style>
  <w:style w:type="paragraph" w:customStyle="1" w:styleId="CorpodeTexto2">
    <w:name w:val="Corpo de Texto 2"/>
    <w:basedOn w:val="Normal"/>
    <w:link w:val="CarterdeCorpodeTexto2"/>
    <w:uiPriority w:val="99"/>
    <w:semiHidden/>
    <w:unhideWhenUsed/>
    <w:pPr>
      <w:spacing w:line="480" w:lineRule="auto"/>
    </w:pPr>
  </w:style>
  <w:style w:type="character" w:customStyle="1" w:styleId="CarterdeCorpodeTexto2">
    <w:name w:val="Caráter de Corpo de Texto 2"/>
    <w:basedOn w:val="Tipodeletrapredefinidodopargrafo"/>
    <w:link w:val="CorpodeTexto2"/>
    <w:uiPriority w:val="99"/>
    <w:semiHidden/>
  </w:style>
  <w:style w:type="paragraph" w:customStyle="1" w:styleId="CorpodeTexto3">
    <w:name w:val="Corpo de Texto 3"/>
    <w:basedOn w:val="Normal"/>
    <w:link w:val="CarterdeCorpodeTexto3"/>
    <w:uiPriority w:val="99"/>
    <w:semiHidden/>
    <w:unhideWhenUsed/>
    <w:rPr>
      <w:sz w:val="16"/>
    </w:rPr>
  </w:style>
  <w:style w:type="character" w:customStyle="1" w:styleId="CarterdeCorpodeTexto3">
    <w:name w:val="Caráter de Corpo de Texto 3"/>
    <w:basedOn w:val="Tipodeletrapredefinidodopargrafo"/>
    <w:link w:val="CorpodeTexto3"/>
    <w:uiPriority w:val="99"/>
    <w:semiHidden/>
    <w:rPr>
      <w:sz w:val="16"/>
    </w:rPr>
  </w:style>
  <w:style w:type="paragraph" w:customStyle="1" w:styleId="PrimeiroAvanodeCorpodeTexto">
    <w:name w:val="Primeiro Avanço de Corpo de Texto"/>
    <w:basedOn w:val="CorpodeTexto"/>
    <w:link w:val="CarterdePrimeiroAvanodeCorpodeTexto"/>
    <w:uiPriority w:val="99"/>
    <w:semiHidden/>
    <w:unhideWhenUsed/>
    <w:pPr>
      <w:spacing w:after="200"/>
      <w:ind w:firstLine="360"/>
    </w:pPr>
  </w:style>
  <w:style w:type="character" w:customStyle="1" w:styleId="CarterdePrimeiroAvanodeCorpodeTexto">
    <w:name w:val="Caráter de Primeiro Avanço de Corpo de Texto"/>
    <w:basedOn w:val="CarterdeCorpodeTexto"/>
    <w:link w:val="PrimeiroAvanodeCorpodeTexto"/>
    <w:uiPriority w:val="99"/>
    <w:semiHidden/>
  </w:style>
  <w:style w:type="paragraph" w:customStyle="1" w:styleId="AvanodeCorpodeTexto">
    <w:name w:val="Avanço de Corpo de Texto"/>
    <w:basedOn w:val="Normal"/>
    <w:link w:val="CarterdeAvanodeCorpodeTexto"/>
    <w:uiPriority w:val="99"/>
    <w:semiHidden/>
    <w:unhideWhenUsed/>
    <w:pPr>
      <w:ind w:left="360"/>
    </w:pPr>
  </w:style>
  <w:style w:type="character" w:customStyle="1" w:styleId="CarterdeAvanodeCorpodeTexto">
    <w:name w:val="Caráter de Avanço de Corpo de Texto"/>
    <w:basedOn w:val="Tipodeletrapredefinidodopargrafo"/>
    <w:link w:val="AvanodeCorpodeTexto"/>
    <w:uiPriority w:val="99"/>
    <w:semiHidden/>
  </w:style>
  <w:style w:type="paragraph" w:customStyle="1" w:styleId="PrimeiroAvanodeCorpodeTexto2">
    <w:name w:val="Primeiro Avanço de Corpo de Texto 2"/>
    <w:basedOn w:val="AvanodeCorpodeTexto"/>
    <w:link w:val="CarterdePrimeiroAvanodeCorpodeTexto2"/>
    <w:uiPriority w:val="99"/>
    <w:semiHidden/>
    <w:unhideWhenUsed/>
    <w:pPr>
      <w:spacing w:after="200"/>
      <w:ind w:firstLine="360"/>
    </w:pPr>
  </w:style>
  <w:style w:type="character" w:customStyle="1" w:styleId="CarterdePrimeiroAvanodeCorpodeTexto2">
    <w:name w:val="Caráter de Primeiro Avanço de Corpo de Texto 2"/>
    <w:basedOn w:val="CarterdeAvanodeCorpodeTexto"/>
    <w:link w:val="PrimeiroAvanodeCorpodeTexto2"/>
    <w:uiPriority w:val="99"/>
    <w:semiHidden/>
  </w:style>
  <w:style w:type="paragraph" w:customStyle="1" w:styleId="AvanodeCorpodeTexto2">
    <w:name w:val="Avanço de Corpo de Texto 2"/>
    <w:basedOn w:val="Normal"/>
    <w:link w:val="CarterdeAvanodeCorpodeTexto2"/>
    <w:uiPriority w:val="99"/>
    <w:semiHidden/>
    <w:unhideWhenUsed/>
    <w:pPr>
      <w:spacing w:line="480" w:lineRule="auto"/>
      <w:ind w:left="360"/>
    </w:pPr>
  </w:style>
  <w:style w:type="character" w:customStyle="1" w:styleId="CarterdeAvanodeCorpodeTexto2">
    <w:name w:val="Caráter de Avanço de Corpo de Texto 2"/>
    <w:basedOn w:val="Tipodeletrapredefinidodopargrafo"/>
    <w:link w:val="AvanodeCorpodeTexto2"/>
    <w:uiPriority w:val="99"/>
    <w:semiHidden/>
  </w:style>
  <w:style w:type="paragraph" w:customStyle="1" w:styleId="AvanodeCorpodeTexto3">
    <w:name w:val="Avanço de Corpo de Texto 3"/>
    <w:basedOn w:val="Normal"/>
    <w:link w:val="CarterdeAvanodeCorpodeTexto3"/>
    <w:uiPriority w:val="99"/>
    <w:semiHidden/>
    <w:unhideWhenUsed/>
    <w:pPr>
      <w:ind w:left="360"/>
    </w:pPr>
    <w:rPr>
      <w:sz w:val="16"/>
    </w:rPr>
  </w:style>
  <w:style w:type="character" w:customStyle="1" w:styleId="CarterdeAvanodeCorpodeTexto3">
    <w:name w:val="Caráter de Avanço de Corpo de Texto 3"/>
    <w:basedOn w:val="Tipodeletrapredefinidodopargrafo"/>
    <w:link w:val="AvanodeCorpodeTexto3"/>
    <w:uiPriority w:val="99"/>
    <w:semiHidden/>
    <w:rPr>
      <w:sz w:val="16"/>
    </w:rPr>
  </w:style>
  <w:style w:type="character" w:customStyle="1" w:styleId="TtulodeLivro">
    <w:name w:val="Título de Livro"/>
    <w:basedOn w:val="Tipodeletrapredefinidodopargrafo"/>
    <w:uiPriority w:val="33"/>
    <w:semiHidden/>
    <w:unhideWhenUsed/>
    <w:rPr>
      <w:b/>
      <w:bCs/>
      <w:smallCaps/>
      <w:spacing w:val="5"/>
    </w:rPr>
  </w:style>
  <w:style w:type="paragraph" w:customStyle="1" w:styleId="legenda">
    <w:name w:val="legenda"/>
    <w:basedOn w:val="Normal"/>
    <w:next w:val="Normal"/>
    <w:uiPriority w:val="35"/>
    <w:semiHidden/>
    <w:unhideWhenUsed/>
    <w:pPr>
      <w:spacing w:line="240" w:lineRule="auto"/>
    </w:pPr>
    <w:rPr>
      <w:b/>
      <w:bCs/>
      <w:color w:val="99CB38" w:themeColor="accent1"/>
      <w:sz w:val="18"/>
    </w:rPr>
  </w:style>
  <w:style w:type="paragraph" w:customStyle="1" w:styleId="Fecho">
    <w:name w:val="Fecho"/>
    <w:basedOn w:val="Normal"/>
    <w:link w:val="CarterdeFecho"/>
    <w:uiPriority w:val="99"/>
    <w:semiHidden/>
    <w:unhideWhenUsed/>
    <w:pPr>
      <w:spacing w:after="0" w:line="240" w:lineRule="auto"/>
      <w:ind w:left="4320"/>
    </w:pPr>
  </w:style>
  <w:style w:type="character" w:customStyle="1" w:styleId="CarterdeFecho">
    <w:name w:val="Caráter de Fecho"/>
    <w:basedOn w:val="Tipodeletrapredefinidodopargrafo"/>
    <w:link w:val="Fecho"/>
    <w:uiPriority w:val="99"/>
    <w:semiHidden/>
  </w:style>
  <w:style w:type="table" w:styleId="GrelhaColorida">
    <w:name w:val="Colorful Grid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DestaquedeGrelhaColorida1">
    <w:name w:val="Destaque de Grelha Colorida 1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</w:rPr>
      <w:tblPr/>
      <w:tcPr>
        <w:shd w:val="clear" w:color="auto" w:fill="D6EAA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AA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29928" w:themeFill="accent1" w:themeFillShade="BF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DestaquedeGrelhaColorida2">
    <w:name w:val="Destaque de Grelha Colorida 2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DestaquedeGrelhaColorida3">
    <w:name w:val="Destaque de Grelha Colorida 3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F0E2" w:themeFill="accent3" w:themeFillTint="33"/>
    </w:tcPr>
    <w:tblStylePr w:type="firstRow">
      <w:rPr>
        <w:b/>
        <w:bCs/>
      </w:rPr>
      <w:tblPr/>
      <w:tcPr>
        <w:shd w:val="clear" w:color="auto" w:fill="A8E2C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E2C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97C52" w:themeFill="accent3" w:themeFillShade="BF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GrelhaColorida4">
    <w:name w:val="Destaque de Grelha Colorida 4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DestaquedeGrelhaColorida5">
    <w:name w:val="Destaque de Grelha Colorida 5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DestaquedeGrelhaColorida6">
    <w:name w:val="Destaque de Grelha Colorida 6"/>
    <w:basedOn w:val="Tabela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F3FD" w:themeFill="accent6" w:themeFillTint="33"/>
    </w:tcPr>
    <w:tblStylePr w:type="firstRow">
      <w:rPr>
        <w:b/>
        <w:bCs/>
      </w:rPr>
      <w:tblPr/>
      <w:tcPr>
        <w:shd w:val="clear" w:color="auto" w:fill="B9E7F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9E7F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A4EE" w:themeFill="accent6" w:themeFillShade="BF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ListaColorida">
    <w:name w:val="Colorful List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DestaquedeListaColorida1">
    <w:name w:val="Destaque de Lista Colorida 1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AE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shd w:val="clear" w:color="auto" w:fill="EAF4D7" w:themeFill="accent1" w:themeFillTint="33"/>
      </w:tcPr>
    </w:tblStylePr>
  </w:style>
  <w:style w:type="table" w:customStyle="1" w:styleId="DestaquedeListaColorida2">
    <w:name w:val="Destaque de Lista Colorida 2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customStyle="1" w:styleId="DestaquedeListaColorida3">
    <w:name w:val="Destaque de Lista Colorida 3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8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customStyle="1" w:styleId="DestaquedeListaColorida4">
    <w:name w:val="Destaque de Lista Colorida 4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C8558" w:themeFill="accent3" w:themeFillShade="CC"/>
      </w:tcPr>
    </w:tblStylePr>
    <w:tblStylePr w:type="lastRow">
      <w:rPr>
        <w:b/>
        <w:bCs/>
        <w:color w:val="2C855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customStyle="1" w:styleId="DestaquedeListaColorida5">
    <w:name w:val="Destaque de Lista Colorida 5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1ACF6" w:themeFill="accent6" w:themeFillShade="CC"/>
      </w:tcPr>
    </w:tblStylePr>
    <w:tblStylePr w:type="lastRow">
      <w:rPr>
        <w:b/>
        <w:bCs/>
        <w:color w:val="11ACF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customStyle="1" w:styleId="DestaquedeListaColorida6">
    <w:name w:val="Destaque de Lista Colorida 6"/>
    <w:basedOn w:val="Tabela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9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shd w:val="clear" w:color="auto" w:fill="DCF3FD" w:themeFill="accent6" w:themeFillTint="33"/>
      </w:tcPr>
    </w:tblStylePr>
  </w:style>
  <w:style w:type="table" w:styleId="SombreadoColorido">
    <w:name w:val="Colorful Shading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1">
    <w:name w:val="Destaque de Sombreado Colorido 1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99CB38" w:themeColor="accent1"/>
        <w:bottom w:val="single" w:sz="4" w:space="0" w:color="99CB38" w:themeColor="accent1"/>
        <w:right w:val="single" w:sz="4" w:space="0" w:color="99CB3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AE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7B2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7B20" w:themeColor="accent1" w:themeShade="99"/>
          <w:insideV w:val="nil"/>
        </w:tcBorders>
        <w:shd w:val="clear" w:color="auto" w:fill="5C7B2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B20" w:themeFill="accent1" w:themeFillShade="99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CCE59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2">
    <w:name w:val="Destaque de Sombreado Colorido 2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3">
    <w:name w:val="Destaque de Sombreado Colorido 3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37A76F" w:themeColor="accent3"/>
        <w:bottom w:val="single" w:sz="4" w:space="0" w:color="37A76F" w:themeColor="accent3"/>
        <w:right w:val="single" w:sz="4" w:space="0" w:color="37A76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8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44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442" w:themeColor="accent3" w:themeShade="99"/>
          <w:insideV w:val="nil"/>
        </w:tcBorders>
        <w:shd w:val="clear" w:color="auto" w:fill="21644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442" w:themeFill="accent3" w:themeFillShade="99"/>
      </w:tcPr>
    </w:tblStylePr>
    <w:tblStylePr w:type="band1Vert">
      <w:tblPr/>
      <w:tcPr>
        <w:shd w:val="clear" w:color="auto" w:fill="A8E2C5" w:themeFill="accent3" w:themeFillTint="66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DestaquedeSombreadoColorido4">
    <w:name w:val="Destaque de Sombreado Colorido 4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7A76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5">
    <w:name w:val="Destaque de Sombreado Colorido 5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1C3F9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estaquedeSombreadoColorido6">
    <w:name w:val="Destaque de Sombreado Colorido 6"/>
    <w:basedOn w:val="Tabela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51C3F9" w:themeColor="accent6"/>
        <w:bottom w:val="single" w:sz="4" w:space="0" w:color="51C3F9" w:themeColor="accent6"/>
        <w:right w:val="single" w:sz="4" w:space="0" w:color="51C3F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9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83B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83BF" w:themeColor="accent6" w:themeShade="99"/>
          <w:insideV w:val="nil"/>
        </w:tcBorders>
        <w:shd w:val="clear" w:color="auto" w:fill="0683B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83BF" w:themeFill="accent6" w:themeFillShade="99"/>
      </w:tcPr>
    </w:tblStylePr>
    <w:tblStylePr w:type="band1Vert">
      <w:tblPr/>
      <w:tcPr>
        <w:shd w:val="clear" w:color="auto" w:fill="B9E7FC" w:themeFill="accent6" w:themeFillTint="66"/>
      </w:tcPr>
    </w:tblStylePr>
    <w:tblStylePr w:type="band1Horz">
      <w:tblPr/>
      <w:tcPr>
        <w:shd w:val="clear" w:color="auto" w:fill="A8E1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  <w:rPr>
      <w:sz w:val="20"/>
    </w:rPr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  <w:sz w:val="20"/>
    </w:rPr>
  </w:style>
  <w:style w:type="table" w:styleId="ListaEscura">
    <w:name w:val="Dark List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estaquedeListaEscura1">
    <w:name w:val="Destaque de Lista Escura 1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9CB3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C661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2992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9928" w:themeFill="accent1" w:themeFillShade="BF"/>
      </w:tcPr>
    </w:tblStylePr>
  </w:style>
  <w:style w:type="table" w:customStyle="1" w:styleId="DestaquedeListaEscura2">
    <w:name w:val="Destaque de Lista Escura 2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customStyle="1" w:styleId="DestaquedeListaEscura3">
    <w:name w:val="Destaque de Lista Escura 3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A76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23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7C5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7C52" w:themeFill="accent3" w:themeFillShade="BF"/>
      </w:tcPr>
    </w:tblStylePr>
  </w:style>
  <w:style w:type="table" w:customStyle="1" w:styleId="DestaquedeListaEscura4">
    <w:name w:val="Destaque de Lista Escura 4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customStyle="1" w:styleId="DestaquedeListaEscura5">
    <w:name w:val="Destaque de Lista Escura 5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customStyle="1" w:styleId="DestaquedeListaEscura6">
    <w:name w:val="Destaque de Lista Escura 6"/>
    <w:basedOn w:val="Tabela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1C3F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D9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A4E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A4EE" w:themeFill="accent6" w:themeFillShade="BF"/>
      </w:tcPr>
    </w:tblStylePr>
  </w:style>
  <w:style w:type="paragraph" w:styleId="Data">
    <w:name w:val="Date"/>
    <w:basedOn w:val="Normal"/>
    <w:next w:val="Normal"/>
    <w:link w:val="DataCarter"/>
    <w:uiPriority w:val="99"/>
    <w:semiHidden/>
    <w:unhideWhenUsed/>
  </w:style>
  <w:style w:type="character" w:customStyle="1" w:styleId="DataCarter">
    <w:name w:val="Data Caráter"/>
    <w:basedOn w:val="Tipodeletrapredefinidodopargrafo"/>
    <w:link w:val="Data"/>
    <w:uiPriority w:val="99"/>
    <w:semiHidden/>
  </w:style>
  <w:style w:type="paragraph" w:customStyle="1" w:styleId="MapadeDocumentos">
    <w:name w:val="Mapa de Documentos"/>
    <w:basedOn w:val="Normal"/>
    <w:link w:val="CarterdeMapadeDocumentos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MapadeDocumentos">
    <w:name w:val="Caráter de Mapa de Documentos"/>
    <w:basedOn w:val="Tipodeletrapredefinidodopargrafo"/>
    <w:link w:val="MapadeDocumentos"/>
    <w:uiPriority w:val="99"/>
    <w:semiHidden/>
    <w:rPr>
      <w:rFonts w:ascii="Tahoma" w:hAnsi="Tahoma" w:cs="Tahoma"/>
      <w:sz w:val="16"/>
    </w:rPr>
  </w:style>
  <w:style w:type="paragraph" w:customStyle="1" w:styleId="AssinaturadeCorreioEletrnico">
    <w:name w:val="Assinatura de Correio Eletrónico"/>
    <w:basedOn w:val="Normal"/>
    <w:link w:val="CarterdeAssinaturadeCorreioEletrnico"/>
    <w:uiPriority w:val="99"/>
    <w:semiHidden/>
    <w:unhideWhenUsed/>
    <w:pPr>
      <w:spacing w:after="0" w:line="240" w:lineRule="auto"/>
    </w:pPr>
  </w:style>
  <w:style w:type="character" w:customStyle="1" w:styleId="CarterdeAssinaturadeCorreioEletrnico">
    <w:name w:val="Caráter de Assinatura de Correio Eletrónico"/>
    <w:basedOn w:val="Tipodeletrapredefinidodopargrafo"/>
    <w:link w:val="AssinaturadeCorreioEletrnico"/>
    <w:uiPriority w:val="99"/>
    <w:semiHidden/>
  </w:style>
  <w:style w:type="character" w:styleId="nfase">
    <w:name w:val="Emphasis"/>
    <w:basedOn w:val="Tipodeletrapredefinidodopargrafo"/>
    <w:uiPriority w:val="20"/>
    <w:qFormat/>
    <w:rsid w:val="00F35366"/>
    <w:rPr>
      <w:i/>
      <w:iCs/>
    </w:rPr>
  </w:style>
  <w:style w:type="character" w:customStyle="1" w:styleId="refernciadanotadefim">
    <w:name w:val="referência da nota de fim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anotadefim">
    <w:name w:val="texto da nota de fim"/>
    <w:basedOn w:val="Normal"/>
    <w:link w:val="CarterdeTextodeNotadeFim"/>
    <w:uiPriority w:val="99"/>
    <w:semiHidden/>
    <w:unhideWhenUsed/>
    <w:pPr>
      <w:spacing w:after="0" w:line="240" w:lineRule="auto"/>
    </w:pPr>
  </w:style>
  <w:style w:type="character" w:customStyle="1" w:styleId="CarterdeTextodeNotadeFim">
    <w:name w:val="Caráter de Texto de Nota de Fim"/>
    <w:basedOn w:val="Tipodeletrapredefinidodopargrafo"/>
    <w:link w:val="textodanotadefim"/>
    <w:uiPriority w:val="99"/>
    <w:semiHidden/>
    <w:rPr>
      <w:sz w:val="20"/>
    </w:rPr>
  </w:style>
  <w:style w:type="paragraph" w:customStyle="1" w:styleId="moradadeenvelope">
    <w:name w:val="morada de envelope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devoluodeenvelope">
    <w:name w:val="devolução de envelope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HiperligaoSeguida">
    <w:name w:val="HiperligaçãoSeguida"/>
    <w:basedOn w:val="Tipodeletrapredefinidodopargrafo"/>
    <w:uiPriority w:val="99"/>
    <w:semiHidden/>
    <w:unhideWhenUsed/>
    <w:rPr>
      <w:color w:val="977B2D" w:themeColor="followedHyperlink"/>
      <w:u w:val="single"/>
    </w:rPr>
  </w:style>
  <w:style w:type="character" w:customStyle="1" w:styleId="refernciaderodap">
    <w:name w:val="referência de rodapé"/>
    <w:basedOn w:val="Tipodeletrapredefinidodopargrafo"/>
    <w:uiPriority w:val="99"/>
    <w:semiHidden/>
    <w:unhideWhenUsed/>
    <w:rPr>
      <w:vertAlign w:val="superscript"/>
    </w:rPr>
  </w:style>
  <w:style w:type="paragraph" w:customStyle="1" w:styleId="textoderodap">
    <w:name w:val="texto de rodapé"/>
    <w:basedOn w:val="Normal"/>
    <w:link w:val="CarterdeTextodeNotadeRodap"/>
    <w:uiPriority w:val="99"/>
    <w:semiHidden/>
    <w:unhideWhenUsed/>
    <w:pPr>
      <w:spacing w:after="0" w:line="240" w:lineRule="auto"/>
    </w:pPr>
  </w:style>
  <w:style w:type="character" w:customStyle="1" w:styleId="CarterdeTextodeNotadeRodap">
    <w:name w:val="Caráter de Texto de Nota de Rodapé"/>
    <w:basedOn w:val="Tipodeletrapredefinidodopargrafo"/>
    <w:link w:val="textoderodap"/>
    <w:uiPriority w:val="99"/>
    <w:semiHidden/>
    <w:rPr>
      <w:sz w:val="20"/>
    </w:rPr>
  </w:style>
  <w:style w:type="character" w:customStyle="1" w:styleId="CarterdeTtulo3">
    <w:name w:val="Caráter de Título 3"/>
    <w:basedOn w:val="Tipodeletrapredefinidodopargrafo"/>
    <w:link w:val="ttulo3"/>
    <w:uiPriority w:val="1"/>
    <w:rPr>
      <w:rFonts w:asciiTheme="majorHAnsi" w:eastAsiaTheme="majorEastAsia" w:hAnsiTheme="majorHAnsi" w:cstheme="majorBidi"/>
      <w:b/>
      <w:bCs/>
      <w:color w:val="99CB38" w:themeColor="accent1"/>
      <w:kern w:val="20"/>
      <w14:ligatures w14:val="standardContextual"/>
    </w:rPr>
  </w:style>
  <w:style w:type="character" w:customStyle="1" w:styleId="CarterdeTtulo4">
    <w:name w:val="Caráter de Título 4"/>
    <w:basedOn w:val="Tipodeletrapredefinidodopargrafo"/>
    <w:link w:val="ttulo4"/>
    <w:uiPriority w:val="18"/>
    <w:semiHidden/>
    <w:rPr>
      <w:rFonts w:asciiTheme="majorHAnsi" w:eastAsiaTheme="majorEastAsia" w:hAnsiTheme="majorHAnsi" w:cstheme="majorBidi"/>
      <w:b/>
      <w:bCs/>
      <w:i/>
      <w:iCs/>
      <w:color w:val="99CB38" w:themeColor="accent1"/>
      <w:kern w:val="20"/>
    </w:rPr>
  </w:style>
  <w:style w:type="character" w:customStyle="1" w:styleId="CarterdeTtulo5">
    <w:name w:val="Caráter de Título 5"/>
    <w:basedOn w:val="Tipodeletrapredefinidodopargrafo"/>
    <w:link w:val="ttulo5"/>
    <w:uiPriority w:val="18"/>
    <w:semiHidden/>
    <w:rPr>
      <w:rFonts w:asciiTheme="majorHAnsi" w:eastAsiaTheme="majorEastAsia" w:hAnsiTheme="majorHAnsi" w:cstheme="majorBidi"/>
      <w:color w:val="4C661A" w:themeColor="accent1" w:themeShade="7F"/>
      <w:kern w:val="20"/>
    </w:rPr>
  </w:style>
  <w:style w:type="character" w:customStyle="1" w:styleId="CarterdeTtulo6">
    <w:name w:val="Caráter de Título 6"/>
    <w:basedOn w:val="Tipodeletrapredefinidodopargrafo"/>
    <w:link w:val="ttulo6"/>
    <w:uiPriority w:val="18"/>
    <w:semiHidden/>
    <w:rPr>
      <w:rFonts w:asciiTheme="majorHAnsi" w:eastAsiaTheme="majorEastAsia" w:hAnsiTheme="majorHAnsi" w:cstheme="majorBidi"/>
      <w:i/>
      <w:iCs/>
      <w:color w:val="4C661A" w:themeColor="accent1" w:themeShade="7F"/>
      <w:kern w:val="20"/>
    </w:rPr>
  </w:style>
  <w:style w:type="character" w:customStyle="1" w:styleId="CarterdeTtulo7">
    <w:name w:val="Caráter de Título 7"/>
    <w:basedOn w:val="Tipodeletrapredefinidodopargrafo"/>
    <w:link w:val="ttulo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terdeTtulo8">
    <w:name w:val="Caráter de Título 8"/>
    <w:basedOn w:val="Tipodeletrapredefinidodopargrafo"/>
    <w:link w:val="ttulo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terdeTtulo9">
    <w:name w:val="Caráter de Título 9"/>
    <w:basedOn w:val="Tipodeletrapredefinidodopargrafo"/>
    <w:link w:val="ttulo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nimoHTML">
    <w:name w:val="HTML Acronym"/>
    <w:basedOn w:val="Tipodeletrapredefinidodopargrafo"/>
    <w:uiPriority w:val="99"/>
    <w:semiHidden/>
    <w:unhideWhenUsed/>
  </w:style>
  <w:style w:type="paragraph" w:styleId="EndereoHTML">
    <w:name w:val="HTML Address"/>
    <w:basedOn w:val="Normal"/>
    <w:link w:val="EndereoHTMLCarte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Pr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Pr>
      <w:i/>
      <w:iCs/>
    </w:rPr>
  </w:style>
  <w:style w:type="character" w:styleId="CdigoHTML">
    <w:name w:val="HTML Code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DefinioHTML">
    <w:name w:val="HTML Definition"/>
    <w:basedOn w:val="Tipodeletrapredefinidodopargrafo"/>
    <w:uiPriority w:val="99"/>
    <w:semiHidden/>
    <w:unhideWhenUsed/>
    <w:rPr>
      <w:i/>
      <w:iCs/>
    </w:rPr>
  </w:style>
  <w:style w:type="character" w:styleId="TecladoHTML">
    <w:name w:val="HTML Keyboard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paragraph" w:customStyle="1" w:styleId="HTMLPr-formatado">
    <w:name w:val="HTML Pré-formatado"/>
    <w:basedOn w:val="Normal"/>
    <w:link w:val="CarterdeHTMLPr-formatado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HTMLPr-formatado">
    <w:name w:val="Caráter de HTML Pré-formatado"/>
    <w:basedOn w:val="Tipodeletrapredefinidodopargrafo"/>
    <w:link w:val="HTMLPr-formatado"/>
    <w:uiPriority w:val="99"/>
    <w:semiHidden/>
    <w:rPr>
      <w:rFonts w:ascii="Consolas" w:hAnsi="Consolas" w:cs="Consolas"/>
      <w:sz w:val="20"/>
    </w:rPr>
  </w:style>
  <w:style w:type="character" w:customStyle="1" w:styleId="AmostraHTML">
    <w:name w:val="Amostra HTML"/>
    <w:basedOn w:val="Tipodeletrapredefinidodopargrafo"/>
    <w:uiPriority w:val="99"/>
    <w:semiHidden/>
    <w:unhideWhenUsed/>
    <w:rPr>
      <w:rFonts w:ascii="Consolas" w:hAnsi="Consolas" w:cs="Consolas"/>
      <w:sz w:val="24"/>
    </w:rPr>
  </w:style>
  <w:style w:type="character" w:styleId="MquinadeescreverHTML">
    <w:name w:val="HTML Typewriter"/>
    <w:basedOn w:val="Tipodeletrapredefinidodopargrafo"/>
    <w:uiPriority w:val="99"/>
    <w:semiHidden/>
    <w:unhideWhenUsed/>
    <w:rPr>
      <w:rFonts w:ascii="Consolas" w:hAnsi="Consolas" w:cs="Consolas"/>
      <w:sz w:val="20"/>
    </w:rPr>
  </w:style>
  <w:style w:type="character" w:styleId="VarivelHTML">
    <w:name w:val="HTML Variable"/>
    <w:basedOn w:val="Tipodeletrapredefinidodopargrafo"/>
    <w:uiPriority w:val="99"/>
    <w:semiHidden/>
    <w:unhideWhenUsed/>
    <w:rPr>
      <w:i/>
      <w:iCs/>
    </w:rPr>
  </w:style>
  <w:style w:type="character" w:styleId="Hiperligao">
    <w:name w:val="Hyperlink"/>
    <w:basedOn w:val="Tipodeletrapredefinidodopargrafo"/>
    <w:uiPriority w:val="99"/>
    <w:unhideWhenUsed/>
    <w:rPr>
      <w:color w:val="EE7B08" w:themeColor="hyperlink"/>
      <w:u w:val="single"/>
    </w:rPr>
  </w:style>
  <w:style w:type="paragraph" w:customStyle="1" w:styleId="ndiceremissivo1">
    <w:name w:val="índice remissivo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ndiceremissivo2">
    <w:name w:val="índice remissivo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ndiceremissivo3">
    <w:name w:val="índice remissivo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ndiceremissivo4">
    <w:name w:val="índice remissivo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ndiceremissivo5">
    <w:name w:val="índice remissivo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ndiceremissivo6">
    <w:name w:val="índice remissivo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ndiceremissivo7">
    <w:name w:val="índice remissivo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ndiceremissivo8">
    <w:name w:val="índice remissivo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ndiceremissivo9">
    <w:name w:val="índice remissivo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ttulodendiceremissivo">
    <w:name w:val="título de índice remissivo"/>
    <w:basedOn w:val="Normal"/>
    <w:next w:val="ndiceremissivo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customStyle="1" w:styleId="nfaseIntensa">
    <w:name w:val="Ênfase Intensa"/>
    <w:basedOn w:val="Tipodeletrapredefinidodopargrafo"/>
    <w:uiPriority w:val="21"/>
    <w:semiHidden/>
    <w:unhideWhenUsed/>
    <w:rPr>
      <w:b/>
      <w:bCs/>
      <w:i/>
      <w:iCs/>
      <w:color w:val="99CB38" w:themeColor="accent1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536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5366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RefernciaIntensa">
    <w:name w:val="Intense Reference"/>
    <w:basedOn w:val="Tipodeletrapredefinidodopargrafo"/>
    <w:uiPriority w:val="32"/>
    <w:qFormat/>
    <w:rsid w:val="00F35366"/>
    <w:rPr>
      <w:b/>
      <w:bCs/>
      <w:smallCaps/>
      <w:u w:val="single"/>
    </w:rPr>
  </w:style>
  <w:style w:type="table" w:styleId="GrelhaClara">
    <w:name w:val="Light Grid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DestaquedeGrelhaClara1">
    <w:name w:val="Destaque de Grelha Clara 1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1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H w:val="nil"/>
          <w:insideV w:val="single" w:sz="8" w:space="0" w:color="99CB3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  <w:shd w:val="clear" w:color="auto" w:fill="E5F2CD" w:themeFill="accent1" w:themeFillTint="3F"/>
      </w:tcPr>
    </w:tblStylePr>
    <w:tblStylePr w:type="band2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  <w:insideV w:val="single" w:sz="8" w:space="0" w:color="99CB38" w:themeColor="accent1"/>
        </w:tcBorders>
      </w:tcPr>
    </w:tblStylePr>
  </w:style>
  <w:style w:type="table" w:customStyle="1" w:styleId="DestaquedeGrelhaClara2">
    <w:name w:val="Destaque de Grelha Clara 2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customStyle="1" w:styleId="DestaquedeGrelhaClara3">
    <w:name w:val="Destaque de Grelha Clara 3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1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H w:val="nil"/>
          <w:insideV w:val="single" w:sz="8" w:space="0" w:color="37A76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  <w:shd w:val="clear" w:color="auto" w:fill="C9EDDB" w:themeFill="accent3" w:themeFillTint="3F"/>
      </w:tcPr>
    </w:tblStylePr>
    <w:tblStylePr w:type="band2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  <w:insideV w:val="single" w:sz="8" w:space="0" w:color="37A76F" w:themeColor="accent3"/>
        </w:tcBorders>
      </w:tcPr>
    </w:tblStylePr>
  </w:style>
  <w:style w:type="table" w:customStyle="1" w:styleId="DestaquedeGrelhaClara4">
    <w:name w:val="Destaque de Grelha Clara 4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customStyle="1" w:styleId="DestaquedeGrelhaClara5">
    <w:name w:val="Destaque de Grelha Clara 5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customStyle="1" w:styleId="DestaquedeGrelhaClara6">
    <w:name w:val="Destaque de Grelha Clara 6"/>
    <w:basedOn w:val="Tabela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1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H w:val="nil"/>
          <w:insideV w:val="single" w:sz="8" w:space="0" w:color="51C3F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  <w:shd w:val="clear" w:color="auto" w:fill="D3F0FD" w:themeFill="accent6" w:themeFillTint="3F"/>
      </w:tcPr>
    </w:tblStylePr>
    <w:tblStylePr w:type="band2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  <w:insideV w:val="single" w:sz="8" w:space="0" w:color="51C3F9" w:themeColor="accent6"/>
        </w:tcBorders>
      </w:tcPr>
    </w:tblStylePr>
  </w:style>
  <w:style w:type="table" w:styleId="ListaClara">
    <w:name w:val="Light List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DestaquedeListaClara1">
    <w:name w:val="Destaque de Lista Clara 1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  <w:tblStylePr w:type="band1Horz">
      <w:tblPr/>
      <w:tcPr>
        <w:tcBorders>
          <w:top w:val="single" w:sz="8" w:space="0" w:color="99CB38" w:themeColor="accent1"/>
          <w:left w:val="single" w:sz="8" w:space="0" w:color="99CB38" w:themeColor="accent1"/>
          <w:bottom w:val="single" w:sz="8" w:space="0" w:color="99CB38" w:themeColor="accent1"/>
          <w:right w:val="single" w:sz="8" w:space="0" w:color="99CB38" w:themeColor="accent1"/>
        </w:tcBorders>
      </w:tcPr>
    </w:tblStylePr>
  </w:style>
  <w:style w:type="table" w:customStyle="1" w:styleId="DestaquedeListaClara2">
    <w:name w:val="Destaque de Lista Clara 2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customStyle="1" w:styleId="DestaquedeListaClara3">
    <w:name w:val="Destaque de Lista Clara 3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  <w:tblStylePr w:type="band1Horz">
      <w:tblPr/>
      <w:tcPr>
        <w:tcBorders>
          <w:top w:val="single" w:sz="8" w:space="0" w:color="37A76F" w:themeColor="accent3"/>
          <w:left w:val="single" w:sz="8" w:space="0" w:color="37A76F" w:themeColor="accent3"/>
          <w:bottom w:val="single" w:sz="8" w:space="0" w:color="37A76F" w:themeColor="accent3"/>
          <w:right w:val="single" w:sz="8" w:space="0" w:color="37A76F" w:themeColor="accent3"/>
        </w:tcBorders>
      </w:tcPr>
    </w:tblStylePr>
  </w:style>
  <w:style w:type="table" w:customStyle="1" w:styleId="DestaquedeListaClara4">
    <w:name w:val="Destaque de Lista Clara 4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customStyle="1" w:styleId="DestaquedeListaClara5">
    <w:name w:val="Destaque de Lista Clara 5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customStyle="1" w:styleId="DestaquedeListaClara6">
    <w:name w:val="Destaque de Lista Clara 6"/>
    <w:basedOn w:val="Tabe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  <w:tblStylePr w:type="band1Horz">
      <w:tblPr/>
      <w:tcPr>
        <w:tcBorders>
          <w:top w:val="single" w:sz="8" w:space="0" w:color="51C3F9" w:themeColor="accent6"/>
          <w:left w:val="single" w:sz="8" w:space="0" w:color="51C3F9" w:themeColor="accent6"/>
          <w:bottom w:val="single" w:sz="8" w:space="0" w:color="51C3F9" w:themeColor="accent6"/>
          <w:right w:val="single" w:sz="8" w:space="0" w:color="51C3F9" w:themeColor="accent6"/>
        </w:tcBorders>
      </w:tcPr>
    </w:tblStyle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DestaquedeSombreadoClaro1">
    <w:name w:val="Destaque de Sombreado Claro 1"/>
    <w:basedOn w:val="Tabelanormal"/>
    <w:uiPriority w:val="60"/>
    <w:pPr>
      <w:spacing w:after="0" w:line="240" w:lineRule="auto"/>
    </w:pPr>
    <w:rPr>
      <w:color w:val="729928" w:themeColor="accent1" w:themeShade="BF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CB38" w:themeColor="accent1"/>
          <w:left w:val="nil"/>
          <w:bottom w:val="single" w:sz="8" w:space="0" w:color="99CB3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</w:style>
  <w:style w:type="table" w:customStyle="1" w:styleId="DestaquedeSombreadoClaro2">
    <w:name w:val="Destaque de Sombreado Claro 2"/>
    <w:basedOn w:val="Tabelanormal"/>
    <w:uiPriority w:val="60"/>
    <w:pPr>
      <w:spacing w:after="0"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customStyle="1" w:styleId="DestaquedeSombreadoClaro3">
    <w:name w:val="Destaque de Sombreado Claro 3"/>
    <w:basedOn w:val="Tabelanormal"/>
    <w:uiPriority w:val="60"/>
    <w:pPr>
      <w:spacing w:after="0" w:line="240" w:lineRule="auto"/>
    </w:pPr>
    <w:rPr>
      <w:color w:val="297C52" w:themeColor="accent3" w:themeShade="BF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A76F" w:themeColor="accent3"/>
          <w:left w:val="nil"/>
          <w:bottom w:val="single" w:sz="8" w:space="0" w:color="37A76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</w:style>
  <w:style w:type="table" w:customStyle="1" w:styleId="DestaquedeSombreadoClaro4">
    <w:name w:val="Destaque de Sombreado Claro 4"/>
    <w:basedOn w:val="Tabelanormal"/>
    <w:uiPriority w:val="60"/>
    <w:pPr>
      <w:spacing w:after="0"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customStyle="1" w:styleId="DestaquedeSombreadoClaro5">
    <w:name w:val="Destaque de Sombreado Claro 5"/>
    <w:basedOn w:val="Tabelanormal"/>
    <w:uiPriority w:val="60"/>
    <w:pPr>
      <w:spacing w:after="0"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customStyle="1" w:styleId="DestaquedeSombreadoClaro6">
    <w:name w:val="Destaque de Sombreado Claro 6"/>
    <w:basedOn w:val="Tabelanormal"/>
    <w:uiPriority w:val="60"/>
    <w:pPr>
      <w:spacing w:after="0" w:line="240" w:lineRule="auto"/>
    </w:pPr>
    <w:rPr>
      <w:color w:val="08A4EE" w:themeColor="accent6" w:themeShade="BF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1C3F9" w:themeColor="accent6"/>
          <w:left w:val="nil"/>
          <w:bottom w:val="single" w:sz="8" w:space="0" w:color="51C3F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</w:style>
  <w:style w:type="character" w:customStyle="1" w:styleId="nmerodelinha">
    <w:name w:val="número de linha"/>
    <w:basedOn w:val="Tipodeletrapredefinidodopargrafo"/>
    <w:uiPriority w:val="99"/>
    <w:semiHidden/>
    <w:unhideWhenUsed/>
  </w:style>
  <w:style w:type="paragraph" w:styleId="Lista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customStyle="1" w:styleId="ListacomMarcas">
    <w:name w:val="Lista com Marcas"/>
    <w:basedOn w:val="Normal"/>
    <w:uiPriority w:val="1"/>
    <w:unhideWhenUsed/>
    <w:pPr>
      <w:numPr>
        <w:numId w:val="1"/>
      </w:numPr>
      <w:spacing w:after="40"/>
    </w:pPr>
  </w:style>
  <w:style w:type="paragraph" w:customStyle="1" w:styleId="ListacomMarcas2">
    <w:name w:val="Lista com Marcas 2"/>
    <w:basedOn w:val="Normal"/>
    <w:uiPriority w:val="99"/>
    <w:semiHidden/>
    <w:unhideWhenUsed/>
    <w:pPr>
      <w:numPr>
        <w:numId w:val="2"/>
      </w:numPr>
      <w:contextualSpacing/>
    </w:pPr>
  </w:style>
  <w:style w:type="paragraph" w:customStyle="1" w:styleId="ListacomMarcas3">
    <w:name w:val="Lista com Marcas 3"/>
    <w:basedOn w:val="Normal"/>
    <w:uiPriority w:val="99"/>
    <w:semiHidden/>
    <w:unhideWhenUsed/>
    <w:pPr>
      <w:numPr>
        <w:numId w:val="3"/>
      </w:numPr>
      <w:contextualSpacing/>
    </w:pPr>
  </w:style>
  <w:style w:type="paragraph" w:customStyle="1" w:styleId="ListacomMarcas4">
    <w:name w:val="Lista com Marcas 4"/>
    <w:basedOn w:val="Normal"/>
    <w:uiPriority w:val="99"/>
    <w:semiHidden/>
    <w:unhideWhenUsed/>
    <w:pPr>
      <w:numPr>
        <w:numId w:val="4"/>
      </w:numPr>
      <w:contextualSpacing/>
    </w:pPr>
  </w:style>
  <w:style w:type="paragraph" w:customStyle="1" w:styleId="ListacomMarcas5">
    <w:name w:val="Lista com Marcas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adecont">
    <w:name w:val="List Continue"/>
    <w:basedOn w:val="Normal"/>
    <w:uiPriority w:val="99"/>
    <w:semiHidden/>
    <w:unhideWhenUsed/>
    <w:pPr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pPr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pPr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pPr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pPr>
      <w:ind w:left="1800"/>
      <w:contextualSpacing/>
    </w:pPr>
  </w:style>
  <w:style w:type="paragraph" w:customStyle="1" w:styleId="ListaNumerada">
    <w:name w:val="Lista Numerada"/>
    <w:basedOn w:val="Normal"/>
    <w:uiPriority w:val="1"/>
    <w:unhideWhenUsed/>
    <w:pPr>
      <w:numPr>
        <w:numId w:val="7"/>
      </w:numPr>
      <w:contextualSpacing/>
    </w:pPr>
  </w:style>
  <w:style w:type="paragraph" w:customStyle="1" w:styleId="ListaNumerada2">
    <w:name w:val="Lista Numerada 2"/>
    <w:basedOn w:val="Normal"/>
    <w:uiPriority w:val="1"/>
    <w:unhideWhenUsed/>
    <w:pPr>
      <w:numPr>
        <w:ilvl w:val="1"/>
        <w:numId w:val="7"/>
      </w:numPr>
      <w:contextualSpacing/>
    </w:p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7"/>
      </w:numPr>
      <w:contextualSpacing/>
    </w:pPr>
  </w:style>
  <w:style w:type="paragraph" w:customStyle="1" w:styleId="ListaNumerada4">
    <w:name w:val="Lista Numerada 4"/>
    <w:basedOn w:val="Normal"/>
    <w:uiPriority w:val="18"/>
    <w:semiHidden/>
    <w:unhideWhenUsed/>
    <w:pPr>
      <w:numPr>
        <w:ilvl w:val="3"/>
        <w:numId w:val="7"/>
      </w:numPr>
      <w:contextualSpacing/>
    </w:pPr>
  </w:style>
  <w:style w:type="paragraph" w:customStyle="1" w:styleId="ListaNumerada5">
    <w:name w:val="Lista Numerada 5"/>
    <w:basedOn w:val="Normal"/>
    <w:uiPriority w:val="18"/>
    <w:semiHidden/>
    <w:unhideWhenUsed/>
    <w:pPr>
      <w:numPr>
        <w:ilvl w:val="4"/>
        <w:numId w:val="7"/>
      </w:numPr>
      <w:contextualSpacing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macro">
    <w:name w:val="macro"/>
    <w:link w:val="TextodemacroCarte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Pr>
      <w:rFonts w:ascii="Consolas" w:hAnsi="Consolas" w:cs="Consolas"/>
      <w:sz w:val="20"/>
    </w:rPr>
  </w:style>
  <w:style w:type="table" w:styleId="GrelhaMdia1">
    <w:name w:val="Medium Grid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GrelhaMdia1Destaque1">
    <w:name w:val="Grelha Média 1 Destaque 1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  <w:insideV w:val="single" w:sz="8" w:space="0" w:color="B2D869" w:themeColor="accent1" w:themeTint="BF"/>
      </w:tblBorders>
    </w:tblPr>
    <w:tcPr>
      <w:shd w:val="clear" w:color="auto" w:fill="E5F2C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86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shd w:val="clear" w:color="auto" w:fill="CCE59B" w:themeFill="accent1" w:themeFillTint="7F"/>
      </w:tcPr>
    </w:tblStylePr>
  </w:style>
  <w:style w:type="table" w:customStyle="1" w:styleId="GrelhaMdia1Destaque2">
    <w:name w:val="Grelha Média 1 Destaque 2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customStyle="1" w:styleId="GrelhaMdia1Destaque3">
    <w:name w:val="Grelha Média 1 Destaque 3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  <w:insideV w:val="single" w:sz="8" w:space="0" w:color="5CC992" w:themeColor="accent3" w:themeTint="BF"/>
      </w:tblBorders>
    </w:tblPr>
    <w:tcPr>
      <w:shd w:val="clear" w:color="auto" w:fill="C9EDD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C99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shd w:val="clear" w:color="auto" w:fill="92DBB7" w:themeFill="accent3" w:themeFillTint="7F"/>
      </w:tcPr>
    </w:tblStylePr>
  </w:style>
  <w:style w:type="table" w:customStyle="1" w:styleId="GrelhaMdia1Destaque4">
    <w:name w:val="Grelha Média 1 Destaque 4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customStyle="1" w:styleId="GrelhaMdia1Destaque5">
    <w:name w:val="Grelha Média 1 Destaque 5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customStyle="1" w:styleId="GrelhaMdia1Destaque6">
    <w:name w:val="Grelha Média 1 Destaque 6"/>
    <w:basedOn w:val="Tabela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  <w:insideV w:val="single" w:sz="8" w:space="0" w:color="7CD1FA" w:themeColor="accent6" w:themeTint="BF"/>
      </w:tblBorders>
    </w:tblPr>
    <w:tcPr>
      <w:shd w:val="clear" w:color="auto" w:fill="D3F0F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CD1F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shd w:val="clear" w:color="auto" w:fill="A8E1FC" w:themeFill="accent6" w:themeFillTint="7F"/>
      </w:tcPr>
    </w:tblStylePr>
  </w:style>
  <w:style w:type="table" w:styleId="GrelhaMdia2">
    <w:name w:val="Medium Grid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1">
    <w:name w:val="Grelha Média 2 Destaque 1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  <w:insideH w:val="single" w:sz="8" w:space="0" w:color="99CB38" w:themeColor="accent1"/>
        <w:insideV w:val="single" w:sz="8" w:space="0" w:color="99CB38" w:themeColor="accent1"/>
      </w:tblBorders>
    </w:tblPr>
    <w:tcPr>
      <w:shd w:val="clear" w:color="auto" w:fill="E5F2C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AE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4D7" w:themeFill="accent1" w:themeFillTint="33"/>
      </w:tcPr>
    </w:tblStylePr>
    <w:tblStylePr w:type="band1Vert">
      <w:tblPr/>
      <w:tcPr>
        <w:shd w:val="clear" w:color="auto" w:fill="CCE59B" w:themeFill="accent1" w:themeFillTint="7F"/>
      </w:tcPr>
    </w:tblStylePr>
    <w:tblStylePr w:type="band1Horz">
      <w:tblPr/>
      <w:tcPr>
        <w:tcBorders>
          <w:insideH w:val="single" w:sz="6" w:space="0" w:color="99CB38" w:themeColor="accent1"/>
          <w:insideV w:val="single" w:sz="6" w:space="0" w:color="99CB38" w:themeColor="accent1"/>
        </w:tcBorders>
        <w:shd w:val="clear" w:color="auto" w:fill="CCE59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2">
    <w:name w:val="Grelha Média 2 Destaque 2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3">
    <w:name w:val="Grelha Média 2 Destaque 3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  <w:insideH w:val="single" w:sz="8" w:space="0" w:color="37A76F" w:themeColor="accent3"/>
        <w:insideV w:val="single" w:sz="8" w:space="0" w:color="37A76F" w:themeColor="accent3"/>
      </w:tblBorders>
    </w:tblPr>
    <w:tcPr>
      <w:shd w:val="clear" w:color="auto" w:fill="C9EDD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9F8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F0E2" w:themeFill="accent3" w:themeFillTint="33"/>
      </w:tcPr>
    </w:tblStylePr>
    <w:tblStylePr w:type="band1Vert">
      <w:tblPr/>
      <w:tcPr>
        <w:shd w:val="clear" w:color="auto" w:fill="92DBB7" w:themeFill="accent3" w:themeFillTint="7F"/>
      </w:tcPr>
    </w:tblStylePr>
    <w:tblStylePr w:type="band1Horz">
      <w:tblPr/>
      <w:tcPr>
        <w:tcBorders>
          <w:insideH w:val="single" w:sz="6" w:space="0" w:color="37A76F" w:themeColor="accent3"/>
          <w:insideV w:val="single" w:sz="6" w:space="0" w:color="37A76F" w:themeColor="accent3"/>
        </w:tcBorders>
        <w:shd w:val="clear" w:color="auto" w:fill="92DBB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4">
    <w:name w:val="Grelha Média 2 Destaque 4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5">
    <w:name w:val="Grelha Média 2 Destaque 5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elhaMdia2Destaque6">
    <w:name w:val="Grelha Média 2 Destaque 6"/>
    <w:basedOn w:val="Tabela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  <w:insideH w:val="single" w:sz="8" w:space="0" w:color="51C3F9" w:themeColor="accent6"/>
        <w:insideV w:val="single" w:sz="8" w:space="0" w:color="51C3F9" w:themeColor="accent6"/>
      </w:tblBorders>
    </w:tblPr>
    <w:tcPr>
      <w:shd w:val="clear" w:color="auto" w:fill="D3F0F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F9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F3FD" w:themeFill="accent6" w:themeFillTint="33"/>
      </w:tcPr>
    </w:tblStylePr>
    <w:tblStylePr w:type="band1Vert">
      <w:tblPr/>
      <w:tcPr>
        <w:shd w:val="clear" w:color="auto" w:fill="A8E1FC" w:themeFill="accent6" w:themeFillTint="7F"/>
      </w:tcPr>
    </w:tblStylePr>
    <w:tblStylePr w:type="band1Horz">
      <w:tblPr/>
      <w:tcPr>
        <w:tcBorders>
          <w:insideH w:val="single" w:sz="6" w:space="0" w:color="51C3F9" w:themeColor="accent6"/>
          <w:insideV w:val="single" w:sz="6" w:space="0" w:color="51C3F9" w:themeColor="accent6"/>
        </w:tcBorders>
        <w:shd w:val="clear" w:color="auto" w:fill="A8E1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GrelhaMdia3Destaque1">
    <w:name w:val="Grelha Média 3 Destaque 1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2C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CB3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59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59B" w:themeFill="accent1" w:themeFillTint="7F"/>
      </w:tcPr>
    </w:tblStylePr>
  </w:style>
  <w:style w:type="table" w:customStyle="1" w:styleId="GrelhaMdia3Destaque2">
    <w:name w:val="Grelha Média 3 Destaque 2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customStyle="1" w:styleId="GrelhaMdia3Destaque3">
    <w:name w:val="Grelha Média 3 Destaque 3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EDD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A76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DBB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DBB7" w:themeFill="accent3" w:themeFillTint="7F"/>
      </w:tcPr>
    </w:tblStylePr>
  </w:style>
  <w:style w:type="table" w:customStyle="1" w:styleId="GrelhaMdia3Destaque4">
    <w:name w:val="Grelha Média 3 Destaque 4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customStyle="1" w:styleId="GrelhaMdia3Destaque5">
    <w:name w:val="Grelha Média 3 Destaque 5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customStyle="1" w:styleId="GrelhaMdia3Destaque6">
    <w:name w:val="Grelha Média 3 Destaque 6"/>
    <w:basedOn w:val="Tabela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F0F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1C3F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8E1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8E1FC" w:themeFill="accent6" w:themeFillTint="7F"/>
      </w:tcPr>
    </w:tblStylePr>
  </w:style>
  <w:style w:type="table" w:styleId="ListaMdia1">
    <w:name w:val="Medium List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dia1Destaque1">
    <w:name w:val="Lista Média 1 Destaque 1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bottom w:val="single" w:sz="8" w:space="0" w:color="99CB3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CB38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CB38" w:themeColor="accent1"/>
          <w:bottom w:val="single" w:sz="8" w:space="0" w:color="99CB38" w:themeColor="accent1"/>
        </w:tcBorders>
      </w:tc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shd w:val="clear" w:color="auto" w:fill="E5F2CD" w:themeFill="accent1" w:themeFillTint="3F"/>
      </w:tcPr>
    </w:tblStylePr>
  </w:style>
  <w:style w:type="table" w:customStyle="1" w:styleId="ListaMdia1Destaque2">
    <w:name w:val="Lista Média 1 Destaque 2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customStyle="1" w:styleId="ListaMdia1Destaque3">
    <w:name w:val="Lista Média 1 Destaque 3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bottom w:val="single" w:sz="8" w:space="0" w:color="37A76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A76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A76F" w:themeColor="accent3"/>
          <w:bottom w:val="single" w:sz="8" w:space="0" w:color="37A76F" w:themeColor="accent3"/>
        </w:tcBorders>
      </w:tc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shd w:val="clear" w:color="auto" w:fill="C9EDDB" w:themeFill="accent3" w:themeFillTint="3F"/>
      </w:tcPr>
    </w:tblStylePr>
  </w:style>
  <w:style w:type="table" w:customStyle="1" w:styleId="ListaMdia1Destaque4">
    <w:name w:val="Lista Média 1 Destaque 4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customStyle="1" w:styleId="ListaMdia1Destaque5">
    <w:name w:val="Lista Média 1 Destaque 5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customStyle="1" w:styleId="ListaMdia1Destaque6">
    <w:name w:val="Lista Média 1 Destaque 6"/>
    <w:basedOn w:val="Tabela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bottom w:val="single" w:sz="8" w:space="0" w:color="51C3F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1C3F9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1C3F9" w:themeColor="accent6"/>
          <w:bottom w:val="single" w:sz="8" w:space="0" w:color="51C3F9" w:themeColor="accent6"/>
        </w:tcBorders>
      </w:tc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shd w:val="clear" w:color="auto" w:fill="D3F0FD" w:themeFill="accent6" w:themeFillTint="3F"/>
      </w:tcPr>
    </w:tblStylePr>
  </w:style>
  <w:style w:type="table" w:styleId="ListaMdia2">
    <w:name w:val="Medium List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1">
    <w:name w:val="Lista Média 2 Destaque 1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9CB38" w:themeColor="accent1"/>
        <w:left w:val="single" w:sz="8" w:space="0" w:color="99CB38" w:themeColor="accent1"/>
        <w:bottom w:val="single" w:sz="8" w:space="0" w:color="99CB38" w:themeColor="accent1"/>
        <w:right w:val="single" w:sz="8" w:space="0" w:color="99CB3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CB3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CB3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CB3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CB3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2C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2C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2">
    <w:name w:val="Lista Média 2 Destaque 2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3A53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3">
    <w:name w:val="Lista Média 2 Destaque 3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A76F" w:themeColor="accent3"/>
        <w:left w:val="single" w:sz="8" w:space="0" w:color="37A76F" w:themeColor="accent3"/>
        <w:bottom w:val="single" w:sz="8" w:space="0" w:color="37A76F" w:themeColor="accent3"/>
        <w:right w:val="single" w:sz="8" w:space="0" w:color="37A76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A76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7A76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A76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A76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EDD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EDD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4">
    <w:name w:val="Lista Média 2 Destaque 4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C1A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5">
    <w:name w:val="Lista Média 2 Destaque 5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B3C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Mdia2Destaque6">
    <w:name w:val="Lista Média 2 Destaque 6"/>
    <w:basedOn w:val="Tabela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1C3F9" w:themeColor="accent6"/>
        <w:left w:val="single" w:sz="8" w:space="0" w:color="51C3F9" w:themeColor="accent6"/>
        <w:bottom w:val="single" w:sz="8" w:space="0" w:color="51C3F9" w:themeColor="accent6"/>
        <w:right w:val="single" w:sz="8" w:space="0" w:color="51C3F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1C3F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1C3F9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1C3F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1C3F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F0F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F0F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1">
    <w:name w:val="Sombreado Médio 1 Destaque 1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2D869" w:themeColor="accent1" w:themeTint="BF"/>
        <w:left w:val="single" w:sz="8" w:space="0" w:color="B2D869" w:themeColor="accent1" w:themeTint="BF"/>
        <w:bottom w:val="single" w:sz="8" w:space="0" w:color="B2D869" w:themeColor="accent1" w:themeTint="BF"/>
        <w:right w:val="single" w:sz="8" w:space="0" w:color="B2D869" w:themeColor="accent1" w:themeTint="BF"/>
        <w:insideH w:val="single" w:sz="8" w:space="0" w:color="B2D86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869" w:themeColor="accent1" w:themeTint="BF"/>
          <w:left w:val="single" w:sz="8" w:space="0" w:color="B2D869" w:themeColor="accent1" w:themeTint="BF"/>
          <w:bottom w:val="single" w:sz="8" w:space="0" w:color="B2D869" w:themeColor="accent1" w:themeTint="BF"/>
          <w:right w:val="single" w:sz="8" w:space="0" w:color="B2D86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2C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2C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2">
    <w:name w:val="Sombreado Médio 1 Destaque 2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3">
    <w:name w:val="Sombreado Médio 1 Destaque 3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5CC992" w:themeColor="accent3" w:themeTint="BF"/>
        <w:left w:val="single" w:sz="8" w:space="0" w:color="5CC992" w:themeColor="accent3" w:themeTint="BF"/>
        <w:bottom w:val="single" w:sz="8" w:space="0" w:color="5CC992" w:themeColor="accent3" w:themeTint="BF"/>
        <w:right w:val="single" w:sz="8" w:space="0" w:color="5CC992" w:themeColor="accent3" w:themeTint="BF"/>
        <w:insideH w:val="single" w:sz="8" w:space="0" w:color="5CC99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C992" w:themeColor="accent3" w:themeTint="BF"/>
          <w:left w:val="single" w:sz="8" w:space="0" w:color="5CC992" w:themeColor="accent3" w:themeTint="BF"/>
          <w:bottom w:val="single" w:sz="8" w:space="0" w:color="5CC992" w:themeColor="accent3" w:themeTint="BF"/>
          <w:right w:val="single" w:sz="8" w:space="0" w:color="5CC99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DD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EDD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4">
    <w:name w:val="Sombreado Médio 1 Destaque 4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5">
    <w:name w:val="Sombreado Médio 1 Destaque 5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dio1Destaque6">
    <w:name w:val="Sombreado Médio 1 Destaque 6"/>
    <w:basedOn w:val="Tabela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CD1FA" w:themeColor="accent6" w:themeTint="BF"/>
        <w:left w:val="single" w:sz="8" w:space="0" w:color="7CD1FA" w:themeColor="accent6" w:themeTint="BF"/>
        <w:bottom w:val="single" w:sz="8" w:space="0" w:color="7CD1FA" w:themeColor="accent6" w:themeTint="BF"/>
        <w:right w:val="single" w:sz="8" w:space="0" w:color="7CD1FA" w:themeColor="accent6" w:themeTint="BF"/>
        <w:insideH w:val="single" w:sz="8" w:space="0" w:color="7CD1F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D1FA" w:themeColor="accent6" w:themeTint="BF"/>
          <w:left w:val="single" w:sz="8" w:space="0" w:color="7CD1FA" w:themeColor="accent6" w:themeTint="BF"/>
          <w:bottom w:val="single" w:sz="8" w:space="0" w:color="7CD1FA" w:themeColor="accent6" w:themeTint="BF"/>
          <w:right w:val="single" w:sz="8" w:space="0" w:color="7CD1F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F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F0F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1">
    <w:name w:val="Sombreado Médio 2 Destaque 1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CB3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2">
    <w:name w:val="Sombreado Médio 2 Destaque 2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3">
    <w:name w:val="Sombreado Médio 2 Destaque 3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A76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A76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4">
    <w:name w:val="Sombreado Médio 2 Destaque 4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5">
    <w:name w:val="Sombreado Médio 2 Destaque 5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SombreadoMdio2Destaque6">
    <w:name w:val="Sombreado Médio 2 Destaque 6"/>
    <w:basedOn w:val="Tabela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1C3F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1C3F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abealhodeMensagem">
    <w:name w:val="Cabeçalho de Mensagem"/>
    <w:basedOn w:val="Normal"/>
    <w:link w:val="CarterdeCabealhodeMensagem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CarterdeCabealhodeMensagem">
    <w:name w:val="Caráter de Cabeçalho de Mensagem"/>
    <w:basedOn w:val="Tipodeletrapredefinidodopargrafo"/>
    <w:link w:val="CabealhodeMensagem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Pr>
      <w:rFonts w:cs="Times New Roman"/>
      <w:sz w:val="24"/>
    </w:rPr>
  </w:style>
  <w:style w:type="paragraph" w:customStyle="1" w:styleId="AvanoNormal">
    <w:name w:val="Avanço Normal"/>
    <w:basedOn w:val="Normal"/>
    <w:uiPriority w:val="99"/>
    <w:semiHidden/>
    <w:unhideWhenUsed/>
    <w:pPr>
      <w:ind w:left="720"/>
    </w:pPr>
  </w:style>
  <w:style w:type="paragraph" w:customStyle="1" w:styleId="TtulodaNota">
    <w:name w:val="Título da Nota"/>
    <w:basedOn w:val="Normal"/>
    <w:next w:val="Normal"/>
    <w:link w:val="CarterdeTtulodeNota"/>
    <w:uiPriority w:val="99"/>
    <w:semiHidden/>
    <w:unhideWhenUsed/>
    <w:pPr>
      <w:spacing w:after="0" w:line="240" w:lineRule="auto"/>
    </w:pPr>
  </w:style>
  <w:style w:type="character" w:customStyle="1" w:styleId="CarterdeTtulodeNota">
    <w:name w:val="Caráter de Título de Nota"/>
    <w:basedOn w:val="Tipodeletrapredefinidodopargrafo"/>
    <w:link w:val="TtulodaNota"/>
    <w:uiPriority w:val="99"/>
    <w:semiHidden/>
  </w:style>
  <w:style w:type="character" w:customStyle="1" w:styleId="nmerodapgina">
    <w:name w:val="número da página"/>
    <w:basedOn w:val="Tipodeletrapredefinidodopargrafo"/>
    <w:uiPriority w:val="99"/>
    <w:semiHidden/>
    <w:unhideWhenUsed/>
  </w:style>
  <w:style w:type="paragraph" w:customStyle="1" w:styleId="TextoSimples">
    <w:name w:val="Texto Simples"/>
    <w:basedOn w:val="Normal"/>
    <w:link w:val="CarterdeTextoSimples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CarterdeTextoSimples">
    <w:name w:val="Caráter de Texto Simples"/>
    <w:basedOn w:val="Tipodeletrapredefinidodopargrafo"/>
    <w:link w:val="TextoSimples"/>
    <w:uiPriority w:val="99"/>
    <w:semiHidden/>
    <w:rPr>
      <w:rFonts w:ascii="Consolas" w:hAnsi="Consolas" w:cs="Consolas"/>
      <w:sz w:val="21"/>
    </w:rPr>
  </w:style>
  <w:style w:type="paragraph" w:customStyle="1" w:styleId="Saudao">
    <w:name w:val="Saudação"/>
    <w:basedOn w:val="Normal"/>
    <w:next w:val="Normal"/>
    <w:link w:val="CarterdeSaudao"/>
    <w:uiPriority w:val="99"/>
    <w:semiHidden/>
    <w:unhideWhenUsed/>
  </w:style>
  <w:style w:type="character" w:customStyle="1" w:styleId="CarterdeSaudao">
    <w:name w:val="Caráter de Saudação"/>
    <w:basedOn w:val="Tipodeletrapredefinidodopargrafo"/>
    <w:link w:val="Saudao"/>
    <w:uiPriority w:val="99"/>
    <w:semiHidden/>
  </w:style>
  <w:style w:type="paragraph" w:styleId="Assinatura">
    <w:name w:val="Signature"/>
    <w:basedOn w:val="Normal"/>
    <w:link w:val="AssinaturaCarter"/>
    <w:uiPriority w:val="9"/>
    <w:unhideWhenUsed/>
    <w:pPr>
      <w:spacing w:before="720" w:after="0" w:line="312" w:lineRule="auto"/>
      <w:contextualSpacing/>
    </w:pPr>
  </w:style>
  <w:style w:type="character" w:customStyle="1" w:styleId="AssinaturaCarter">
    <w:name w:val="Assinatura Caráter"/>
    <w:basedOn w:val="Tipodeletrapredefinidodopargrafo"/>
    <w:link w:val="Assinatura"/>
    <w:uiPriority w:val="9"/>
    <w:rPr>
      <w:kern w:val="20"/>
    </w:rPr>
  </w:style>
  <w:style w:type="character" w:styleId="Forte">
    <w:name w:val="Strong"/>
    <w:basedOn w:val="Tipodeletrapredefinidodopargrafo"/>
    <w:uiPriority w:val="22"/>
    <w:qFormat/>
    <w:rsid w:val="00F35366"/>
    <w:rPr>
      <w:b/>
      <w:bCs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536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536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nfaseSubtil">
    <w:name w:val="Ênfase Subtil"/>
    <w:basedOn w:val="Tipodeletrapredefinidodopargrafo"/>
    <w:uiPriority w:val="19"/>
    <w:semiHidden/>
    <w:unhideWhenUsed/>
    <w:rPr>
      <w:i/>
      <w:iCs/>
      <w:color w:val="808080" w:themeColor="text1" w:themeTint="7F"/>
    </w:rPr>
  </w:style>
  <w:style w:type="character" w:customStyle="1" w:styleId="RefernciaSubtil">
    <w:name w:val="Referência Subtil"/>
    <w:basedOn w:val="Tipodeletrapredefinidodopargrafo"/>
    <w:uiPriority w:val="31"/>
    <w:semiHidden/>
    <w:unhideWhenUsed/>
    <w:rPr>
      <w:smallCaps/>
      <w:color w:val="63A537" w:themeColor="accent2"/>
      <w:u w:val="single"/>
    </w:rPr>
  </w:style>
  <w:style w:type="table" w:customStyle="1" w:styleId="Efeitos3DdeTabela1">
    <w:name w:val="Efeitos 3D de Tabela 1"/>
    <w:basedOn w:val="Tabelanormal"/>
    <w:uiPriority w:val="99"/>
    <w:semiHidden/>
    <w:unhideWhenUsed/>
    <w:pPr>
      <w:spacing w:line="30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2">
    <w:name w:val="Efeitos 3D de Tabela 2"/>
    <w:basedOn w:val="Tabelanormal"/>
    <w:uiPriority w:val="99"/>
    <w:semiHidden/>
    <w:unhideWhenUsed/>
    <w:pPr>
      <w:spacing w:line="300" w:lineRule="auto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feitos3DdeTabela3">
    <w:name w:val="Efeitos 3D de Tabela 3"/>
    <w:basedOn w:val="Tabelanormal"/>
    <w:uiPriority w:val="99"/>
    <w:semiHidden/>
    <w:unhideWhenUsed/>
    <w:pPr>
      <w:spacing w:line="30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1">
    <w:name w:val="Tabela Clássica 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2">
    <w:name w:val="Tabela Clássica 2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3">
    <w:name w:val="Tabela Clássica 3"/>
    <w:basedOn w:val="Tabela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lssica4">
    <w:name w:val="Tabela Clássic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1">
    <w:name w:val="Tabela Colorida 1"/>
    <w:basedOn w:val="Tabela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2">
    <w:name w:val="Tabela Colorida 2"/>
    <w:basedOn w:val="Tabelanormal"/>
    <w:uiPriority w:val="99"/>
    <w:semiHidden/>
    <w:unhideWhenUsed/>
    <w:pPr>
      <w:spacing w:line="300" w:lineRule="auto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Colorida3">
    <w:name w:val="Tabela Colorida 3"/>
    <w:basedOn w:val="Tabelanormal"/>
    <w:uiPriority w:val="99"/>
    <w:semiHidden/>
    <w:unhideWhenUsed/>
    <w:pPr>
      <w:spacing w:line="300" w:lineRule="auto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ColunasdeTabela1">
    <w:name w:val="Colunas de Tabela 1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2">
    <w:name w:val="Colunas de Tabela 2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3">
    <w:name w:val="Colunas de Tabela 3"/>
    <w:basedOn w:val="Tabelanormal"/>
    <w:uiPriority w:val="99"/>
    <w:semiHidden/>
    <w:unhideWhenUsed/>
    <w:pPr>
      <w:spacing w:line="300" w:lineRule="auto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lunasdeTabela4">
    <w:name w:val="Colunas de Tabela 4"/>
    <w:basedOn w:val="Tabelanormal"/>
    <w:uiPriority w:val="99"/>
    <w:semiHidden/>
    <w:unhideWhenUsed/>
    <w:pPr>
      <w:spacing w:line="300" w:lineRule="auto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ColunasdeTabela5">
    <w:name w:val="Colunas de Tabela 5"/>
    <w:basedOn w:val="Tabelanormal"/>
    <w:uiPriority w:val="99"/>
    <w:semiHidden/>
    <w:unhideWhenUsed/>
    <w:pPr>
      <w:spacing w:line="300" w:lineRule="auto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Contempornea">
    <w:name w:val="Tabela Contemporânea"/>
    <w:basedOn w:val="Tabela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te">
    <w:name w:val="Tabela Elegante"/>
    <w:basedOn w:val="Tabelanormal"/>
    <w:uiPriority w:val="99"/>
    <w:semiHidden/>
    <w:unhideWhenUsed/>
    <w:pPr>
      <w:spacing w:line="300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1">
    <w:name w:val="Grelha de Tabela 1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2">
    <w:name w:val="Grelha de Tabela 2"/>
    <w:basedOn w:val="Tabelanormal"/>
    <w:uiPriority w:val="99"/>
    <w:semiHidden/>
    <w:unhideWhenUsed/>
    <w:pPr>
      <w:spacing w:line="300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3">
    <w:name w:val="Grelha de Tabela 3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4">
    <w:name w:val="Grelha de Tabela 4"/>
    <w:basedOn w:val="Tabelanormal"/>
    <w:uiPriority w:val="99"/>
    <w:semiHidden/>
    <w:unhideWhenUsed/>
    <w:pPr>
      <w:spacing w:line="300" w:lineRule="auto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elhadeTabela5">
    <w:name w:val="Grelha de Tabela 5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6">
    <w:name w:val="Grelha de Tabela 6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7">
    <w:name w:val="Grelha de Tabela 7"/>
    <w:basedOn w:val="Tabelanormal"/>
    <w:uiPriority w:val="99"/>
    <w:semiHidden/>
    <w:unhideWhenUsed/>
    <w:pPr>
      <w:spacing w:line="300" w:lineRule="auto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GrelhadeTabela8">
    <w:name w:val="Grelha de Tabela 8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1">
    <w:name w:val="Lista de Tabela 1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2">
    <w:name w:val="Lista de Tabela 2"/>
    <w:basedOn w:val="Tabela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3">
    <w:name w:val="Lista de Tabela 3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4">
    <w:name w:val="Lista de Tabela 4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ListadeTabela5">
    <w:name w:val="Lista de Tabela 5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stadeTabela6">
    <w:name w:val="Lista de Tabela 6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ListadeTabela7">
    <w:name w:val="Lista de Tabela 7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ListadeTabela8">
    <w:name w:val="Lista de Tabela 8"/>
    <w:basedOn w:val="Tabela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ndicedeautoridades">
    <w:name w:val="índice de autoridad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customStyle="1" w:styleId="ndicedeilustraes">
    <w:name w:val="índice de ilustrações"/>
    <w:basedOn w:val="Normal"/>
    <w:next w:val="Normal"/>
    <w:uiPriority w:val="99"/>
    <w:semiHidden/>
    <w:unhideWhenUsed/>
    <w:pPr>
      <w:spacing w:after="0"/>
    </w:pPr>
  </w:style>
  <w:style w:type="table" w:customStyle="1" w:styleId="TabelaProfissional">
    <w:name w:val="Tabela Profissional"/>
    <w:basedOn w:val="Tabelanormal"/>
    <w:uiPriority w:val="99"/>
    <w:semiHidden/>
    <w:unhideWhenUsed/>
    <w:pPr>
      <w:spacing w:line="30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1">
    <w:name w:val="Tabela Simples 1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1">
    <w:name w:val="Tabela Simples 21"/>
    <w:basedOn w:val="Tabela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31">
    <w:name w:val="Tabela Simples 31"/>
    <w:basedOn w:val="Tabelanormal"/>
    <w:uiPriority w:val="99"/>
    <w:semiHidden/>
    <w:unhideWhenUsed/>
    <w:pPr>
      <w:spacing w:line="300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Simples12">
    <w:name w:val="Tabela Simples 12"/>
    <w:basedOn w:val="Tabela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mples22">
    <w:name w:val="Tabela Simples 22"/>
    <w:basedOn w:val="Tabela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madeTabela">
    <w:name w:val="Tema de Tabela"/>
    <w:basedOn w:val="Tabela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Web1">
    <w:name w:val="Table Web 1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semiHidden/>
    <w:unhideWhenUsed/>
    <w:pPr>
      <w:spacing w:line="30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ter"/>
    <w:uiPriority w:val="10"/>
    <w:qFormat/>
    <w:rsid w:val="00F353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5366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customStyle="1" w:styleId="ttulodendicedeautoridades">
    <w:name w:val="título de índice de autoridades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spacing w:after="100"/>
      <w:ind w:left="220"/>
    </w:p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4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customStyle="1" w:styleId="ndice5">
    <w:name w:val="índice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customStyle="1" w:styleId="ndice6">
    <w:name w:val="índice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customStyle="1" w:styleId="ndice7">
    <w:name w:val="índice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customStyle="1" w:styleId="ndice8">
    <w:name w:val="índice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customStyle="1" w:styleId="ndice9">
    <w:name w:val="índice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customStyle="1" w:styleId="Ttulodendice">
    <w:name w:val="Título de Índice"/>
    <w:basedOn w:val="ttulo1"/>
    <w:next w:val="Normal"/>
    <w:uiPriority w:val="39"/>
    <w:unhideWhenUsed/>
    <w:pPr>
      <w:outlineLvl w:val="9"/>
    </w:p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TtulodaTabela">
    <w:name w:val="Título da Tabela"/>
    <w:basedOn w:val="Normal"/>
    <w:uiPriority w:val="1"/>
    <w:pPr>
      <w:keepNext/>
      <w:pBdr>
        <w:top w:val="single" w:sz="4" w:space="1" w:color="99CB38" w:themeColor="accent1"/>
        <w:left w:val="single" w:sz="4" w:space="6" w:color="99CB38" w:themeColor="accent1"/>
        <w:bottom w:val="single" w:sz="4" w:space="1" w:color="99CB38" w:themeColor="accent1"/>
        <w:right w:val="single" w:sz="4" w:space="6" w:color="99CB38" w:themeColor="accent1"/>
      </w:pBdr>
      <w:shd w:val="clear" w:color="auto" w:fill="99CB38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DecimaldeTextodeTabela">
    <w:name w:val="Decimal de Texto de Tabela"/>
    <w:basedOn w:val="Normal"/>
    <w:uiPriority w:val="1"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ceira">
    <w:name w:val="Tabela Financeir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99CB38" w:themeColor="accent1"/>
        <w:sz w:val="22"/>
      </w:rPr>
    </w:tblStylePr>
    <w:tblStylePr w:type="firstCol">
      <w:rPr>
        <w:b/>
      </w:rPr>
    </w:tblStylePr>
  </w:style>
  <w:style w:type="numbering" w:customStyle="1" w:styleId="RelatrioAnual">
    <w:name w:val="Relatório Anual"/>
    <w:uiPriority w:val="99"/>
    <w:pPr>
      <w:numPr>
        <w:numId w:val="6"/>
      </w:numPr>
    </w:pPr>
  </w:style>
  <w:style w:type="paragraph" w:customStyle="1" w:styleId="Resumo">
    <w:name w:val="Resumo"/>
    <w:basedOn w:val="Normal"/>
    <w:uiPriority w:val="19"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odeTabela">
    <w:name w:val="Texto de Tabela"/>
    <w:basedOn w:val="Normal"/>
    <w:uiPriority w:val="9"/>
    <w:pPr>
      <w:spacing w:before="60" w:after="60" w:line="240" w:lineRule="auto"/>
      <w:ind w:left="144" w:right="144"/>
    </w:pPr>
  </w:style>
  <w:style w:type="paragraph" w:customStyle="1" w:styleId="TtuloInversodeTabela">
    <w:name w:val="Título Inverso de Tabela"/>
    <w:basedOn w:val="Normal"/>
    <w:uiPriority w:val="9"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CabealhoSombreado">
    <w:name w:val="Cabeçalho Sombreado"/>
    <w:basedOn w:val="Normal"/>
    <w:uiPriority w:val="19"/>
    <w:pPr>
      <w:pBdr>
        <w:top w:val="single" w:sz="2" w:space="2" w:color="99CB38" w:themeColor="accent1"/>
        <w:left w:val="single" w:sz="2" w:space="6" w:color="99CB38" w:themeColor="accent1"/>
        <w:bottom w:val="single" w:sz="2" w:space="2" w:color="99CB38" w:themeColor="accent1"/>
        <w:right w:val="single" w:sz="2" w:space="6" w:color="99CB38" w:themeColor="accent1"/>
      </w:pBdr>
      <w:shd w:val="clear" w:color="auto" w:fill="99CB38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Cabealho0">
    <w:name w:val="header"/>
    <w:basedOn w:val="Normal"/>
    <w:link w:val="Cabealho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0"/>
    <w:uiPriority w:val="99"/>
    <w:rsid w:val="00026AD3"/>
    <w:rPr>
      <w:kern w:val="20"/>
    </w:rPr>
  </w:style>
  <w:style w:type="paragraph" w:styleId="Rodap0">
    <w:name w:val="footer"/>
    <w:basedOn w:val="Normal"/>
    <w:link w:val="RodapCarter"/>
    <w:uiPriority w:val="99"/>
    <w:unhideWhenUsed/>
    <w:rsid w:val="00026A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026AD3"/>
    <w:rPr>
      <w:kern w:val="2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40"/>
      <w:szCs w:val="36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35366"/>
    <w:pPr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A4005D"/>
    <w:pPr>
      <w:tabs>
        <w:tab w:val="left" w:pos="440"/>
        <w:tab w:val="right" w:leader="dot" w:pos="8873"/>
      </w:tabs>
      <w:spacing w:after="100"/>
    </w:pPr>
  </w:style>
  <w:style w:type="paragraph" w:styleId="ndice20">
    <w:name w:val="toc 2"/>
    <w:basedOn w:val="Normal"/>
    <w:next w:val="Normal"/>
    <w:autoRedefine/>
    <w:uiPriority w:val="39"/>
    <w:unhideWhenUsed/>
    <w:rsid w:val="00A52749"/>
    <w:pPr>
      <w:spacing w:after="100"/>
      <w:ind w:left="200"/>
    </w:pPr>
  </w:style>
  <w:style w:type="paragraph" w:styleId="SemEspaamento">
    <w:name w:val="No Spacing"/>
    <w:link w:val="SemEspaamentoCarter"/>
    <w:uiPriority w:val="1"/>
    <w:qFormat/>
    <w:rsid w:val="00F35366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35BF8"/>
  </w:style>
  <w:style w:type="character" w:customStyle="1" w:styleId="Cabealho2Carter">
    <w:name w:val="Cabeçalho 2 Caráter"/>
    <w:basedOn w:val="Tipodeletrapredefinidodopargrafo"/>
    <w:link w:val="Cabealho2"/>
    <w:uiPriority w:val="9"/>
    <w:rsid w:val="00CD228B"/>
    <w:rPr>
      <w:rFonts w:ascii="Times New Roman" w:eastAsiaTheme="majorEastAsia" w:hAnsi="Times New Roman" w:cstheme="majorBidi"/>
      <w:color w:val="729928" w:themeColor="accent1" w:themeShade="BF"/>
      <w:sz w:val="30"/>
      <w:szCs w:val="28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111987"/>
    <w:rPr>
      <w:rFonts w:ascii="Times New Roman" w:eastAsiaTheme="majorEastAsia" w:hAnsi="Times New Roman" w:cstheme="majorBidi"/>
      <w:color w:val="729928" w:themeColor="accent1" w:themeShade="BF"/>
      <w:sz w:val="28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F35366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F3536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F3536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F3536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F3536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F3536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0">
    <w:name w:val="caption"/>
    <w:basedOn w:val="Normal"/>
    <w:next w:val="Normal"/>
    <w:uiPriority w:val="35"/>
    <w:semiHidden/>
    <w:unhideWhenUsed/>
    <w:qFormat/>
    <w:rsid w:val="00F3536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F35366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F35366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F35366"/>
    <w:rPr>
      <w:smallCaps/>
      <w:color w:val="404040" w:themeColor="text1" w:themeTint="BF"/>
    </w:rPr>
  </w:style>
  <w:style w:type="character" w:styleId="TtulodoLivro">
    <w:name w:val="Book Title"/>
    <w:basedOn w:val="Tipodeletrapredefinidodopargrafo"/>
    <w:uiPriority w:val="33"/>
    <w:qFormat/>
    <w:rsid w:val="00F35366"/>
    <w:rPr>
      <w:b/>
      <w:bCs/>
      <w:smallCaps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2002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2002BD"/>
    <w:rPr>
      <w:rFonts w:ascii="Segoe UI" w:hAnsi="Segoe UI" w:cs="Segoe UI"/>
      <w:sz w:val="18"/>
      <w:szCs w:val="18"/>
    </w:rPr>
  </w:style>
  <w:style w:type="table" w:styleId="Tabelacomgrelha">
    <w:name w:val="Table Grid"/>
    <w:basedOn w:val="Tabelanormal"/>
    <w:uiPriority w:val="59"/>
    <w:rsid w:val="003A1D00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30">
    <w:name w:val="toc 3"/>
    <w:basedOn w:val="Normal"/>
    <w:next w:val="Normal"/>
    <w:autoRedefine/>
    <w:uiPriority w:val="39"/>
    <w:unhideWhenUsed/>
    <w:rsid w:val="00D63167"/>
    <w:pPr>
      <w:spacing w:after="100" w:line="259" w:lineRule="auto"/>
      <w:ind w:left="440"/>
    </w:pPr>
    <w:rPr>
      <w:rFonts w:cs="Times New Roman"/>
      <w:sz w:val="22"/>
      <w:szCs w:val="22"/>
    </w:rPr>
  </w:style>
  <w:style w:type="numbering" w:customStyle="1" w:styleId="Estilo1">
    <w:name w:val="Estilo1"/>
    <w:uiPriority w:val="99"/>
    <w:rsid w:val="00111987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53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ktop\AppData\Roaming\Microsoft\Templates\Relat&#243;rio%20anual.dotx" TargetMode="External"/></Relationships>
</file>

<file path=word/theme/theme1.xml><?xml version="1.0" encoding="utf-8"?>
<a:theme xmlns:a="http://schemas.openxmlformats.org/drawingml/2006/main" name="Annual Report">
  <a:themeElements>
    <a:clrScheme name="Amarelo-esverdead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</PublishDate>
  <Abstract>meirim.</Abstract>
  <CompanyAddress>Rua Infante de Sagres, nº 31 3º Dtº 2330-165 Entroncamento</CompanyAddress>
  <CompanyPhone>249 716 322</CompanyPhone>
  <CompanyFax>249 716 322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B946B-B23F-46F0-82A3-1DA9C9C34A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29852EE9-C1D0-439F-91C2-3A61C62A6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222</TotalTime>
  <Pages>12</Pages>
  <Words>1115</Words>
  <Characters>6024</Characters>
  <Application>Microsoft Office Word</Application>
  <DocSecurity>0</DocSecurity>
  <Lines>50</Lines>
  <Paragraphs>14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Projeto de expansão</vt:lpstr>
      <vt:lpstr/>
      <vt:lpstr>Para Os Nossos Acionistas</vt:lpstr>
      <vt:lpstr>    Destaques Estratégicos</vt:lpstr>
      <vt:lpstr>    Destaques Financeiros</vt:lpstr>
      <vt:lpstr>    Destaques Operacionais</vt:lpstr>
      <vt:lpstr>    Olhar Para o Futuro</vt:lpstr>
      <vt:lpstr>Resumo Financeiro</vt:lpstr>
      <vt:lpstr>Declarações Financeiras</vt:lpstr>
      <vt:lpstr>    Declaração de Posição Financeira</vt:lpstr>
      <vt:lpstr>    Declaração de Rendimento Integral (Lucros e Prejuízos)</vt:lpstr>
      <vt:lpstr>    Declaração de Alterações no Capital</vt:lpstr>
      <vt:lpstr>    Declaração de Fluxos Monetários</vt:lpstr>
      <vt:lpstr>Notas para Declarações Financeiras</vt:lpstr>
      <vt:lpstr>    Contas</vt:lpstr>
      <vt:lpstr>    Dívida</vt:lpstr>
      <vt:lpstr>    Princípio de Continuidade</vt:lpstr>
      <vt:lpstr>    Passivos Contingentes</vt:lpstr>
      <vt:lpstr>    Conclusões</vt:lpstr>
      <vt:lpstr>Relatório de Auditor Independente</vt:lpstr>
      <vt:lpstr>Informação de Contacto</vt:lpstr>
      <vt:lpstr>Informações da Empresa</vt:lpstr>
    </vt:vector>
  </TitlesOfParts>
  <Company>Trabalho realizado por:</Company>
  <LinksUpToDate>false</LinksUpToDate>
  <CharactersWithSpaces>7125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expansão</dc:title>
  <dc:creator>Desktop</dc:creator>
  <cp:keywords/>
  <cp:lastModifiedBy>dario.s.mendes@hotmail.com</cp:lastModifiedBy>
  <cp:revision>8</cp:revision>
  <cp:lastPrinted>2015-06-14T23:31:00Z</cp:lastPrinted>
  <dcterms:created xsi:type="dcterms:W3CDTF">2015-07-09T13:17:00Z</dcterms:created>
  <dcterms:modified xsi:type="dcterms:W3CDTF">2015-07-09T17:26:00Z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