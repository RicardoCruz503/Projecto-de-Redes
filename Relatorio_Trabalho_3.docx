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Instituto Politécnico de Tomar</w:t>
      </w:r>
    </w:p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Escola Superior de Tecnologia de Tomar</w:t>
      </w:r>
    </w:p>
    <w:p w:rsidR="00B91970" w:rsidRDefault="00B91970" w:rsidP="00B91970">
      <w:pPr>
        <w:jc w:val="center"/>
        <w:rPr>
          <w:rFonts w:ascii="Times New Roman" w:hAnsi="Times New Roman" w:cs="Times New Roman"/>
          <w:sz w:val="40"/>
          <w:szCs w:val="40"/>
        </w:rPr>
      </w:pPr>
      <w:r w:rsidRPr="00B91970">
        <w:rPr>
          <w:rFonts w:ascii="Times New Roman" w:hAnsi="Times New Roman" w:cs="Times New Roman"/>
          <w:sz w:val="40"/>
          <w:szCs w:val="40"/>
        </w:rPr>
        <w:t>Engenharia Informática</w:t>
      </w:r>
    </w:p>
    <w:p w:rsidR="00894CC0" w:rsidRPr="00894CC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2014/2015</w:t>
      </w:r>
    </w:p>
    <w:p w:rsidR="00894CC0" w:rsidRPr="00894CC0" w:rsidRDefault="00B9197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Projeto de Redes –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Request</w:t>
      </w:r>
      <w:proofErr w:type="spellEnd"/>
      <w:r w:rsidR="00894CC0">
        <w:rPr>
          <w:rFonts w:ascii="Times New Roman" w:hAnsi="Times New Roman" w:cs="Times New Roman"/>
          <w:sz w:val="36"/>
          <w:szCs w:val="36"/>
        </w:rPr>
        <w:t xml:space="preserve"> for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Proposal</w:t>
      </w:r>
      <w:proofErr w:type="spellEnd"/>
    </w:p>
    <w:p w:rsidR="00894CC0" w:rsidRPr="00FC260C" w:rsidRDefault="00894CC0" w:rsidP="00894CC0">
      <w:pPr>
        <w:pStyle w:val="Ttulo"/>
        <w:jc w:val="center"/>
        <w:rPr>
          <w:color w:val="0070C0"/>
        </w:rPr>
      </w:pPr>
      <w:r w:rsidRPr="00FC260C">
        <w:rPr>
          <w:color w:val="0070C0"/>
        </w:rPr>
        <w:t xml:space="preserve">St. </w:t>
      </w:r>
      <w:proofErr w:type="spellStart"/>
      <w:r w:rsidRPr="00FC260C">
        <w:rPr>
          <w:color w:val="0070C0"/>
        </w:rPr>
        <w:t>John’s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Preparatory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School</w:t>
      </w:r>
      <w:proofErr w:type="spellEnd"/>
    </w:p>
    <w:p w:rsidR="00894CC0" w:rsidRDefault="00894CC0" w:rsidP="00B91970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1970" w:rsidRPr="00B9197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4869873" cy="3248611"/>
            <wp:effectExtent l="0" t="0" r="6985" b="9525"/>
            <wp:docPr id="3" name="Imagem 3" descr="http://img1.findthebest.com/sites/default/files/5/media/images/St_Johns_Preparatory_School_in_Danvers_MA_99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1.findthebest.com/sites/default/files/5/media/images/St_Johns_Preparatory_School_in_Danvers_MA_9909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42" cy="326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70" w:rsidRDefault="00B91970" w:rsidP="00B91970">
      <w:pPr>
        <w:rPr>
          <w:rFonts w:ascii="Times New Roman" w:hAnsi="Times New Roman" w:cs="Times New Roman"/>
          <w:sz w:val="36"/>
          <w:szCs w:val="36"/>
        </w:rPr>
      </w:pPr>
    </w:p>
    <w:p w:rsidR="00B91970" w:rsidRDefault="00B919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bookmarkStart w:id="0" w:name="_Toc424426139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46078702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0"/>
        </w:rPr>
      </w:sdtEndPr>
      <w:sdtContent>
        <w:p w:rsidR="00B91970" w:rsidRDefault="00B91970" w:rsidP="000B7D78">
          <w:pPr>
            <w:pStyle w:val="Cabealho1"/>
            <w:numPr>
              <w:ilvl w:val="0"/>
              <w:numId w:val="0"/>
            </w:numPr>
            <w:ind w:left="360" w:hanging="360"/>
          </w:pPr>
          <w:r>
            <w:t>Índice</w:t>
          </w:r>
          <w:bookmarkEnd w:id="0"/>
        </w:p>
        <w:p w:rsidR="003D1CE1" w:rsidRPr="003D1CE1" w:rsidRDefault="00FD0DCF">
          <w:pPr>
            <w:pStyle w:val="ndice10"/>
            <w:tabs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r w:rsidRPr="007758C0">
            <w:rPr>
              <w:sz w:val="20"/>
            </w:rPr>
            <w:fldChar w:fldCharType="begin"/>
          </w:r>
          <w:r w:rsidRPr="007758C0">
            <w:rPr>
              <w:sz w:val="20"/>
            </w:rPr>
            <w:instrText xml:space="preserve"> TOC \o "1-3" \h \z \u </w:instrText>
          </w:r>
          <w:r w:rsidRPr="007758C0">
            <w:rPr>
              <w:sz w:val="20"/>
            </w:rPr>
            <w:fldChar w:fldCharType="separate"/>
          </w:r>
          <w:hyperlink w:anchor="_Toc424426139" w:history="1">
            <w:r w:rsidR="003D1CE1" w:rsidRPr="003D1CE1">
              <w:rPr>
                <w:rStyle w:val="Hiperligao"/>
                <w:noProof/>
                <w:sz w:val="16"/>
              </w:rPr>
              <w:t>Índice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_Toc424426139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0" w:history="1">
            <w:r w:rsidR="003D1CE1" w:rsidRPr="003D1CE1">
              <w:rPr>
                <w:rStyle w:val="Hiperligao"/>
                <w:noProof/>
                <w:sz w:val="16"/>
              </w:rPr>
              <w:t>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Sumário executivo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1" w:history="1">
            <w:r w:rsidR="003D1CE1" w:rsidRPr="003D1CE1">
              <w:rPr>
                <w:rStyle w:val="Hiperligao"/>
                <w:noProof/>
                <w:sz w:val="16"/>
              </w:rPr>
              <w:t>1.1.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Ambito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2" w:history="1">
            <w:r w:rsidR="003D1CE1" w:rsidRPr="003D1CE1">
              <w:rPr>
                <w:rStyle w:val="Hiperligao"/>
                <w:noProof/>
                <w:sz w:val="16"/>
              </w:rPr>
              <w:t>1.2.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3" w:history="1">
            <w:r w:rsidR="003D1CE1" w:rsidRPr="003D1CE1">
              <w:rPr>
                <w:rStyle w:val="Hiperligao"/>
                <w:noProof/>
                <w:sz w:val="16"/>
              </w:rPr>
              <w:t>1.2.1.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Locais a Abranger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4" w:history="1">
            <w:r w:rsidR="003D1CE1" w:rsidRPr="003D1CE1">
              <w:rPr>
                <w:rStyle w:val="Hiperligao"/>
                <w:noProof/>
                <w:sz w:val="16"/>
              </w:rPr>
              <w:t>1.2.2.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5" w:history="1">
            <w:r w:rsidR="003D1CE1" w:rsidRPr="003D1CE1">
              <w:rPr>
                <w:rStyle w:val="Hiperligao"/>
                <w:noProof/>
                <w:sz w:val="16"/>
                <w:u w:val="none"/>
              </w:rPr>
              <w:t>1.2.3.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  <w:u w:val="none"/>
              </w:rPr>
              <w:t>Pressupostos e exclusões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6" w:history="1">
            <w:r w:rsidR="003D1CE1" w:rsidRPr="003D1CE1">
              <w:rPr>
                <w:rStyle w:val="Hiperligao"/>
                <w:noProof/>
                <w:sz w:val="16"/>
              </w:rPr>
              <w:t>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da infraestrutura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7" w:history="1">
            <w:r w:rsidR="003D1CE1" w:rsidRPr="003D1CE1">
              <w:rPr>
                <w:rStyle w:val="Hiperligao"/>
                <w:noProof/>
                <w:sz w:val="16"/>
              </w:rPr>
              <w:t>2.1.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Descrição dos serviços disponibilizados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8" w:history="1">
            <w:r w:rsidR="003D1CE1" w:rsidRPr="003D1CE1">
              <w:rPr>
                <w:rStyle w:val="Hiperligao"/>
                <w:noProof/>
                <w:sz w:val="16"/>
              </w:rPr>
              <w:t>2.2.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Identificação dos principais recursos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5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9" w:history="1">
            <w:r w:rsidR="003D1CE1" w:rsidRPr="003D1CE1">
              <w:rPr>
                <w:rStyle w:val="Hiperligao"/>
                <w:noProof/>
                <w:sz w:val="16"/>
              </w:rPr>
              <w:t>2.3.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Diagrama lógico e físico da rede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6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0" w:history="1">
            <w:r w:rsidR="003D1CE1" w:rsidRPr="003D1CE1">
              <w:rPr>
                <w:rStyle w:val="Hiperligao"/>
                <w:noProof/>
                <w:sz w:val="16"/>
              </w:rPr>
              <w:t>2.4.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Nomes e endereçamento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1" w:history="1">
            <w:r w:rsidR="003D1CE1" w:rsidRPr="003D1CE1">
              <w:rPr>
                <w:rStyle w:val="Hiperligao"/>
                <w:noProof/>
                <w:sz w:val="16"/>
              </w:rPr>
              <w:t>2.5.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 xml:space="preserve">Avaliação do estado </w:t>
            </w:r>
            <w:r w:rsidR="003D1CE1" w:rsidRPr="003D1CE1">
              <w:rPr>
                <w:rStyle w:val="Hiperligao"/>
                <w:noProof/>
                <w:sz w:val="14"/>
              </w:rPr>
              <w:t>da</w:t>
            </w:r>
            <w:r w:rsidR="003D1CE1" w:rsidRPr="003D1CE1">
              <w:rPr>
                <w:rStyle w:val="Hiperligao"/>
                <w:noProof/>
                <w:sz w:val="16"/>
              </w:rPr>
              <w:t xml:space="preserve"> rede quanto à: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2" w:history="1">
            <w:r w:rsidR="003D1CE1" w:rsidRPr="003D1CE1">
              <w:rPr>
                <w:rStyle w:val="Hiperligao"/>
                <w:noProof/>
                <w:sz w:val="16"/>
              </w:rPr>
              <w:t>2.5.1.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Disponibilidade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3" w:history="1">
            <w:r w:rsidR="003D1CE1" w:rsidRPr="003D1CE1">
              <w:rPr>
                <w:rStyle w:val="Hiperligao"/>
                <w:noProof/>
                <w:sz w:val="16"/>
              </w:rPr>
              <w:t>2.5.2.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Utilização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4" w:history="1">
            <w:r w:rsidR="003D1CE1" w:rsidRPr="003D1CE1">
              <w:rPr>
                <w:rStyle w:val="Hiperligao"/>
                <w:noProof/>
                <w:sz w:val="16"/>
              </w:rPr>
              <w:t>2.5.3.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Capacidade (portas, largura de banda)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5" w:history="1">
            <w:r w:rsidR="003D1CE1" w:rsidRPr="003D1CE1">
              <w:rPr>
                <w:rStyle w:val="Hiperligao"/>
                <w:noProof/>
                <w:sz w:val="16"/>
              </w:rPr>
              <w:t>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Definição de requisitos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6" w:history="1">
            <w:r w:rsidR="003D1CE1" w:rsidRPr="003D1CE1">
              <w:rPr>
                <w:rStyle w:val="Hiperligao"/>
                <w:noProof/>
                <w:sz w:val="16"/>
              </w:rPr>
              <w:t>3.1.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Geral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7" w:history="1">
            <w:r w:rsidR="003D1CE1" w:rsidRPr="003D1CE1">
              <w:rPr>
                <w:rStyle w:val="Hiperligao"/>
                <w:noProof/>
                <w:sz w:val="16"/>
              </w:rPr>
              <w:t>3.2.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Específica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8" w:history="1">
            <w:r w:rsidR="003D1CE1" w:rsidRPr="003D1CE1">
              <w:rPr>
                <w:rStyle w:val="Hiperligao"/>
                <w:noProof/>
                <w:sz w:val="16"/>
              </w:rPr>
              <w:t>3.3.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Expansibilidade e Condicionantes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9" w:history="1">
            <w:r w:rsidR="003D1CE1" w:rsidRPr="003D1CE1">
              <w:rPr>
                <w:rStyle w:val="Hiperligao"/>
                <w:noProof/>
                <w:sz w:val="16"/>
              </w:rPr>
              <w:t>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Arquitectura da solução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0" w:history="1">
            <w:r w:rsidR="003D1CE1" w:rsidRPr="003D1CE1">
              <w:rPr>
                <w:rStyle w:val="Hiperligao"/>
                <w:noProof/>
                <w:sz w:val="16"/>
              </w:rPr>
              <w:t>4.1.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da organização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1" w:history="1">
            <w:r w:rsidR="003D1CE1" w:rsidRPr="003D1CE1">
              <w:rPr>
                <w:rStyle w:val="Hiperligao"/>
                <w:noProof/>
                <w:sz w:val="16"/>
              </w:rPr>
              <w:t>4.2.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17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2" w:history="1">
            <w:r w:rsidR="003D1CE1" w:rsidRPr="003D1CE1">
              <w:rPr>
                <w:rStyle w:val="Hiperligao"/>
                <w:noProof/>
                <w:sz w:val="16"/>
              </w:rPr>
              <w:t>4.3.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3" w:history="1">
            <w:r w:rsidR="003D1CE1" w:rsidRPr="003D1CE1">
              <w:rPr>
                <w:rStyle w:val="Hiperligao"/>
                <w:noProof/>
                <w:sz w:val="16"/>
              </w:rPr>
              <w:t>4.4.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Critérios de Gestão de Redes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4" w:history="1">
            <w:r w:rsidR="003D1CE1" w:rsidRPr="003D1CE1">
              <w:rPr>
                <w:rStyle w:val="Hiperligao"/>
                <w:noProof/>
                <w:sz w:val="16"/>
              </w:rPr>
              <w:t>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Dimensionamento e planeamento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5" w:history="1">
            <w:r w:rsidR="003D1CE1" w:rsidRPr="003D1CE1">
              <w:rPr>
                <w:rStyle w:val="Hiperligao"/>
                <w:noProof/>
                <w:sz w:val="16"/>
              </w:rPr>
              <w:t>5.1.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6" w:history="1">
            <w:r w:rsidR="003D1CE1" w:rsidRPr="003D1CE1">
              <w:rPr>
                <w:rStyle w:val="Hiperligao"/>
                <w:noProof/>
                <w:sz w:val="16"/>
              </w:rPr>
              <w:t>5.2.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7" w:history="1">
            <w:r w:rsidR="003D1CE1" w:rsidRPr="003D1CE1">
              <w:rPr>
                <w:rStyle w:val="Hiperligao"/>
                <w:noProof/>
                <w:sz w:val="16"/>
              </w:rPr>
              <w:t>6.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Projecto e Pré-Selecção de Soluções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8" w:history="1">
            <w:r w:rsidR="003D1CE1" w:rsidRPr="003D1CE1">
              <w:rPr>
                <w:rStyle w:val="Hiperligao"/>
                <w:noProof/>
                <w:sz w:val="16"/>
              </w:rPr>
              <w:t>6.1.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Especificações de Componentes da Infra-estrutura de 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9" w:history="1">
            <w:r w:rsidR="003D1CE1" w:rsidRPr="003D1CE1">
              <w:rPr>
                <w:rStyle w:val="Hiperligao"/>
                <w:noProof/>
                <w:sz w:val="16"/>
              </w:rPr>
              <w:t>6.2.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Solução de Gestão de Rede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0" w:history="1">
            <w:r w:rsidR="003D1CE1" w:rsidRPr="003D1CE1">
              <w:rPr>
                <w:rStyle w:val="Hiperligao"/>
                <w:noProof/>
                <w:sz w:val="16"/>
              </w:rPr>
              <w:t>7.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Concretização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1" w:history="1">
            <w:r w:rsidR="003D1CE1" w:rsidRPr="003D1CE1">
              <w:rPr>
                <w:rStyle w:val="Hiperligao"/>
                <w:noProof/>
                <w:sz w:val="16"/>
              </w:rPr>
              <w:t>7.1.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Condições de execução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Default="00C92D5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426172" w:history="1">
            <w:r w:rsidR="003D1CE1" w:rsidRPr="003D1CE1">
              <w:rPr>
                <w:rStyle w:val="Hiperligao"/>
                <w:noProof/>
                <w:sz w:val="16"/>
              </w:rPr>
              <w:t>7.2.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Plano de trabalhos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6A12E3" w:rsidRPr="007758C0" w:rsidRDefault="00FD0DCF" w:rsidP="006A12E3">
          <w:pPr>
            <w:rPr>
              <w:b/>
              <w:bCs/>
              <w:sz w:val="20"/>
            </w:rPr>
          </w:pPr>
          <w:r w:rsidRPr="007758C0">
            <w:rPr>
              <w:b/>
              <w:bCs/>
              <w:noProof/>
              <w:sz w:val="20"/>
            </w:rPr>
            <w:fldChar w:fldCharType="end"/>
          </w:r>
        </w:p>
      </w:sdtContent>
    </w:sdt>
    <w:p w:rsidR="00D9341E" w:rsidRDefault="00B91970" w:rsidP="00503454">
      <w:pPr>
        <w:pStyle w:val="Cabealho1"/>
        <w:numPr>
          <w:ilvl w:val="0"/>
          <w:numId w:val="9"/>
        </w:numPr>
      </w:pPr>
      <w:r w:rsidRPr="007758C0">
        <w:rPr>
          <w:sz w:val="32"/>
        </w:rPr>
        <w:br w:type="page"/>
      </w:r>
      <w:bookmarkStart w:id="1" w:name="_Toc424426140"/>
      <w:r w:rsidR="00D9341E" w:rsidRPr="00D9341E">
        <w:lastRenderedPageBreak/>
        <w:t>Sumário executivo</w:t>
      </w:r>
      <w:bookmarkEnd w:id="1"/>
    </w:p>
    <w:p w:rsidR="00FC260C" w:rsidRPr="00FC260C" w:rsidRDefault="00FC260C" w:rsidP="00FC260C"/>
    <w:p w:rsidR="00D9341E" w:rsidRDefault="00D9341E" w:rsidP="000B7D78">
      <w:pPr>
        <w:pStyle w:val="Cabealho2"/>
      </w:pPr>
      <w:bookmarkStart w:id="2" w:name="_Toc424426141"/>
      <w:proofErr w:type="spellStart"/>
      <w:r>
        <w:t>Ambito</w:t>
      </w:r>
      <w:proofErr w:type="spellEnd"/>
      <w:r>
        <w:t xml:space="preserve"> do </w:t>
      </w:r>
      <w:proofErr w:type="spellStart"/>
      <w:r>
        <w:t>Projecto</w:t>
      </w:r>
      <w:bookmarkEnd w:id="2"/>
      <w:proofErr w:type="spellEnd"/>
    </w:p>
    <w:p w:rsidR="00FC260C" w:rsidRDefault="00FC260C" w:rsidP="00FC260C"/>
    <w:p w:rsidR="00FC260C" w:rsidRPr="00FC260C" w:rsidRDefault="00FC260C" w:rsidP="00FC260C">
      <w:pPr>
        <w:jc w:val="both"/>
        <w:rPr>
          <w:rFonts w:asciiTheme="majorHAnsi" w:hAnsiTheme="majorHAnsi"/>
        </w:rPr>
      </w:pPr>
      <w:r w:rsidRPr="00FC260C">
        <w:rPr>
          <w:rFonts w:asciiTheme="majorHAnsi" w:hAnsiTheme="majorHAnsi"/>
        </w:rPr>
        <w:t xml:space="preserve">Este projeto tem como objetivo a remodelação da estrutura da rede da Escola St. </w:t>
      </w:r>
      <w:proofErr w:type="spellStart"/>
      <w:r w:rsidRPr="00FC260C">
        <w:rPr>
          <w:rFonts w:asciiTheme="majorHAnsi" w:hAnsiTheme="majorHAnsi"/>
        </w:rPr>
        <w:t>John’s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Preparatory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School</w:t>
      </w:r>
      <w:proofErr w:type="spellEnd"/>
      <w:r w:rsidRPr="00FC260C">
        <w:rPr>
          <w:rFonts w:asciiTheme="majorHAnsi" w:hAnsiTheme="majorHAnsi"/>
        </w:rPr>
        <w:t>. O desenvolvimento desta remodelação será efetuado tendo em conta os requisitos pedidos no enunciado. Sempre que possível serão reaproveitados equipamentos já presentes na rede atual da escola de modo a minimizar custos. No entanto também serão migrados/adicionados equipamentos que se averiguem necessários ao bom funcionamento da Rede.</w:t>
      </w:r>
    </w:p>
    <w:p w:rsidR="00FC260C" w:rsidRPr="00FC260C" w:rsidRDefault="00FC260C" w:rsidP="00FC260C"/>
    <w:p w:rsidR="00D9341E" w:rsidRDefault="00D9341E" w:rsidP="000B7D78">
      <w:pPr>
        <w:pStyle w:val="Cabealho2"/>
      </w:pPr>
      <w:bookmarkStart w:id="3" w:name="_Toc424426142"/>
      <w:proofErr w:type="spellStart"/>
      <w:r>
        <w:t>Objectivos</w:t>
      </w:r>
      <w:proofErr w:type="spellEnd"/>
      <w:r>
        <w:t xml:space="preserve"> do </w:t>
      </w:r>
      <w:proofErr w:type="spellStart"/>
      <w:r>
        <w:t>Projecto</w:t>
      </w:r>
      <w:bookmarkEnd w:id="3"/>
      <w:proofErr w:type="spellEnd"/>
    </w:p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4" w:name="_Toc424426143"/>
      <w:r w:rsidRPr="007F5C04">
        <w:t>Locais a Abranger</w:t>
      </w:r>
      <w:bookmarkEnd w:id="4"/>
    </w:p>
    <w:p w:rsidR="00FC260C" w:rsidRDefault="00FC260C" w:rsidP="00FC260C">
      <w:pPr>
        <w:pStyle w:val="PargrafodaLista"/>
        <w:ind w:left="360"/>
      </w:pPr>
    </w:p>
    <w:p w:rsidR="00FC260C" w:rsidRDefault="00FC260C" w:rsidP="00FC260C">
      <w:pPr>
        <w:pStyle w:val="PargrafodaLista"/>
        <w:ind w:left="360"/>
      </w:pPr>
      <w:r>
        <w:t>Como já foi referido anteriormente este projeto baseia-se na remodelação de uma Rede pertencente a uma escola. Como tal, vários edifícios serão abrangidos sendo que alguns edifícios possuirão mais do que um piso. Na tabela seguinte estão explícitos os Edifícios e respetivos Pisos a abranger neste projeto.</w:t>
      </w:r>
    </w:p>
    <w:p w:rsidR="00FC260C" w:rsidRDefault="00FC260C" w:rsidP="00FC260C"/>
    <w:tbl>
      <w:tblPr>
        <w:tblStyle w:val="TabeladeGrelha5Escura-Destaque5"/>
        <w:tblpPr w:leftFromText="141" w:rightFromText="141" w:vertAnchor="text" w:tblpXSpec="center" w:tblpY="1"/>
        <w:tblW w:w="0" w:type="auto"/>
        <w:tblLook w:val="04A0" w:firstRow="1" w:lastRow="0" w:firstColumn="1" w:lastColumn="0" w:noHBand="0" w:noVBand="1"/>
      </w:tblPr>
      <w:tblGrid>
        <w:gridCol w:w="989"/>
        <w:gridCol w:w="2832"/>
        <w:gridCol w:w="2831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Default="00FC260C" w:rsidP="002C2E96">
            <w:pPr>
              <w:jc w:val="center"/>
            </w:pPr>
          </w:p>
        </w:tc>
        <w:tc>
          <w:tcPr>
            <w:tcW w:w="2832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Edifícios</w:t>
            </w:r>
          </w:p>
        </w:tc>
        <w:tc>
          <w:tcPr>
            <w:tcW w:w="2831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</w:tr>
      <w:tr w:rsidR="00331577" w:rsidRPr="00C92D5A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 w:val="restart"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Pr="00CD3C59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CD3C59" w:rsidRDefault="00331577" w:rsidP="002C2E96">
            <w:pPr>
              <w:jc w:val="center"/>
              <w:rPr>
                <w:b w:val="0"/>
                <w:lang w:val="en-US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</w:tr>
      <w:tr w:rsidR="00FC260C" w:rsidRPr="000A1276" w:rsidTr="00331577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Pr="000A1276" w:rsidRDefault="00FC260C" w:rsidP="002C2E96">
            <w:pPr>
              <w:jc w:val="center"/>
            </w:pPr>
            <w:r w:rsidRPr="000A1276">
              <w:t>Total</w:t>
            </w:r>
          </w:p>
        </w:tc>
        <w:tc>
          <w:tcPr>
            <w:tcW w:w="2832" w:type="dxa"/>
            <w:vAlign w:val="center"/>
          </w:tcPr>
          <w:p w:rsidR="00FC260C" w:rsidRPr="000A1276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10</w:t>
            </w:r>
          </w:p>
        </w:tc>
        <w:tc>
          <w:tcPr>
            <w:tcW w:w="2831" w:type="dxa"/>
            <w:vAlign w:val="center"/>
          </w:tcPr>
          <w:p w:rsidR="00FC260C" w:rsidRPr="000A1276" w:rsidRDefault="00FC260C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15</w:t>
            </w:r>
          </w:p>
        </w:tc>
      </w:tr>
    </w:tbl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Default="00FC260C" w:rsidP="00FC260C"/>
    <w:p w:rsidR="00DC5531" w:rsidRDefault="00DC5531" w:rsidP="00DC5531">
      <w:pPr>
        <w:pStyle w:val="Legenda0"/>
        <w:framePr w:hSpace="141" w:wrap="around" w:vAnchor="text" w:hAnchor="page" w:x="5121" w:y="177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A534D1">
        <w:t>– Locais a abranger</w:t>
      </w:r>
    </w:p>
    <w:p w:rsidR="00FC260C" w:rsidRDefault="00FC260C" w:rsidP="00FC260C"/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5" w:name="_Toc424426144"/>
      <w:proofErr w:type="spellStart"/>
      <w:r w:rsidRPr="007F5C04">
        <w:lastRenderedPageBreak/>
        <w:t>Objectivos</w:t>
      </w:r>
      <w:bookmarkEnd w:id="5"/>
      <w:proofErr w:type="spellEnd"/>
    </w:p>
    <w:p w:rsidR="00FC260C" w:rsidRDefault="00FC260C" w:rsidP="00FC260C"/>
    <w:p w:rsidR="00FC260C" w:rsidRDefault="00FC260C" w:rsidP="00FC260C">
      <w:pPr>
        <w:ind w:left="709"/>
        <w:jc w:val="both"/>
      </w:pPr>
      <w:r>
        <w:t xml:space="preserve">Na realização deste projeto tem-se como objetivos a remodelação da rede da Escola St. </w:t>
      </w:r>
      <w:proofErr w:type="spellStart"/>
      <w:r>
        <w:t>John’s</w:t>
      </w:r>
      <w:proofErr w:type="spellEnd"/>
      <w:r>
        <w:t xml:space="preserve"> </w:t>
      </w:r>
      <w:proofErr w:type="spellStart"/>
      <w:r>
        <w:t>Preparatory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de modo a torna-la mais robusta e cumprir todos os requisitos propostos. Como tal optar-se-á pela estruturação da rede numa hierarquia de camadas (Acesso, Distribuição e Core) sendo que cada camada desempenhará a sua função específica. Consequentemente à implementação desta hierarquia, a rede irá beneficiar de aumentos quanto à escalabilidade, redundância, facilidade de gestão, segurança e desempenho dos equipamentos e da própria rede em si.</w:t>
      </w:r>
    </w:p>
    <w:p w:rsidR="00FC260C" w:rsidRPr="00FC260C" w:rsidRDefault="00FC260C" w:rsidP="00FC260C">
      <w:pPr>
        <w:jc w:val="both"/>
      </w:pPr>
    </w:p>
    <w:p w:rsidR="00D9341E" w:rsidRPr="007F5C04" w:rsidRDefault="00D9341E" w:rsidP="00C74657">
      <w:pPr>
        <w:pStyle w:val="Cabealho3"/>
        <w:numPr>
          <w:ilvl w:val="2"/>
          <w:numId w:val="9"/>
        </w:numPr>
      </w:pPr>
      <w:bookmarkStart w:id="6" w:name="_Toc424426145"/>
      <w:r w:rsidRPr="007F5C04">
        <w:t>Pressupostos e exclusões</w:t>
      </w:r>
      <w:bookmarkEnd w:id="6"/>
    </w:p>
    <w:p w:rsidR="006565A5" w:rsidRDefault="006565A5" w:rsidP="0058188D"/>
    <w:p w:rsidR="00FC260C" w:rsidRDefault="00FC260C" w:rsidP="00FC260C">
      <w:pPr>
        <w:ind w:left="709"/>
        <w:jc w:val="both"/>
      </w:pPr>
      <w:r>
        <w:t xml:space="preserve">Parte-se do princípio de que a rede remodelada deverá utilizar apenas a cabelagem existente, entre Edifícios, tendo em conta que em cada ligação </w:t>
      </w:r>
      <w:proofErr w:type="spellStart"/>
      <w:r>
        <w:t>Edificio-Edificio</w:t>
      </w:r>
      <w:proofErr w:type="spellEnd"/>
      <w:r>
        <w:t xml:space="preserve"> existem pelo menos três pares de fibra. No entanto, dentro dos Edifícios podem ser adicionados mais cabos e equipamentos consoante as necessidades deste projeto.</w:t>
      </w:r>
    </w:p>
    <w:p w:rsidR="00FC260C" w:rsidRDefault="00FC260C" w:rsidP="0058188D"/>
    <w:p w:rsidR="006565A5" w:rsidRDefault="006565A5" w:rsidP="00503454">
      <w:pPr>
        <w:pStyle w:val="Cabealho1"/>
        <w:numPr>
          <w:ilvl w:val="0"/>
          <w:numId w:val="9"/>
        </w:numPr>
      </w:pPr>
      <w:bookmarkStart w:id="7" w:name="_Toc424426146"/>
      <w:r>
        <w:t>Caracterização da infraestrutura</w:t>
      </w:r>
      <w:bookmarkEnd w:id="7"/>
    </w:p>
    <w:p w:rsidR="00FC260C" w:rsidRPr="00FC260C" w:rsidRDefault="00FC260C" w:rsidP="00FC260C"/>
    <w:p w:rsidR="006565A5" w:rsidRDefault="006565A5" w:rsidP="000B7D78">
      <w:pPr>
        <w:pStyle w:val="Cabealho2"/>
      </w:pPr>
      <w:bookmarkStart w:id="8" w:name="_Toc424426147"/>
      <w:r>
        <w:t>Descrição dos serviços disponibilizados</w:t>
      </w:r>
      <w:bookmarkEnd w:id="8"/>
    </w:p>
    <w:p w:rsidR="00FC260C" w:rsidRDefault="00FC260C" w:rsidP="00FC260C">
      <w:pPr>
        <w:ind w:left="709"/>
      </w:pPr>
    </w:p>
    <w:p w:rsidR="00FC260C" w:rsidRDefault="00FC260C" w:rsidP="00FC260C">
      <w:pPr>
        <w:ind w:left="709"/>
      </w:pPr>
      <w:r>
        <w:t>A rede atual encontra-se a suportar os seguintes serviços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VOIP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proofErr w:type="spellStart"/>
      <w:proofErr w:type="gramStart"/>
      <w:r>
        <w:t>iSCSI</w:t>
      </w:r>
      <w:proofErr w:type="spellEnd"/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DHCP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RTP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RDP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Redes </w:t>
      </w:r>
      <w:proofErr w:type="gramStart"/>
      <w:r>
        <w:t>Wireless</w:t>
      </w:r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Portas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do HVAC (</w:t>
      </w:r>
      <w:proofErr w:type="spellStart"/>
      <w:r>
        <w:t>Heat</w:t>
      </w:r>
      <w:proofErr w:type="spellEnd"/>
      <w:r>
        <w:t xml:space="preserve"> </w:t>
      </w:r>
      <w:proofErr w:type="spellStart"/>
      <w:r>
        <w:t>Ventilating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Air</w:t>
      </w:r>
      <w:proofErr w:type="spellEnd"/>
      <w:r>
        <w:t xml:space="preserve"> </w:t>
      </w:r>
      <w:proofErr w:type="spellStart"/>
      <w:r>
        <w:t>Conditioning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Alarmes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Luzes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Pagamento por Cartões de Crédito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ESX (</w:t>
      </w:r>
      <w:proofErr w:type="spellStart"/>
      <w:r>
        <w:t>VMWare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MPIO (Microsoft </w:t>
      </w:r>
      <w:proofErr w:type="spellStart"/>
      <w:r>
        <w:t>Multipath</w:t>
      </w:r>
      <w:proofErr w:type="spellEnd"/>
      <w:r>
        <w:t xml:space="preserve"> I/O)</w:t>
      </w:r>
    </w:p>
    <w:p w:rsidR="00FC260C" w:rsidRDefault="00FC260C" w:rsidP="00FC260C">
      <w:pPr>
        <w:spacing w:after="160" w:line="259" w:lineRule="auto"/>
      </w:pPr>
    </w:p>
    <w:p w:rsidR="00FC260C" w:rsidRPr="00FC260C" w:rsidRDefault="00FC260C" w:rsidP="00FC260C">
      <w:pPr>
        <w:ind w:left="360"/>
      </w:pPr>
    </w:p>
    <w:p w:rsidR="00FC260C" w:rsidRPr="00DF5569" w:rsidRDefault="006565A5" w:rsidP="00FC260C">
      <w:pPr>
        <w:pStyle w:val="Cabealho2"/>
      </w:pPr>
      <w:bookmarkStart w:id="9" w:name="_Toc424426148"/>
      <w:r>
        <w:t>Identificação dos principais recursos</w:t>
      </w:r>
      <w:bookmarkEnd w:id="9"/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2366"/>
        <w:gridCol w:w="2145"/>
        <w:gridCol w:w="2554"/>
        <w:gridCol w:w="1429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b w:val="0"/>
              </w:rPr>
            </w:pPr>
            <w:r w:rsidRPr="00EA0DD6">
              <w:rPr>
                <w:rFonts w:asciiTheme="majorHAnsi" w:hAnsiTheme="majorHAnsi"/>
                <w:b w:val="0"/>
                <w:color w:val="auto"/>
              </w:rPr>
              <w:t>Edifícios</w:t>
            </w:r>
          </w:p>
        </w:tc>
        <w:tc>
          <w:tcPr>
            <w:tcW w:w="2145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Pisos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Equipamentos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Quantidade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EA0DD6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  <w:p w:rsidR="00FC260C" w:rsidRPr="00EA0DD6" w:rsidRDefault="00FC260C" w:rsidP="00EA0DD6">
            <w:pPr>
              <w:jc w:val="right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MDF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1810G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. 400 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Bookstore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46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Fiber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patch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box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Phone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Closet</w:t>
            </w:r>
            <w:proofErr w:type="spellEnd"/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8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Kaneb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Auditorium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2620G-PoE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250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6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Cafeteria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40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NetGear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FS726TP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PoE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</w:tbl>
    <w:p w:rsidR="00FC260C" w:rsidRPr="00FC260C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proofErr w:type="gramStart"/>
      <w:r>
        <w:t xml:space="preserve"> </w:t>
      </w:r>
      <w:r w:rsidRPr="002515D9">
        <w:t xml:space="preserve"> </w:t>
      </w:r>
      <w:proofErr w:type="gramEnd"/>
      <w:r w:rsidRPr="002515D9">
        <w:t>– Recursos existentes na rede atual.</w:t>
      </w:r>
    </w:p>
    <w:p w:rsidR="006565A5" w:rsidRDefault="006565A5" w:rsidP="000B7D78">
      <w:pPr>
        <w:pStyle w:val="Cabealho2"/>
      </w:pPr>
      <w:bookmarkStart w:id="10" w:name="_Toc424426149"/>
      <w:r>
        <w:lastRenderedPageBreak/>
        <w:t>Diagrama lógico e físico da rede</w:t>
      </w:r>
      <w:bookmarkEnd w:id="10"/>
    </w:p>
    <w:p w:rsidR="00C74657" w:rsidRDefault="007758C0" w:rsidP="00C74657">
      <w:pPr>
        <w:keepNext/>
        <w:jc w:val="center"/>
      </w:pPr>
      <w:r>
        <w:rPr>
          <w:noProof/>
        </w:rPr>
        <w:drawing>
          <wp:inline distT="0" distB="0" distL="0" distR="0" wp14:anchorId="7CD43D58" wp14:editId="75424430">
            <wp:extent cx="5401310" cy="3274060"/>
            <wp:effectExtent l="0" t="0" r="889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58C0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1</w:t>
      </w:r>
      <w:r>
        <w:fldChar w:fldCharType="end"/>
      </w:r>
      <w:r>
        <w:t xml:space="preserve"> - </w:t>
      </w:r>
      <w:r w:rsidRPr="00D16699">
        <w:t>Diagrama Lógico da Rede Atual</w:t>
      </w:r>
    </w:p>
    <w:p w:rsidR="00CD3C59" w:rsidRDefault="00CD3C59" w:rsidP="007758C0">
      <w:pPr>
        <w:jc w:val="center"/>
      </w:pPr>
    </w:p>
    <w:p w:rsidR="00C74657" w:rsidRDefault="00CD3C59" w:rsidP="00C74657">
      <w:pPr>
        <w:keepNext/>
        <w:jc w:val="center"/>
      </w:pPr>
      <w:r>
        <w:rPr>
          <w:noProof/>
        </w:rPr>
        <w:drawing>
          <wp:inline distT="0" distB="0" distL="0" distR="0" wp14:anchorId="38E3A621" wp14:editId="1069048D">
            <wp:extent cx="5400040" cy="22421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2</w:t>
      </w:r>
      <w:r>
        <w:fldChar w:fldCharType="end"/>
      </w:r>
      <w:r>
        <w:t xml:space="preserve"> </w:t>
      </w:r>
      <w:r w:rsidRPr="00381A86">
        <w:t xml:space="preserve">– Diagrama </w:t>
      </w:r>
      <w:proofErr w:type="spellStart"/>
      <w:r w:rsidRPr="00381A86">
        <w:t>Fisico</w:t>
      </w:r>
      <w:proofErr w:type="spellEnd"/>
      <w:r w:rsidRPr="00381A86">
        <w:t xml:space="preserve"> da Rede – Geral</w:t>
      </w:r>
    </w:p>
    <w:p w:rsidR="005D3A99" w:rsidRDefault="00CD3C59" w:rsidP="005D3A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385FF" wp14:editId="113849BA">
            <wp:extent cx="2901897" cy="18225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6824" cy="18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3</w:t>
      </w:r>
      <w:r>
        <w:fldChar w:fldCharType="end"/>
      </w:r>
      <w:proofErr w:type="gramStart"/>
      <w:r>
        <w:t xml:space="preserve"> </w:t>
      </w:r>
      <w:r w:rsidRPr="006A6326">
        <w:t xml:space="preserve"> </w:t>
      </w:r>
      <w:proofErr w:type="gramEnd"/>
      <w:r w:rsidRPr="006A6326">
        <w:t xml:space="preserve">– Diagrama Físico da Rede – </w:t>
      </w:r>
      <w:proofErr w:type="spellStart"/>
      <w:r w:rsidRPr="006A6326">
        <w:t>Studzinski</w:t>
      </w:r>
      <w:proofErr w:type="spellEnd"/>
      <w:r w:rsidRPr="006A6326">
        <w:t xml:space="preserve"> </w:t>
      </w:r>
      <w:proofErr w:type="spellStart"/>
      <w:r w:rsidRPr="006A6326">
        <w:t>Library</w:t>
      </w:r>
      <w:proofErr w:type="spellEnd"/>
    </w:p>
    <w:p w:rsidR="005D3A99" w:rsidRDefault="00CD3C59" w:rsidP="005D3A99">
      <w:pPr>
        <w:keepNext/>
        <w:jc w:val="center"/>
      </w:pPr>
      <w:r>
        <w:rPr>
          <w:noProof/>
        </w:rPr>
        <w:drawing>
          <wp:inline distT="0" distB="0" distL="0" distR="0" wp14:anchorId="5FF0B154" wp14:editId="2FCFD15D">
            <wp:extent cx="4673111" cy="2778369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9374" cy="27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4</w:t>
      </w:r>
      <w:r>
        <w:fldChar w:fldCharType="end"/>
      </w:r>
      <w:r>
        <w:t xml:space="preserve"> </w:t>
      </w:r>
      <w:r w:rsidRPr="00392972">
        <w:t>– Diagrama Físico da Rede – Br. Benjamin Hall</w:t>
      </w:r>
    </w:p>
    <w:p w:rsidR="00CD3C59" w:rsidRPr="00DE27BE" w:rsidRDefault="00CD3C59" w:rsidP="00CD3C59">
      <w:pPr>
        <w:pStyle w:val="Legenda0"/>
        <w:rPr>
          <w:b w:val="0"/>
        </w:rPr>
      </w:pPr>
    </w:p>
    <w:p w:rsidR="005D3A99" w:rsidRDefault="005D3A99" w:rsidP="005D3A9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F9C830" wp14:editId="40818FE9">
                <wp:simplePos x="0" y="0"/>
                <wp:positionH relativeFrom="column">
                  <wp:posOffset>3195759</wp:posOffset>
                </wp:positionH>
                <wp:positionV relativeFrom="paragraph">
                  <wp:posOffset>2021107</wp:posOffset>
                </wp:positionV>
                <wp:extent cx="305308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584520" w:rsidRDefault="00C92D5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A63B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56EBA">
                              <w:t xml:space="preserve">- Diagrama Físico da Rede - </w:t>
                            </w:r>
                            <w:proofErr w:type="spellStart"/>
                            <w:r w:rsidRPr="00056EBA">
                              <w:t>Ryken</w:t>
                            </w:r>
                            <w:proofErr w:type="spellEnd"/>
                            <w:r w:rsidRPr="00056EBA">
                              <w:t xml:space="preserve">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9C830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position:absolute;margin-left:251.65pt;margin-top:159.15pt;width:240.4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" stroked="f">
                <v:textbox style="mso-fit-shape-to-text:t" inset="0,0,0,0">
                  <w:txbxContent>
                    <w:p w:rsidR="00C92D5A" w:rsidRPr="00584520" w:rsidRDefault="00C92D5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A63B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56EBA">
                        <w:t xml:space="preserve">- Diagrama Físico da Rede - </w:t>
                      </w:r>
                      <w:proofErr w:type="spellStart"/>
                      <w:r w:rsidRPr="00056EBA">
                        <w:t>Ryken</w:t>
                      </w:r>
                      <w:proofErr w:type="spellEnd"/>
                      <w:r w:rsidRPr="00056EBA">
                        <w:t xml:space="preserve">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27BE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54E13CD1" wp14:editId="5FE6EEB2">
            <wp:simplePos x="0" y="0"/>
            <wp:positionH relativeFrom="column">
              <wp:posOffset>3178175</wp:posOffset>
            </wp:positionH>
            <wp:positionV relativeFrom="paragraph">
              <wp:posOffset>110734</wp:posOffset>
            </wp:positionV>
            <wp:extent cx="3053080" cy="17303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C59">
        <w:rPr>
          <w:noProof/>
        </w:rPr>
        <w:drawing>
          <wp:inline distT="0" distB="0" distL="0" distR="0" wp14:anchorId="39601B86" wp14:editId="370CBCFF">
            <wp:extent cx="2397370" cy="1938939"/>
            <wp:effectExtent l="0" t="0" r="317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6</w:t>
      </w:r>
      <w:r>
        <w:fldChar w:fldCharType="end"/>
      </w:r>
      <w:r>
        <w:t xml:space="preserve"> </w:t>
      </w:r>
      <w:r w:rsidRPr="00C208BE">
        <w:t xml:space="preserve">– Diagrama Físico da Rede – </w:t>
      </w:r>
      <w:proofErr w:type="spellStart"/>
      <w:r w:rsidRPr="00C208BE">
        <w:t>Alumni</w:t>
      </w:r>
      <w:proofErr w:type="spellEnd"/>
      <w:r w:rsidRPr="00C208BE">
        <w:t xml:space="preserve"> Hall</w:t>
      </w:r>
    </w:p>
    <w:p w:rsidR="00CD3C59" w:rsidRDefault="00CD3C59" w:rsidP="00CD3C59">
      <w:pPr>
        <w:pStyle w:val="Legenda0"/>
        <w:rPr>
          <w:b w:val="0"/>
        </w:rPr>
      </w:pPr>
    </w:p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55BD0863" wp14:editId="4FF7ADE8">
            <wp:extent cx="1396844" cy="143480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3095" cy="14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7</w:t>
      </w:r>
      <w:r>
        <w:fldChar w:fldCharType="end"/>
      </w:r>
      <w:r>
        <w:t xml:space="preserve"> </w:t>
      </w:r>
      <w:r w:rsidRPr="00BE59B0">
        <w:t xml:space="preserve">– Diagrama </w:t>
      </w:r>
      <w:proofErr w:type="spellStart"/>
      <w:r w:rsidRPr="00BE59B0">
        <w:t>Fisico</w:t>
      </w:r>
      <w:proofErr w:type="spellEnd"/>
      <w:r w:rsidRPr="00BE59B0">
        <w:t xml:space="preserve"> da Rede – </w:t>
      </w:r>
      <w:proofErr w:type="spellStart"/>
      <w:r w:rsidRPr="00BE59B0">
        <w:t>Maintenance</w:t>
      </w:r>
      <w:proofErr w:type="spellEnd"/>
      <w:r w:rsidRPr="00BE59B0">
        <w:t xml:space="preserve"> Barn</w:t>
      </w:r>
    </w:p>
    <w:p w:rsidR="00DE27BE" w:rsidRDefault="005D3A99" w:rsidP="00DE27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F78E89" wp14:editId="0323DC57">
                <wp:simplePos x="0" y="0"/>
                <wp:positionH relativeFrom="column">
                  <wp:posOffset>0</wp:posOffset>
                </wp:positionH>
                <wp:positionV relativeFrom="paragraph">
                  <wp:posOffset>2183130</wp:posOffset>
                </wp:positionV>
                <wp:extent cx="622935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7B0CF6" w:rsidRDefault="00C92D5A" w:rsidP="005D3A99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A63B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55BA2">
                              <w:t>- Diagrama Físico da Rede - Xavier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78E89" id="Caixa de texto 24" o:spid="_x0000_s1027" type="#_x0000_t202" style="position:absolute;left:0;text-align:left;margin-left:0;margin-top:171.9pt;width:490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5deOAIAAHoEAAAOAAAAZHJzL2Uyb0RvYy54bWysVMFu2zAMvQ/YPwi6L07SNViN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" stroked="f">
                <v:textbox style="mso-fit-shape-to-text:t" inset="0,0,0,0">
                  <w:txbxContent>
                    <w:p w:rsidR="00C92D5A" w:rsidRPr="007B0CF6" w:rsidRDefault="00C92D5A" w:rsidP="005D3A99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A63B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55BA2">
                        <w:t>- Diagrama Físico da Rede - Xavier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27BE">
        <w:rPr>
          <w:noProof/>
        </w:rPr>
        <w:drawing>
          <wp:anchor distT="0" distB="0" distL="114300" distR="114300" simplePos="0" relativeHeight="251662336" behindDoc="0" locked="0" layoutInCell="1" allowOverlap="1" wp14:anchorId="4B9E5178" wp14:editId="13A83327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229350" cy="1843405"/>
            <wp:effectExtent l="0" t="0" r="0" b="444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27BE" w:rsidRDefault="00DE27BE" w:rsidP="00DE27B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4CA195" wp14:editId="1BDFA62D">
                <wp:simplePos x="0" y="0"/>
                <wp:positionH relativeFrom="column">
                  <wp:posOffset>3657485</wp:posOffset>
                </wp:positionH>
                <wp:positionV relativeFrom="paragraph">
                  <wp:posOffset>4340597</wp:posOffset>
                </wp:positionV>
                <wp:extent cx="2219325" cy="635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DE27BE" w:rsidRDefault="00C92D5A" w:rsidP="00DE27BE">
                            <w:pPr>
                              <w:pStyle w:val="Legenda0"/>
                              <w:rPr>
                                <w:b w:val="0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CA195" id="Caixa de texto 17" o:spid="_x0000_s1028" type="#_x0000_t202" style="position:absolute;margin-left:4in;margin-top:341.8pt;width:174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" stroked="f">
                <v:textbox style="mso-fit-shape-to-text:t" inset="0,0,0,0">
                  <w:txbxContent>
                    <w:p w:rsidR="00C92D5A" w:rsidRPr="00DE27BE" w:rsidRDefault="00C92D5A" w:rsidP="00DE27BE">
                      <w:pPr>
                        <w:pStyle w:val="Legenda0"/>
                        <w:rPr>
                          <w:b w:val="0"/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CEBF6E" wp14:editId="2A92A35F">
                <wp:simplePos x="0" y="0"/>
                <wp:positionH relativeFrom="column">
                  <wp:posOffset>3491230</wp:posOffset>
                </wp:positionH>
                <wp:positionV relativeFrom="paragraph">
                  <wp:posOffset>4461510</wp:posOffset>
                </wp:positionV>
                <wp:extent cx="2219325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C50457" w:rsidRDefault="00C92D5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A63B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94E66">
                              <w:t>- Diagrama da Físico da Rede - Cafeteria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EBF6E" id="Caixa de texto 26" o:spid="_x0000_s1029" type="#_x0000_t202" style="position:absolute;margin-left:274.9pt;margin-top:351.3pt;width:174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" stroked="f">
                <v:textbox style="mso-fit-shape-to-text:t" inset="0,0,0,0">
                  <w:txbxContent>
                    <w:p w:rsidR="00C92D5A" w:rsidRPr="00C50457" w:rsidRDefault="00C92D5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A63B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94E66">
                        <w:t>- Diagrama da Físico da Rede - Cafeteria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DF6C60A" wp14:editId="2F186897">
            <wp:simplePos x="0" y="0"/>
            <wp:positionH relativeFrom="column">
              <wp:posOffset>3491345</wp:posOffset>
            </wp:positionH>
            <wp:positionV relativeFrom="paragraph">
              <wp:posOffset>2461858</wp:posOffset>
            </wp:positionV>
            <wp:extent cx="2219325" cy="1943100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FBD64A" wp14:editId="2C58BF48">
                <wp:simplePos x="0" y="0"/>
                <wp:positionH relativeFrom="column">
                  <wp:posOffset>0</wp:posOffset>
                </wp:positionH>
                <wp:positionV relativeFrom="paragraph">
                  <wp:posOffset>5150485</wp:posOffset>
                </wp:positionV>
                <wp:extent cx="3256915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9F6B10" w:rsidRDefault="00C92D5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A63B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680C61">
                              <w:t xml:space="preserve">- Diagrama Físico da Rede - </w:t>
                            </w:r>
                            <w:proofErr w:type="spellStart"/>
                            <w:r w:rsidRPr="00680C61">
                              <w:t>Admin</w:t>
                            </w:r>
                            <w:proofErr w:type="spellEnd"/>
                            <w:r w:rsidRPr="00680C61">
                              <w:t xml:space="preserve"> </w:t>
                            </w:r>
                            <w:proofErr w:type="spellStart"/>
                            <w:r w:rsidRPr="00680C61">
                              <w:t>Building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BD64A" id="Caixa de texto 25" o:spid="_x0000_s1030" type="#_x0000_t202" style="position:absolute;margin-left:0;margin-top:405.55pt;width:256.4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" stroked="f">
                <v:textbox style="mso-fit-shape-to-text:t" inset="0,0,0,0">
                  <w:txbxContent>
                    <w:p w:rsidR="00C92D5A" w:rsidRPr="009F6B10" w:rsidRDefault="00C92D5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A63B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680C61">
                        <w:t xml:space="preserve">- Diagrama Físico da Rede - </w:t>
                      </w:r>
                      <w:proofErr w:type="spellStart"/>
                      <w:r w:rsidRPr="00680C61">
                        <w:t>Admin</w:t>
                      </w:r>
                      <w:proofErr w:type="spellEnd"/>
                      <w:r w:rsidRPr="00680C61">
                        <w:t xml:space="preserve"> </w:t>
                      </w:r>
                      <w:proofErr w:type="spellStart"/>
                      <w:r w:rsidRPr="00680C61">
                        <w:t>Building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671458A" wp14:editId="5285B36C">
            <wp:simplePos x="0" y="0"/>
            <wp:positionH relativeFrom="margin">
              <wp:align>left</wp:align>
            </wp:positionH>
            <wp:positionV relativeFrom="paragraph">
              <wp:posOffset>2293809</wp:posOffset>
            </wp:positionV>
            <wp:extent cx="3257077" cy="2799803"/>
            <wp:effectExtent l="0" t="0" r="635" b="63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077" cy="27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3205ADCB" wp14:editId="1EE90064">
            <wp:extent cx="2930133" cy="1678012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7409" cy="16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9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11</w:t>
      </w:r>
      <w:r>
        <w:fldChar w:fldCharType="end"/>
      </w:r>
      <w:r>
        <w:t xml:space="preserve"> </w:t>
      </w:r>
      <w:r w:rsidRPr="00453F77">
        <w:t xml:space="preserve">– Diagrama Físico da Rede – </w:t>
      </w:r>
      <w:proofErr w:type="spellStart"/>
      <w:r w:rsidRPr="00453F77">
        <w:t>Gymnasium</w:t>
      </w:r>
      <w:proofErr w:type="spellEnd"/>
    </w:p>
    <w:p w:rsidR="005D3A99" w:rsidRPr="005D3A99" w:rsidRDefault="005D3A99" w:rsidP="005D3A99"/>
    <w:p w:rsidR="005D3A99" w:rsidRDefault="005D3A99" w:rsidP="005D3A99">
      <w:pPr>
        <w:keepNext/>
        <w:jc w:val="center"/>
      </w:pPr>
      <w:r>
        <w:rPr>
          <w:noProof/>
        </w:rPr>
        <w:drawing>
          <wp:inline distT="0" distB="0" distL="0" distR="0" wp14:anchorId="6BC0C648" wp14:editId="5D839CB5">
            <wp:extent cx="3048754" cy="19141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4715" cy="19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12</w:t>
      </w:r>
      <w:r>
        <w:fldChar w:fldCharType="end"/>
      </w:r>
      <w:r>
        <w:t xml:space="preserve"> </w:t>
      </w:r>
      <w:r w:rsidRPr="001422BD">
        <w:t>– Diagram</w:t>
      </w:r>
      <w:r>
        <w:t>a</w:t>
      </w:r>
      <w:r w:rsidRPr="001422BD">
        <w:t xml:space="preserve"> Físico da Rede – </w:t>
      </w:r>
      <w:proofErr w:type="spellStart"/>
      <w:r w:rsidRPr="001422BD">
        <w:t>Griffin</w:t>
      </w:r>
      <w:proofErr w:type="spellEnd"/>
    </w:p>
    <w:p w:rsidR="005D3A99" w:rsidRDefault="005D3A99" w:rsidP="00DE27BE">
      <w:pPr>
        <w:pStyle w:val="Legenda0"/>
        <w:rPr>
          <w:b w:val="0"/>
        </w:rPr>
      </w:pPr>
    </w:p>
    <w:p w:rsidR="00DE27BE" w:rsidRPr="00DE27BE" w:rsidRDefault="00DE27BE" w:rsidP="00DE27BE">
      <w:pPr>
        <w:pStyle w:val="Legenda0"/>
        <w:rPr>
          <w:b w:val="0"/>
        </w:rPr>
      </w:pPr>
    </w:p>
    <w:p w:rsidR="00DE27BE" w:rsidRDefault="00DE27BE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6565A5" w:rsidRDefault="006565A5" w:rsidP="000B7D78">
      <w:pPr>
        <w:pStyle w:val="Cabealho2"/>
      </w:pPr>
      <w:bookmarkStart w:id="11" w:name="_Toc424426150"/>
      <w:r>
        <w:lastRenderedPageBreak/>
        <w:t>Nomes e endereçamento</w:t>
      </w:r>
      <w:bookmarkEnd w:id="11"/>
    </w:p>
    <w:p w:rsidR="002C2E96" w:rsidRDefault="002C2E96" w:rsidP="002C2E96"/>
    <w:p w:rsidR="00320CE0" w:rsidRDefault="002C2E96" w:rsidP="00320CE0">
      <w:pPr>
        <w:ind w:left="360"/>
      </w:pPr>
      <w:r>
        <w:t xml:space="preserve">De momento existem 11 </w:t>
      </w:r>
      <w:proofErr w:type="spellStart"/>
      <w:r>
        <w:t>VLANs</w:t>
      </w:r>
      <w:proofErr w:type="spellEnd"/>
      <w:r>
        <w:t xml:space="preserve"> configuradas na rede. Os grupos das VLAN são baseados nos serviços e classes das máquinas.</w:t>
      </w:r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1053"/>
        <w:gridCol w:w="1701"/>
        <w:gridCol w:w="3260"/>
        <w:gridCol w:w="1418"/>
        <w:gridCol w:w="1081"/>
      </w:tblGrid>
      <w:tr w:rsidR="00320CE0" w:rsidTr="00E966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Nº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3260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Default</w:t>
            </w:r>
            <w:proofErr w:type="spellEnd"/>
            <w:r>
              <w:t xml:space="preserve"> Gateway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1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 Network</w:t>
            </w:r>
          </w:p>
        </w:tc>
        <w:tc>
          <w:tcPr>
            <w:tcW w:w="3260" w:type="dxa"/>
            <w:vAlign w:val="center"/>
          </w:tcPr>
          <w:p w:rsidR="00320CE0" w:rsidRPr="00E7091D" w:rsidRDefault="00E7091D" w:rsidP="00E7091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7091D">
              <w:rPr>
                <w:sz w:val="18"/>
              </w:rPr>
              <w:t xml:space="preserve">Para </w:t>
            </w:r>
            <w:proofErr w:type="spellStart"/>
            <w:r w:rsidRPr="00E7091D">
              <w:rPr>
                <w:sz w:val="18"/>
              </w:rPr>
              <w:t>switches</w:t>
            </w:r>
            <w:proofErr w:type="spellEnd"/>
            <w:r w:rsidRPr="00E7091D">
              <w:rPr>
                <w:sz w:val="18"/>
              </w:rPr>
              <w:t>, servidores, e outros dispositivos que necessitam de acesso não filtrado à rede (</w:t>
            </w:r>
            <w:proofErr w:type="spellStart"/>
            <w:r w:rsidRPr="00E7091D">
              <w:rPr>
                <w:sz w:val="18"/>
              </w:rPr>
              <w:t>card</w:t>
            </w:r>
            <w:proofErr w:type="spellEnd"/>
            <w:r w:rsidRPr="00E7091D">
              <w:rPr>
                <w:sz w:val="18"/>
              </w:rPr>
              <w:t xml:space="preserve"> </w:t>
            </w:r>
            <w:proofErr w:type="spellStart"/>
            <w:r w:rsidRPr="00E7091D">
              <w:rPr>
                <w:sz w:val="18"/>
              </w:rPr>
              <w:t>swipes</w:t>
            </w:r>
            <w:proofErr w:type="spellEnd"/>
            <w:r w:rsidRPr="00E7091D">
              <w:rPr>
                <w:sz w:val="18"/>
              </w:rPr>
              <w:t xml:space="preserve">, </w:t>
            </w:r>
            <w:r w:rsidR="004853A5">
              <w:rPr>
                <w:sz w:val="18"/>
              </w:rPr>
              <w:pgNum/>
            </w:r>
            <w:proofErr w:type="spellStart"/>
            <w:proofErr w:type="gramStart"/>
            <w:r w:rsidR="004853A5">
              <w:rPr>
                <w:sz w:val="18"/>
              </w:rPr>
              <w:t>ainéis</w:t>
            </w:r>
            <w:proofErr w:type="spellEnd"/>
            <w:proofErr w:type="gramEnd"/>
            <w:r w:rsidRPr="00E7091D">
              <w:rPr>
                <w:sz w:val="18"/>
              </w:rPr>
              <w:t xml:space="preserve"> de alarmes, etc</w:t>
            </w:r>
            <w:r w:rsidR="004853A5">
              <w:rPr>
                <w:sz w:val="18"/>
              </w:rPr>
              <w:t>…</w:t>
            </w:r>
            <w:r w:rsidRPr="00E7091D">
              <w:rPr>
                <w:sz w:val="18"/>
              </w:rPr>
              <w:t>).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10.0.0.0 /23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Default="00E7091D" w:rsidP="00E7091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091D">
              <w:rPr>
                <w:sz w:val="18"/>
              </w:rPr>
              <w:t xml:space="preserve">As únicas máquinas ligadas a esta VLAN são as que estão nos edifícios </w:t>
            </w:r>
            <w:proofErr w:type="spellStart"/>
            <w:r w:rsidRPr="00E7091D">
              <w:rPr>
                <w:sz w:val="18"/>
              </w:rPr>
              <w:t>Admin</w:t>
            </w:r>
            <w:proofErr w:type="spellEnd"/>
            <w:r w:rsidRPr="00E7091D">
              <w:rPr>
                <w:sz w:val="18"/>
              </w:rPr>
              <w:t xml:space="preserve"> e </w:t>
            </w:r>
            <w:proofErr w:type="spellStart"/>
            <w:r w:rsidRPr="00E7091D">
              <w:rPr>
                <w:sz w:val="18"/>
              </w:rPr>
              <w:t>Admissions</w:t>
            </w:r>
            <w:proofErr w:type="spellEnd"/>
            <w:r w:rsidRPr="00E7091D">
              <w:rPr>
                <w:sz w:val="18"/>
              </w:rPr>
              <w:t xml:space="preserve"> Office in Benjamin Hall.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Secure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Pr="009F16B9" w:rsidRDefault="00E7091D" w:rsidP="00E709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7091D">
              <w:rPr>
                <w:sz w:val="18"/>
              </w:rPr>
              <w:t>Para todos os clie</w:t>
            </w:r>
            <w:r w:rsidR="009F16B9">
              <w:rPr>
                <w:sz w:val="18"/>
              </w:rPr>
              <w:t xml:space="preserve">ntes </w:t>
            </w:r>
            <w:proofErr w:type="gramStart"/>
            <w:r w:rsidR="009F16B9">
              <w:rPr>
                <w:sz w:val="18"/>
              </w:rPr>
              <w:t>wireless</w:t>
            </w:r>
            <w:proofErr w:type="gramEnd"/>
            <w:r w:rsidR="009F16B9">
              <w:rPr>
                <w:sz w:val="18"/>
              </w:rPr>
              <w:t xml:space="preserve"> da rede segura de </w:t>
            </w:r>
            <w:proofErr w:type="spellStart"/>
            <w:r w:rsidR="009F16B9">
              <w:rPr>
                <w:sz w:val="18"/>
              </w:rPr>
              <w:t>Wifi</w:t>
            </w:r>
            <w:proofErr w:type="spellEnd"/>
            <w:r w:rsidRPr="00E7091D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4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Academic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Pr="009F16B9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Trata-se da maior rede no campus. Quase todas as estações de trabalho se encontram</w:t>
            </w:r>
            <w:r w:rsidRPr="009F16B9">
              <w:rPr>
                <w:sz w:val="18"/>
              </w:rPr>
              <w:t xml:space="preserve"> nesta VLAN.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5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046322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Onde se encontra</w:t>
            </w:r>
            <w:r w:rsidR="009F16B9" w:rsidRPr="009F16B9">
              <w:rPr>
                <w:sz w:val="18"/>
              </w:rPr>
              <w:t xml:space="preserve"> o controlador</w:t>
            </w:r>
            <w:r w:rsidR="009F16B9">
              <w:rPr>
                <w:sz w:val="18"/>
              </w:rPr>
              <w:t xml:space="preserve"> </w:t>
            </w:r>
            <w:r w:rsidR="009F16B9" w:rsidRPr="009F16B9">
              <w:rPr>
                <w:sz w:val="18"/>
              </w:rPr>
              <w:t xml:space="preserve">wireless </w:t>
            </w:r>
            <w:proofErr w:type="spellStart"/>
            <w:r w:rsidR="009F16B9" w:rsidRPr="009F16B9">
              <w:rPr>
                <w:sz w:val="18"/>
              </w:rPr>
              <w:t>Bluesocket</w:t>
            </w:r>
            <w:proofErr w:type="spellEnd"/>
            <w:r w:rsidR="009F16B9" w:rsidRPr="009F16B9">
              <w:rPr>
                <w:sz w:val="18"/>
              </w:rPr>
              <w:t xml:space="preserve"> e </w:t>
            </w:r>
            <w:proofErr w:type="gramStart"/>
            <w:r w:rsidR="009F16B9" w:rsidRPr="009F16B9">
              <w:rPr>
                <w:sz w:val="18"/>
              </w:rPr>
              <w:t>todos os</w:t>
            </w:r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proofErr w:type="gramStart"/>
            <w:r w:rsidR="009F16B9" w:rsidRPr="009F16B9">
              <w:rPr>
                <w:sz w:val="18"/>
              </w:rPr>
              <w:t>access</w:t>
            </w:r>
            <w:proofErr w:type="spellEnd"/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r w:rsidR="009F16B9" w:rsidRPr="009F16B9">
              <w:rPr>
                <w:sz w:val="18"/>
              </w:rPr>
              <w:t>points</w:t>
            </w:r>
            <w:proofErr w:type="spellEnd"/>
            <w:r w:rsidR="009F16B9">
              <w:rPr>
                <w:sz w:val="18"/>
              </w:rPr>
              <w:t>. Esta rede não possui dispositivos de utilizadores.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10.4.0.0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10.0.0.42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6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Guest</w:t>
            </w:r>
            <w:proofErr w:type="spellEnd"/>
            <w:r>
              <w:t xml:space="preserve">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16B9">
              <w:rPr>
                <w:color w:val="000000"/>
                <w:sz w:val="18"/>
                <w:szCs w:val="20"/>
              </w:rPr>
              <w:t xml:space="preserve">Esta VLAN serve para todos </w:t>
            </w:r>
            <w:r>
              <w:rPr>
                <w:color w:val="000000"/>
                <w:sz w:val="18"/>
                <w:szCs w:val="20"/>
              </w:rPr>
              <w:t xml:space="preserve">os clientes ligados à rede </w:t>
            </w:r>
            <w:proofErr w:type="gramStart"/>
            <w:r>
              <w:rPr>
                <w:color w:val="000000"/>
                <w:sz w:val="18"/>
                <w:szCs w:val="20"/>
              </w:rPr>
              <w:t>wireless</w:t>
            </w:r>
            <w:proofErr w:type="gramEnd"/>
            <w:r>
              <w:rPr>
                <w:color w:val="000000"/>
                <w:sz w:val="18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20"/>
              </w:rPr>
              <w:t>Guest</w:t>
            </w:r>
            <w:proofErr w:type="spellEnd"/>
            <w:r>
              <w:rPr>
                <w:color w:val="000000"/>
                <w:sz w:val="18"/>
                <w:szCs w:val="20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10.5.0.42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7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Rede</w:t>
            </w:r>
            <w:r w:rsidR="00046322">
              <w:rPr>
                <w:sz w:val="18"/>
              </w:rPr>
              <w:t xml:space="preserve"> para o tráfego </w:t>
            </w:r>
            <w:proofErr w:type="spellStart"/>
            <w:r w:rsidR="00046322">
              <w:rPr>
                <w:sz w:val="18"/>
              </w:rPr>
              <w:t>Vo</w:t>
            </w:r>
            <w:r w:rsidRPr="009F16B9">
              <w:rPr>
                <w:sz w:val="18"/>
              </w:rPr>
              <w:t>IP</w:t>
            </w:r>
            <w:proofErr w:type="spellEnd"/>
            <w:r w:rsidR="00046322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8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Video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0463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>Rede para o tráfego de vídeo vigilância.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</w:t>
            </w:r>
            <w:r w:rsidR="00046322">
              <w:t xml:space="preserve"> 12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iSCSI</w:t>
            </w:r>
            <w:proofErr w:type="spellEnd"/>
            <w:proofErr w:type="gram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primária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046322" w:rsidP="00320CE0">
            <w:r>
              <w:t>VLAN 13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iSCSI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secundária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10.11.2.0 /24</w:t>
            </w:r>
          </w:p>
        </w:tc>
        <w:tc>
          <w:tcPr>
            <w:tcW w:w="1081" w:type="dxa"/>
            <w:vAlign w:val="center"/>
          </w:tcPr>
          <w:p w:rsidR="00320CE0" w:rsidRDefault="00E7091D" w:rsidP="00DC553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320CE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VLANs</w:t>
      </w:r>
      <w:proofErr w:type="spellEnd"/>
      <w:r>
        <w:t xml:space="preserve"> existentes na rede</w:t>
      </w:r>
    </w:p>
    <w:p w:rsidR="00DE27BE" w:rsidRDefault="00DE27BE" w:rsidP="00320CE0">
      <w:pPr>
        <w:ind w:left="360"/>
      </w:pPr>
    </w:p>
    <w:p w:rsidR="00DE27BE" w:rsidRDefault="00DE27BE" w:rsidP="00320CE0">
      <w:pPr>
        <w:ind w:left="360"/>
      </w:pPr>
    </w:p>
    <w:p w:rsidR="006565A5" w:rsidRDefault="006565A5" w:rsidP="000B7D78">
      <w:pPr>
        <w:pStyle w:val="Cabealho2"/>
      </w:pPr>
      <w:bookmarkStart w:id="12" w:name="_Toc424426151"/>
      <w:r>
        <w:t xml:space="preserve">Avaliação do estado da rede quanto </w:t>
      </w:r>
      <w:proofErr w:type="gramStart"/>
      <w:r>
        <w:t>à</w:t>
      </w:r>
      <w:proofErr w:type="gramEnd"/>
      <w:r>
        <w:t>:</w:t>
      </w:r>
      <w:bookmarkEnd w:id="12"/>
    </w:p>
    <w:p w:rsidR="00E9669B" w:rsidRPr="00E9669B" w:rsidRDefault="00E9669B" w:rsidP="00E9669B"/>
    <w:p w:rsidR="006565A5" w:rsidRDefault="006565A5" w:rsidP="00C74657">
      <w:pPr>
        <w:pStyle w:val="Cabealho3"/>
        <w:numPr>
          <w:ilvl w:val="2"/>
          <w:numId w:val="9"/>
        </w:numPr>
      </w:pPr>
      <w:bookmarkStart w:id="13" w:name="_Toc424426152"/>
      <w:r w:rsidRPr="007F5C04">
        <w:t>Disponibilidade</w:t>
      </w:r>
      <w:bookmarkEnd w:id="13"/>
    </w:p>
    <w:p w:rsidR="00E9669B" w:rsidRDefault="00E9669B" w:rsidP="00E9669B">
      <w:pPr>
        <w:ind w:left="1224"/>
      </w:pPr>
    </w:p>
    <w:p w:rsidR="00B0069D" w:rsidRDefault="00331577" w:rsidP="00DE27BE">
      <w:pPr>
        <w:ind w:left="1224"/>
        <w:jc w:val="both"/>
      </w:pPr>
      <w:r>
        <w:t xml:space="preserve">Esta rede não possui redundância apesar de ter preparação para tal. Sendo assim, na eventualidade de existir alguma falha nalgum </w:t>
      </w:r>
      <w:r w:rsidR="009812B6">
        <w:t>aparelho</w:t>
      </w:r>
      <w:r>
        <w:t xml:space="preserve"> ou cabo, poderão surgir problemas de conectividade </w:t>
      </w:r>
      <w:r w:rsidR="009812B6">
        <w:t>entre dispositivos. O que perturba o bom funcionamento da rede.</w:t>
      </w:r>
    </w:p>
    <w:p w:rsidR="00B0069D" w:rsidRDefault="00B0069D" w:rsidP="00E9669B">
      <w:pPr>
        <w:ind w:left="1224"/>
      </w:pPr>
    </w:p>
    <w:p w:rsidR="005D3A99" w:rsidRDefault="005D3A99" w:rsidP="00E9669B">
      <w:pPr>
        <w:ind w:left="1224"/>
      </w:pPr>
    </w:p>
    <w:p w:rsidR="005D3A99" w:rsidRPr="00046322" w:rsidRDefault="005D3A99" w:rsidP="00E9669B">
      <w:pPr>
        <w:ind w:left="1224"/>
      </w:pPr>
    </w:p>
    <w:p w:rsidR="006565A5" w:rsidRDefault="006565A5" w:rsidP="00C74657">
      <w:pPr>
        <w:pStyle w:val="Cabealho3"/>
        <w:numPr>
          <w:ilvl w:val="2"/>
          <w:numId w:val="9"/>
        </w:numPr>
      </w:pPr>
      <w:bookmarkStart w:id="14" w:name="_Toc424426153"/>
      <w:r w:rsidRPr="007F5C04">
        <w:lastRenderedPageBreak/>
        <w:t>Utilização</w:t>
      </w:r>
      <w:bookmarkEnd w:id="14"/>
    </w:p>
    <w:p w:rsidR="00F86153" w:rsidRDefault="00F86153" w:rsidP="00F86153">
      <w:pPr>
        <w:ind w:left="1224"/>
      </w:pPr>
    </w:p>
    <w:p w:rsidR="00F86153" w:rsidRDefault="00F86153" w:rsidP="00F86153">
      <w:pPr>
        <w:ind w:left="1224"/>
      </w:pPr>
      <w:r>
        <w:t xml:space="preserve">A rede </w:t>
      </w:r>
      <w:proofErr w:type="gramStart"/>
      <w:r>
        <w:t>wireless</w:t>
      </w:r>
      <w:proofErr w:type="gramEnd"/>
      <w:r>
        <w:t xml:space="preserve"> suporta até 250 clientes wireless.</w:t>
      </w:r>
    </w:p>
    <w:p w:rsidR="009812B6" w:rsidRDefault="00B0069D" w:rsidP="00B0069D">
      <w:pPr>
        <w:ind w:left="1224"/>
      </w:pPr>
      <w:r>
        <w:t>Na rede com fios encontram-se os seguintes dispositivos clientes: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350 Workstations;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200 Portáteis eventualmente ligados por cabo;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 xml:space="preserve">Aproximadamente 75 telefones </w:t>
      </w:r>
      <w:proofErr w:type="spellStart"/>
      <w:r>
        <w:t>VoIP</w:t>
      </w:r>
      <w:proofErr w:type="spellEnd"/>
      <w:r>
        <w:t>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15 Câmaras;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10 Portas eletrónicas (uma em cada edifício);</w:t>
      </w:r>
    </w:p>
    <w:p w:rsidR="00B0069D" w:rsidRDefault="00F86153" w:rsidP="00503454">
      <w:pPr>
        <w:pStyle w:val="PargrafodaLista"/>
        <w:numPr>
          <w:ilvl w:val="0"/>
          <w:numId w:val="11"/>
        </w:numPr>
      </w:pPr>
      <w:r>
        <w:t>10 Controladores HVAC (um em cada edifício);</w:t>
      </w:r>
    </w:p>
    <w:p w:rsidR="00F86153" w:rsidRDefault="00F86153" w:rsidP="00503454">
      <w:pPr>
        <w:pStyle w:val="PargrafodaLista"/>
        <w:numPr>
          <w:ilvl w:val="0"/>
          <w:numId w:val="11"/>
        </w:numPr>
      </w:pPr>
      <w:r>
        <w:t xml:space="preserve">10 </w:t>
      </w:r>
      <w:proofErr w:type="gramStart"/>
      <w:r>
        <w:t>ou</w:t>
      </w:r>
      <w:proofErr w:type="gramEnd"/>
      <w:r>
        <w:t xml:space="preserve"> mais Alarmes (um ou mais por edifício);</w:t>
      </w:r>
    </w:p>
    <w:p w:rsidR="00B0069D" w:rsidRPr="009812B6" w:rsidRDefault="00B0069D" w:rsidP="00B0069D">
      <w:pPr>
        <w:ind w:left="1224"/>
      </w:pPr>
    </w:p>
    <w:p w:rsidR="006565A5" w:rsidRPr="007F5C04" w:rsidRDefault="006565A5" w:rsidP="00C74657">
      <w:pPr>
        <w:pStyle w:val="Cabealho3"/>
        <w:numPr>
          <w:ilvl w:val="2"/>
          <w:numId w:val="9"/>
        </w:numPr>
      </w:pPr>
      <w:bookmarkStart w:id="15" w:name="_Toc424426154"/>
      <w:r w:rsidRPr="007F5C04">
        <w:t>Capacidade (portas, largura de banda)</w:t>
      </w:r>
      <w:bookmarkEnd w:id="15"/>
    </w:p>
    <w:p w:rsidR="006565A5" w:rsidRDefault="006565A5" w:rsidP="007758C0">
      <w:pPr>
        <w:ind w:left="360"/>
      </w:pPr>
    </w:p>
    <w:p w:rsidR="00CE1BDE" w:rsidRDefault="00CE1BDE" w:rsidP="00CE1BDE">
      <w:pPr>
        <w:ind w:left="1224"/>
      </w:pPr>
      <w:r>
        <w:t>Número de portas:</w:t>
      </w:r>
    </w:p>
    <w:tbl>
      <w:tblPr>
        <w:tblStyle w:val="TabeladeGrelha5Escura-Destaque5"/>
        <w:tblW w:w="0" w:type="auto"/>
        <w:jc w:val="center"/>
        <w:tblLook w:val="04A0" w:firstRow="1" w:lastRow="0" w:firstColumn="1" w:lastColumn="0" w:noHBand="0" w:noVBand="1"/>
      </w:tblPr>
      <w:tblGrid>
        <w:gridCol w:w="3165"/>
        <w:gridCol w:w="2789"/>
      </w:tblGrid>
      <w:tr w:rsidR="00AE53C9" w:rsidTr="00CE1B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>
              <w:t>Edificio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Número de </w:t>
            </w:r>
            <w:proofErr w:type="spellStart"/>
            <w:r>
              <w:t>Jacks</w:t>
            </w:r>
            <w:proofErr w:type="spellEnd"/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354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CE1BDE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FC260C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gramStart"/>
            <w:r>
              <w:rPr>
                <w:rFonts w:asciiTheme="majorHAnsi" w:hAnsiTheme="majorHAnsi"/>
                <w:sz w:val="20"/>
              </w:rPr>
              <w:t>Wireless</w:t>
            </w:r>
            <w:proofErr w:type="gramEnd"/>
          </w:p>
        </w:tc>
        <w:tc>
          <w:tcPr>
            <w:tcW w:w="2789" w:type="dxa"/>
            <w:vAlign w:val="center"/>
          </w:tcPr>
          <w:p w:rsidR="00CE1BDE" w:rsidRDefault="00CE1BDE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CE1BDE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CE1BDE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CE1BDE">
              <w:rPr>
                <w:rFonts w:asciiTheme="majorHAnsi" w:hAnsiTheme="majorHAnsi"/>
                <w:sz w:val="28"/>
              </w:rPr>
              <w:t>TOTAL</w:t>
            </w:r>
          </w:p>
        </w:tc>
        <w:tc>
          <w:tcPr>
            <w:tcW w:w="2789" w:type="dxa"/>
            <w:vAlign w:val="center"/>
          </w:tcPr>
          <w:p w:rsidR="00CE1BDE" w:rsidRDefault="00CE1BDE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1BDE">
              <w:rPr>
                <w:sz w:val="28"/>
              </w:rPr>
              <w:t>1486</w:t>
            </w:r>
          </w:p>
        </w:tc>
      </w:tr>
    </w:tbl>
    <w:p w:rsidR="007758C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 w:rsidRPr="00A60985">
        <w:t>– Capacidade da rede, numero total de portas.</w:t>
      </w:r>
    </w:p>
    <w:p w:rsidR="00DE27BE" w:rsidRDefault="00DE27BE" w:rsidP="007758C0">
      <w:pPr>
        <w:ind w:left="1224"/>
      </w:pPr>
    </w:p>
    <w:p w:rsidR="00FF7794" w:rsidRDefault="00CE1BDE" w:rsidP="00CE1BDE">
      <w:pPr>
        <w:ind w:left="1224"/>
      </w:pPr>
      <w:r>
        <w:t>A largura de banda da rede suporta</w:t>
      </w:r>
      <w:r w:rsidR="00FF7794">
        <w:t>: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Ligações</w:t>
      </w:r>
      <w:r w:rsidR="00CE1BDE">
        <w:t xml:space="preserve"> de 1Gbps</w:t>
      </w:r>
      <w:r w:rsidR="00876241">
        <w:t>:</w:t>
      </w:r>
    </w:p>
    <w:p w:rsidR="00876241" w:rsidRDefault="00FF7794" w:rsidP="00503454">
      <w:pPr>
        <w:pStyle w:val="PargrafodaLista"/>
        <w:numPr>
          <w:ilvl w:val="1"/>
          <w:numId w:val="12"/>
        </w:numPr>
      </w:pPr>
      <w:proofErr w:type="gramStart"/>
      <w:r>
        <w:t>entre</w:t>
      </w:r>
      <w:proofErr w:type="gramEnd"/>
      <w:r>
        <w:t xml:space="preserve"> cada IDF (fibra)</w:t>
      </w:r>
      <w:r w:rsidR="00876241">
        <w:t xml:space="preserve">; </w:t>
      </w:r>
    </w:p>
    <w:p w:rsidR="00CE1BDE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 w:rsidR="00FF7794">
        <w:t xml:space="preserve"> servidores (cobre)</w:t>
      </w:r>
      <w:r>
        <w:t>;</w:t>
      </w:r>
      <w:r w:rsidR="00FF7794">
        <w:t xml:space="preserve"> </w:t>
      </w:r>
      <w:r w:rsidR="00CE1BDE">
        <w:t xml:space="preserve"> 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</w:t>
      </w:r>
      <w:r w:rsidR="00876241">
        <w:t>ões de 100Mbps (cobre):</w:t>
      </w:r>
    </w:p>
    <w:p w:rsidR="00FF7794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outros </w:t>
      </w:r>
      <w:proofErr w:type="spellStart"/>
      <w:r>
        <w:t>switches</w:t>
      </w:r>
      <w:proofErr w:type="spellEnd"/>
      <w:r>
        <w:t xml:space="preserve"> MDF;</w:t>
      </w:r>
    </w:p>
    <w:p w:rsidR="00CE1BDE" w:rsidRDefault="0025303D" w:rsidP="005D3A99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dispositivos finais</w:t>
      </w:r>
      <w:r w:rsidR="00876241">
        <w:t>;</w:t>
      </w:r>
    </w:p>
    <w:p w:rsidR="006565A5" w:rsidRDefault="006565A5" w:rsidP="00503454">
      <w:pPr>
        <w:pStyle w:val="Cabealho1"/>
        <w:numPr>
          <w:ilvl w:val="0"/>
          <w:numId w:val="9"/>
        </w:numPr>
      </w:pPr>
      <w:bookmarkStart w:id="16" w:name="_Toc424426155"/>
      <w:r>
        <w:lastRenderedPageBreak/>
        <w:t>Definição de requisitos</w:t>
      </w:r>
      <w:bookmarkEnd w:id="16"/>
    </w:p>
    <w:p w:rsidR="006565A5" w:rsidRDefault="006565A5" w:rsidP="000B7D78">
      <w:pPr>
        <w:pStyle w:val="Cabealho2"/>
      </w:pPr>
      <w:bookmarkStart w:id="17" w:name="_Toc424426156"/>
      <w:r>
        <w:t>Caracterização Geral</w:t>
      </w:r>
      <w:bookmarkEnd w:id="17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Requisitos Impostos</w:t>
      </w:r>
    </w:p>
    <w:p w:rsidR="0025303D" w:rsidRDefault="0025303D" w:rsidP="0025303D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 w:rsidRPr="0025303D">
        <w:rPr>
          <w:rFonts w:asciiTheme="majorHAnsi" w:hAnsiTheme="majorHAnsi"/>
          <w:sz w:val="20"/>
        </w:rPr>
        <w:t xml:space="preserve">Redundância </w:t>
      </w:r>
      <w:r>
        <w:rPr>
          <w:rFonts w:asciiTheme="majorHAnsi" w:hAnsiTheme="majorHAnsi"/>
          <w:sz w:val="20"/>
        </w:rPr>
        <w:t>no core;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Ligações redundantes entre cada edifício;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>
        <w:rPr>
          <w:rFonts w:asciiTheme="majorHAnsi" w:hAnsiTheme="majorHAnsi"/>
          <w:sz w:val="20"/>
        </w:rPr>
        <w:t>(&gt;1GigE</w:t>
      </w:r>
      <w:proofErr w:type="gramEnd"/>
      <w:r>
        <w:rPr>
          <w:rFonts w:asciiTheme="majorHAnsi" w:hAnsiTheme="majorHAnsi"/>
          <w:sz w:val="20"/>
        </w:rPr>
        <w:t>);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Aumento da largura de banda nos dispositivos finais (1GigE);</w:t>
      </w:r>
    </w:p>
    <w:p w:rsidR="0025303D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iSCSI</w:t>
      </w:r>
      <w:proofErr w:type="spellEnd"/>
      <w:r>
        <w:rPr>
          <w:rFonts w:asciiTheme="majorHAnsi" w:hAnsiTheme="majorHAnsi"/>
          <w:sz w:val="20"/>
        </w:rPr>
        <w:t xml:space="preserve"> entre edifícios, de maneira a separar fisicamente o servidor de </w:t>
      </w:r>
      <w:proofErr w:type="gramStart"/>
      <w:r>
        <w:rPr>
          <w:rFonts w:asciiTheme="majorHAnsi" w:hAnsiTheme="majorHAnsi"/>
          <w:sz w:val="20"/>
        </w:rPr>
        <w:t>backup</w:t>
      </w:r>
      <w:proofErr w:type="gramEnd"/>
      <w:r>
        <w:rPr>
          <w:rFonts w:asciiTheme="majorHAnsi" w:hAnsiTheme="majorHAnsi"/>
          <w:sz w:val="20"/>
        </w:rPr>
        <w:t xml:space="preserve"> do servidor principal;</w:t>
      </w:r>
    </w:p>
    <w:p w:rsidR="000F735C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Utilização de controlos de </w:t>
      </w:r>
      <w:proofErr w:type="spellStart"/>
      <w:r>
        <w:rPr>
          <w:rFonts w:asciiTheme="majorHAnsi" w:hAnsiTheme="majorHAnsi"/>
          <w:sz w:val="20"/>
        </w:rPr>
        <w:t>QoS</w:t>
      </w:r>
      <w:proofErr w:type="spellEnd"/>
      <w:r>
        <w:rPr>
          <w:rFonts w:asciiTheme="majorHAnsi" w:hAnsiTheme="majorHAnsi"/>
          <w:sz w:val="20"/>
        </w:rPr>
        <w:t xml:space="preserve"> para permitir a expans</w:t>
      </w:r>
      <w:r w:rsidR="00E30102">
        <w:rPr>
          <w:rFonts w:asciiTheme="majorHAnsi" w:hAnsiTheme="majorHAnsi"/>
          <w:sz w:val="20"/>
        </w:rPr>
        <w:t xml:space="preserve">ão de capacidades </w:t>
      </w:r>
      <w:proofErr w:type="spellStart"/>
      <w:r w:rsidR="00E30102">
        <w:rPr>
          <w:rFonts w:asciiTheme="majorHAnsi" w:hAnsiTheme="majorHAnsi"/>
          <w:sz w:val="20"/>
        </w:rPr>
        <w:t>VoIP</w:t>
      </w:r>
      <w:proofErr w:type="spellEnd"/>
      <w:r w:rsidR="00E30102">
        <w:rPr>
          <w:rFonts w:asciiTheme="majorHAnsi" w:hAnsiTheme="majorHAnsi"/>
          <w:sz w:val="20"/>
        </w:rPr>
        <w:t>;</w:t>
      </w:r>
    </w:p>
    <w:p w:rsidR="000F735C" w:rsidRDefault="00E30102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streaming</w:t>
      </w:r>
      <w:proofErr w:type="spellEnd"/>
      <w:r>
        <w:rPr>
          <w:rFonts w:asciiTheme="majorHAnsi" w:hAnsiTheme="majorHAnsi"/>
          <w:sz w:val="20"/>
        </w:rPr>
        <w:t xml:space="preserve"> e distribuição de vídeo pela LAN;</w:t>
      </w:r>
    </w:p>
    <w:p w:rsidR="00E30102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Regras mais rigorosas no acesso </w:t>
      </w:r>
      <w:proofErr w:type="spellStart"/>
      <w:r>
        <w:rPr>
          <w:rFonts w:asciiTheme="majorHAnsi" w:hAnsiTheme="majorHAnsi"/>
          <w:sz w:val="20"/>
        </w:rPr>
        <w:t>inter-VLAN</w:t>
      </w:r>
      <w:proofErr w:type="spellEnd"/>
      <w:r>
        <w:rPr>
          <w:rFonts w:asciiTheme="majorHAnsi" w:hAnsiTheme="majorHAnsi"/>
          <w:sz w:val="20"/>
        </w:rPr>
        <w:t>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>Apresentação de um AUP (</w:t>
      </w:r>
      <w:proofErr w:type="spellStart"/>
      <w:r>
        <w:t>acceptable</w:t>
      </w:r>
      <w:proofErr w:type="spellEnd"/>
      <w:r>
        <w:t xml:space="preserve"> uses </w:t>
      </w:r>
      <w:proofErr w:type="spellStart"/>
      <w:r>
        <w:t>policy</w:t>
      </w:r>
      <w:proofErr w:type="spellEnd"/>
      <w:r>
        <w:t>);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Apenas serão consideradas redes organizadas </w:t>
      </w:r>
      <w:proofErr w:type="gramStart"/>
      <w:r>
        <w:t>em</w:t>
      </w:r>
      <w:proofErr w:type="gramEnd"/>
      <w:r>
        <w:t>: core, distribuição 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Apresentar o dimensionamento das componentes </w:t>
      </w:r>
      <w:proofErr w:type="spellStart"/>
      <w:r>
        <w:t>activas</w:t>
      </w:r>
      <w:proofErr w:type="spellEnd"/>
      <w:r>
        <w:t xml:space="preserve"> e passivas.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É obrigatório o uso de </w:t>
      </w:r>
      <w:proofErr w:type="spellStart"/>
      <w:r>
        <w:t>VLANs</w:t>
      </w:r>
      <w:proofErr w:type="spellEnd"/>
      <w:r>
        <w:t xml:space="preserve">. Para além da VLAN de gestão, nenhuma das outras deve estar presente em mais do que 50 % dos </w:t>
      </w:r>
      <w:proofErr w:type="spellStart"/>
      <w:r>
        <w:t>switches</w:t>
      </w:r>
      <w:proofErr w:type="spellEnd"/>
      <w:r>
        <w:t xml:space="preserve"> de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Uso de redundância ao nível da camada física entre os equipamentos </w:t>
      </w:r>
      <w:proofErr w:type="spellStart"/>
      <w:r>
        <w:t>activos</w:t>
      </w:r>
      <w:proofErr w:type="spellEnd"/>
      <w:r>
        <w:t xml:space="preserve"> (routers, </w:t>
      </w:r>
      <w:proofErr w:type="spellStart"/>
      <w:r>
        <w:t>switches</w:t>
      </w:r>
      <w:proofErr w:type="spellEnd"/>
      <w:r>
        <w:t xml:space="preserve">, </w:t>
      </w:r>
      <w:proofErr w:type="spellStart"/>
      <w:r>
        <w:t>firewalls</w:t>
      </w:r>
      <w:proofErr w:type="spellEnd"/>
      <w:r>
        <w:t xml:space="preserve">). </w:t>
      </w:r>
    </w:p>
    <w:p w:rsidR="00DE27BE" w:rsidRPr="005D3A99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Existência de uma rede gestão que permita aos gestores dessa rede (e a apenas esses) gerir remotamente os equipamentos </w:t>
      </w:r>
      <w:proofErr w:type="spellStart"/>
      <w:r>
        <w:t>activos</w:t>
      </w:r>
      <w:proofErr w:type="spellEnd"/>
      <w:r>
        <w:t xml:space="preserve"> da rede.</w:t>
      </w:r>
    </w:p>
    <w:p w:rsidR="00DE27BE" w:rsidRPr="0025303D" w:rsidRDefault="00DE27BE" w:rsidP="0025303D">
      <w:pPr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Serviços de comunicação de Dados</w:t>
      </w:r>
    </w:p>
    <w:p w:rsidR="004B1893" w:rsidRDefault="004B1893" w:rsidP="004B1893">
      <w:pPr>
        <w:ind w:left="1224"/>
        <w:rPr>
          <w:rFonts w:asciiTheme="majorHAnsi" w:hAnsiTheme="majorHAnsi"/>
          <w:b/>
          <w:sz w:val="20"/>
        </w:rPr>
      </w:pPr>
    </w:p>
    <w:p w:rsidR="004B1893" w:rsidRPr="000C1B13" w:rsidRDefault="000C1B13" w:rsidP="00B86552">
      <w:pPr>
        <w:ind w:left="2127"/>
        <w:jc w:val="both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Ao recolher e efetuar a análise dos requisitos impostos. Conclui-se que é necessário aumentar a largura de banda para 1Gbps para cada </w:t>
      </w:r>
      <w:proofErr w:type="spellStart"/>
      <w:r>
        <w:rPr>
          <w:rFonts w:asciiTheme="majorHAnsi" w:hAnsiTheme="majorHAnsi"/>
          <w:sz w:val="20"/>
        </w:rPr>
        <w:t>endpoint</w:t>
      </w:r>
      <w:proofErr w:type="spellEnd"/>
      <w:r>
        <w:rPr>
          <w:rFonts w:asciiTheme="majorHAnsi" w:hAnsiTheme="majorHAnsi"/>
          <w:sz w:val="20"/>
        </w:rPr>
        <w:t xml:space="preserve">, bem como a largura de banda do core, superior a 1Gbps. A rede </w:t>
      </w:r>
      <w:proofErr w:type="gramStart"/>
      <w:r>
        <w:rPr>
          <w:rFonts w:asciiTheme="majorHAnsi" w:hAnsiTheme="majorHAnsi"/>
          <w:sz w:val="20"/>
        </w:rPr>
        <w:t>wireless</w:t>
      </w:r>
      <w:proofErr w:type="gramEnd"/>
      <w:r>
        <w:rPr>
          <w:rFonts w:asciiTheme="majorHAnsi" w:hAnsiTheme="majorHAnsi"/>
          <w:sz w:val="20"/>
        </w:rPr>
        <w:t xml:space="preserve"> </w:t>
      </w:r>
      <w:r w:rsidR="00B86552">
        <w:rPr>
          <w:rFonts w:asciiTheme="majorHAnsi" w:hAnsiTheme="majorHAnsi"/>
          <w:sz w:val="20"/>
        </w:rPr>
        <w:t>terá apenas</w:t>
      </w:r>
      <w:r>
        <w:rPr>
          <w:rFonts w:asciiTheme="majorHAnsi" w:hAnsiTheme="majorHAnsi"/>
          <w:sz w:val="20"/>
        </w:rPr>
        <w:t xml:space="preserve"> suporte ao standard 802.11n </w:t>
      </w:r>
      <w:r w:rsidR="00B86552">
        <w:rPr>
          <w:rFonts w:asciiTheme="majorHAnsi" w:hAnsiTheme="majorHAnsi"/>
          <w:sz w:val="20"/>
        </w:rPr>
        <w:t>de maneira a fornecer a maior largura de banda possível aos dispositivos wireless.</w:t>
      </w:r>
    </w:p>
    <w:p w:rsidR="004B1893" w:rsidRDefault="004B1893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Pr="004B1893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6565A5" w:rsidRDefault="006565A5" w:rsidP="000B7D78">
      <w:pPr>
        <w:pStyle w:val="Cabealho2"/>
      </w:pPr>
      <w:bookmarkStart w:id="18" w:name="_Toc424426157"/>
      <w:r>
        <w:lastRenderedPageBreak/>
        <w:t>Caracterização Específica</w:t>
      </w:r>
      <w:bookmarkEnd w:id="18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4853A5" w:rsidRDefault="004853A5" w:rsidP="004853A5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Pr="005D3A99" w:rsidRDefault="005D3A99" w:rsidP="005D3A99">
      <w:pPr>
        <w:pStyle w:val="PargrafodaLista"/>
        <w:ind w:left="1418"/>
        <w:rPr>
          <w:rFonts w:asciiTheme="majorHAnsi" w:hAnsiTheme="majorHAnsi"/>
          <w:sz w:val="22"/>
        </w:rPr>
      </w:pPr>
      <w:r>
        <w:rPr>
          <w:rFonts w:asciiTheme="majorHAnsi" w:hAnsiTheme="majorHAnsi"/>
          <w:sz w:val="22"/>
        </w:rPr>
        <w:t>Medidas que proporcionam o aumento da segurança:</w:t>
      </w:r>
    </w:p>
    <w:p w:rsidR="004853A5" w:rsidRDefault="00CA0E88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</w:t>
      </w:r>
      <w:r w:rsidR="004853A5">
        <w:rPr>
          <w:rFonts w:asciiTheme="majorHAnsi" w:hAnsiTheme="majorHAnsi"/>
          <w:sz w:val="20"/>
        </w:rPr>
        <w:t xml:space="preserve"> </w:t>
      </w:r>
      <w:proofErr w:type="spellStart"/>
      <w:r w:rsidR="004853A5">
        <w:rPr>
          <w:rFonts w:asciiTheme="majorHAnsi" w:hAnsiTheme="majorHAnsi"/>
          <w:sz w:val="20"/>
        </w:rPr>
        <w:t>VLANs</w:t>
      </w:r>
      <w:proofErr w:type="spellEnd"/>
      <w:r w:rsidR="004853A5">
        <w:rPr>
          <w:rFonts w:asciiTheme="majorHAnsi" w:hAnsiTheme="majorHAnsi"/>
          <w:sz w:val="20"/>
        </w:rPr>
        <w:t>;</w:t>
      </w:r>
    </w:p>
    <w:p w:rsidR="004853A5" w:rsidRDefault="004853A5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Implementação </w:t>
      </w:r>
      <w:r w:rsidR="00AA01B3">
        <w:rPr>
          <w:rFonts w:asciiTheme="majorHAnsi" w:hAnsiTheme="majorHAnsi"/>
          <w:sz w:val="20"/>
        </w:rPr>
        <w:t xml:space="preserve">de </w:t>
      </w:r>
      <w:proofErr w:type="spellStart"/>
      <w:proofErr w:type="gramStart"/>
      <w:r w:rsidR="00AA01B3">
        <w:rPr>
          <w:rFonts w:asciiTheme="majorHAnsi" w:hAnsiTheme="majorHAnsi"/>
          <w:sz w:val="20"/>
        </w:rPr>
        <w:t>firewalls</w:t>
      </w:r>
      <w:proofErr w:type="spellEnd"/>
      <w:proofErr w:type="gramEnd"/>
      <w:r w:rsidR="00AA01B3">
        <w:rPr>
          <w:rFonts w:asciiTheme="majorHAnsi" w:hAnsiTheme="majorHAnsi"/>
          <w:sz w:val="20"/>
        </w:rPr>
        <w:t>, de maneira a reduzir o risco de ataque a partir do tráfego exterior;</w:t>
      </w:r>
    </w:p>
    <w:p w:rsid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 autenticação de utilizadores;</w:t>
      </w:r>
    </w:p>
    <w:p w:rsidR="00AA01B3" w:rsidRP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Uso dos mecanismos de segurança na camada de acesso: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Port Security;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DHCP Snooping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IP Source Guard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Dynamic ARP Inspection;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ARP Rate Limiting Control;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Storm Control;</w:t>
      </w:r>
      <w:r w:rsidRPr="00AA01B3">
        <w:rPr>
          <w:color w:val="000000"/>
          <w:sz w:val="20"/>
          <w:szCs w:val="20"/>
          <w:lang w:val="en-US"/>
        </w:rPr>
        <w:t xml:space="preserve"> 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Span</w:t>
      </w:r>
      <w:r>
        <w:rPr>
          <w:color w:val="000000"/>
          <w:sz w:val="20"/>
          <w:szCs w:val="20"/>
          <w:lang w:val="en-US"/>
        </w:rPr>
        <w:t>ning Tree BPDU Filter and Guard;</w:t>
      </w:r>
    </w:p>
    <w:p w:rsidR="00CA0E88" w:rsidRPr="00CA0E88" w:rsidRDefault="00CA0E88" w:rsidP="00CA0E88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Ter em conta a e posicionamento</w:t>
      </w:r>
      <w:r w:rsidR="00E57E66">
        <w:rPr>
          <w:color w:val="000000"/>
          <w:sz w:val="20"/>
          <w:szCs w:val="20"/>
        </w:rPr>
        <w:t xml:space="preserve"> e</w:t>
      </w:r>
      <w:r w:rsidR="00E57E66" w:rsidRPr="00E57E66">
        <w:rPr>
          <w:color w:val="000000"/>
          <w:sz w:val="20"/>
          <w:szCs w:val="20"/>
        </w:rPr>
        <w:t xml:space="preserve"> </w:t>
      </w:r>
      <w:proofErr w:type="spellStart"/>
      <w:r w:rsidR="00E57E66">
        <w:rPr>
          <w:color w:val="000000"/>
          <w:sz w:val="20"/>
          <w:szCs w:val="20"/>
        </w:rPr>
        <w:t>p</w:t>
      </w:r>
      <w:r w:rsidR="00E57E66" w:rsidRPr="00CA0E88">
        <w:rPr>
          <w:color w:val="000000"/>
          <w:sz w:val="20"/>
          <w:szCs w:val="20"/>
        </w:rPr>
        <w:t>rote</w:t>
      </w:r>
      <w:r w:rsidR="00E57E66">
        <w:rPr>
          <w:color w:val="000000"/>
          <w:sz w:val="20"/>
          <w:szCs w:val="20"/>
        </w:rPr>
        <w:t>c</w:t>
      </w:r>
      <w:r w:rsidR="00E57E66" w:rsidRPr="00CA0E88">
        <w:rPr>
          <w:color w:val="000000"/>
          <w:sz w:val="20"/>
          <w:szCs w:val="20"/>
        </w:rPr>
        <w:t>ção</w:t>
      </w:r>
      <w:proofErr w:type="spellEnd"/>
      <w:r>
        <w:rPr>
          <w:color w:val="000000"/>
          <w:sz w:val="20"/>
          <w:szCs w:val="20"/>
        </w:rPr>
        <w:t>, a nível físico,</w:t>
      </w:r>
      <w:r w:rsidRPr="00CA0E88">
        <w:rPr>
          <w:color w:val="000000"/>
          <w:sz w:val="20"/>
          <w:szCs w:val="20"/>
        </w:rPr>
        <w:t xml:space="preserve"> dos dispositivos da rede.</w:t>
      </w:r>
      <w:r>
        <w:rPr>
          <w:color w:val="000000"/>
          <w:sz w:val="20"/>
          <w:szCs w:val="20"/>
        </w:rPr>
        <w:t xml:space="preserve"> </w:t>
      </w:r>
    </w:p>
    <w:p w:rsidR="004853A5" w:rsidRPr="00CA0E88" w:rsidRDefault="004853A5" w:rsidP="004853A5">
      <w:pPr>
        <w:pStyle w:val="PargrafodaLista"/>
        <w:ind w:left="1418"/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Gestão e Manutenção</w:t>
      </w:r>
    </w:p>
    <w:p w:rsidR="00CA0E88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E57E66" w:rsidRPr="00D40F42" w:rsidRDefault="00CA0E88" w:rsidP="00D40F42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De maneira possibilitar a gestão</w:t>
      </w:r>
      <w:r w:rsidR="00E57E66">
        <w:rPr>
          <w:rFonts w:asciiTheme="majorHAnsi" w:hAnsiTheme="majorHAnsi"/>
          <w:sz w:val="20"/>
        </w:rPr>
        <w:t>,</w:t>
      </w:r>
      <w:r>
        <w:rPr>
          <w:rFonts w:asciiTheme="majorHAnsi" w:hAnsiTheme="majorHAnsi"/>
          <w:sz w:val="20"/>
        </w:rPr>
        <w:t xml:space="preserve"> </w:t>
      </w:r>
      <w:r w:rsidR="00E57E66">
        <w:rPr>
          <w:rFonts w:asciiTheme="majorHAnsi" w:hAnsiTheme="majorHAnsi"/>
          <w:sz w:val="20"/>
        </w:rPr>
        <w:t>cada um dos equipamentos deve possuir uma VLAN com acesso permitido apenas a gestores da rede.</w:t>
      </w:r>
      <w:r w:rsidR="00771B49">
        <w:rPr>
          <w:rFonts w:asciiTheme="majorHAnsi" w:hAnsiTheme="majorHAnsi"/>
          <w:sz w:val="20"/>
        </w:rPr>
        <w:t xml:space="preserve"> Será utilizado o SNMP</w:t>
      </w:r>
      <w:r w:rsidR="00C96038">
        <w:rPr>
          <w:rFonts w:asciiTheme="majorHAnsi" w:hAnsiTheme="majorHAnsi"/>
          <w:sz w:val="20"/>
        </w:rPr>
        <w:t xml:space="preserve"> em todas as camadas hierárquicas</w:t>
      </w:r>
      <w:r w:rsidR="00771B49">
        <w:rPr>
          <w:rFonts w:asciiTheme="majorHAnsi" w:hAnsiTheme="majorHAnsi"/>
          <w:sz w:val="20"/>
        </w:rPr>
        <w:t xml:space="preserve"> </w:t>
      </w:r>
      <w:r w:rsidR="00771B49" w:rsidRPr="00771B49">
        <w:rPr>
          <w:rFonts w:asciiTheme="majorHAnsi" w:hAnsiTheme="majorHAnsi"/>
          <w:sz w:val="20"/>
        </w:rPr>
        <w:t xml:space="preserve">para facilitar o </w:t>
      </w:r>
      <w:r w:rsidR="00771B49">
        <w:rPr>
          <w:rFonts w:asciiTheme="majorHAnsi" w:hAnsiTheme="majorHAnsi"/>
          <w:sz w:val="20"/>
        </w:rPr>
        <w:t>monitoramento e gerenciamento da</w:t>
      </w:r>
      <w:r w:rsidR="00771B49" w:rsidRPr="00771B49">
        <w:rPr>
          <w:rFonts w:asciiTheme="majorHAnsi" w:hAnsiTheme="majorHAnsi"/>
          <w:sz w:val="20"/>
        </w:rPr>
        <w:t xml:space="preserve"> rede</w:t>
      </w:r>
      <w:r w:rsidR="00C96038">
        <w:rPr>
          <w:rFonts w:asciiTheme="majorHAnsi" w:hAnsiTheme="majorHAnsi"/>
          <w:sz w:val="20"/>
        </w:rPr>
        <w:t>.</w:t>
      </w:r>
    </w:p>
    <w:p w:rsidR="00E57E66" w:rsidRPr="00CA0E88" w:rsidRDefault="00E57E66" w:rsidP="00CA0E88">
      <w:pPr>
        <w:pStyle w:val="PargrafodaLista"/>
        <w:ind w:left="1418"/>
        <w:rPr>
          <w:rFonts w:asciiTheme="majorHAnsi" w:hAnsiTheme="majorHAnsi"/>
          <w:sz w:val="20"/>
        </w:rPr>
      </w:pPr>
    </w:p>
    <w:p w:rsidR="00CA0E88" w:rsidRPr="0058188D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Disponibilidade</w:t>
      </w:r>
    </w:p>
    <w:p w:rsidR="00D40F42" w:rsidRDefault="00D40F42" w:rsidP="00D40F42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1068F6" w:rsidRDefault="00D40F4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</w:t>
      </w:r>
      <w:r w:rsidR="001068F6">
        <w:rPr>
          <w:rFonts w:asciiTheme="majorHAnsi" w:hAnsiTheme="majorHAnsi"/>
          <w:sz w:val="20"/>
        </w:rPr>
        <w:t xml:space="preserve">largura de banda para os dispositivos nos </w:t>
      </w:r>
      <w:proofErr w:type="spellStart"/>
      <w:r w:rsidR="001068F6">
        <w:rPr>
          <w:rFonts w:asciiTheme="majorHAnsi" w:hAnsiTheme="majorHAnsi"/>
          <w:sz w:val="20"/>
        </w:rPr>
        <w:t>endpoints</w:t>
      </w:r>
      <w:proofErr w:type="spellEnd"/>
      <w:r w:rsidR="001068F6">
        <w:rPr>
          <w:rFonts w:asciiTheme="majorHAnsi" w:hAnsiTheme="majorHAnsi"/>
          <w:sz w:val="20"/>
        </w:rPr>
        <w:t xml:space="preserve"> </w:t>
      </w:r>
    </w:p>
    <w:p w:rsidR="00D40F42" w:rsidRDefault="001068F6" w:rsidP="001068F6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 w:rsidRPr="001068F6">
        <w:rPr>
          <w:rFonts w:asciiTheme="majorHAnsi" w:hAnsiTheme="majorHAnsi"/>
          <w:sz w:val="20"/>
        </w:rPr>
        <w:t>(&gt;1</w:t>
      </w:r>
      <w:proofErr w:type="gramEnd"/>
      <w:r w:rsidRPr="001068F6">
        <w:rPr>
          <w:rFonts w:asciiTheme="majorHAnsi" w:hAnsiTheme="majorHAnsi"/>
          <w:sz w:val="20"/>
        </w:rPr>
        <w:t xml:space="preserve"> </w:t>
      </w:r>
      <w:proofErr w:type="spellStart"/>
      <w:r w:rsidRPr="001068F6">
        <w:rPr>
          <w:rFonts w:asciiTheme="majorHAnsi" w:hAnsiTheme="majorHAnsi"/>
          <w:sz w:val="20"/>
        </w:rPr>
        <w:t>GigE</w:t>
      </w:r>
      <w:proofErr w:type="spellEnd"/>
      <w:r w:rsidRPr="001068F6">
        <w:rPr>
          <w:rFonts w:asciiTheme="majorHAnsi" w:hAnsiTheme="majorHAnsi"/>
          <w:sz w:val="20"/>
        </w:rPr>
        <w:t>)</w:t>
      </w:r>
      <w:r>
        <w:rPr>
          <w:rFonts w:asciiTheme="majorHAnsi" w:hAnsiTheme="majorHAnsi"/>
          <w:sz w:val="20"/>
        </w:rPr>
        <w:t>;</w:t>
      </w:r>
    </w:p>
    <w:p w:rsidR="001068F6" w:rsidRDefault="001068F6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na camada Core;</w:t>
      </w:r>
    </w:p>
    <w:p w:rsidR="003A7A62" w:rsidRDefault="003A7A6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entre os edifícios;</w:t>
      </w: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1068F6" w:rsidRPr="003A7A62" w:rsidRDefault="001068F6" w:rsidP="003A7A62">
      <w:pPr>
        <w:ind w:left="1418"/>
        <w:rPr>
          <w:rFonts w:asciiTheme="majorHAnsi" w:hAnsiTheme="majorHAnsi"/>
          <w:sz w:val="20"/>
        </w:rPr>
      </w:pPr>
      <w:r w:rsidRPr="003A7A62">
        <w:rPr>
          <w:rFonts w:asciiTheme="majorHAnsi" w:hAnsiTheme="majorHAnsi"/>
          <w:sz w:val="20"/>
        </w:rPr>
        <w:t xml:space="preserve"> </w:t>
      </w:r>
    </w:p>
    <w:p w:rsidR="006565A5" w:rsidRDefault="006565A5" w:rsidP="000B7D78">
      <w:pPr>
        <w:pStyle w:val="Cabealho2"/>
      </w:pPr>
      <w:bookmarkStart w:id="19" w:name="_Toc424426158"/>
      <w:r>
        <w:lastRenderedPageBreak/>
        <w:t>Expansibilidade e Condicionantes</w:t>
      </w:r>
      <w:bookmarkEnd w:id="19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Perspectivas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Evolução</w:t>
      </w:r>
    </w:p>
    <w:p w:rsidR="003A7A62" w:rsidRDefault="003A7A62" w:rsidP="00FD3CD4">
      <w:pPr>
        <w:pStyle w:val="Cabealho2"/>
        <w:numPr>
          <w:ilvl w:val="0"/>
          <w:numId w:val="0"/>
        </w:numPr>
        <w:ind w:left="1224"/>
        <w:rPr>
          <w:color w:val="auto"/>
          <w:sz w:val="20"/>
        </w:rPr>
      </w:pPr>
    </w:p>
    <w:p w:rsidR="0037735B" w:rsidRDefault="0037735B" w:rsidP="0037735B">
      <w:pPr>
        <w:ind w:left="1418"/>
      </w:pPr>
      <w:r>
        <w:t>Derivado do crescente número de dispositivos conectados à rede da escola, cada vez mais as suas operações dependem de uma rede funcional.</w:t>
      </w:r>
    </w:p>
    <w:p w:rsidR="00FD3CD4" w:rsidRDefault="0037735B" w:rsidP="0037735B">
      <w:pPr>
        <w:ind w:left="1418"/>
      </w:pPr>
      <w:r>
        <w:t>Portanto n</w:t>
      </w:r>
      <w:r w:rsidR="00FD3CD4">
        <w:t>os próximos 24 meses pretende-se: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>Remover cerca 200 workstations da LAN, mantendo cerca de 150;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Adicionar 1400 clientes </w:t>
      </w:r>
      <w:proofErr w:type="gramStart"/>
      <w:r>
        <w:t>wireless</w:t>
      </w:r>
      <w:proofErr w:type="gramEnd"/>
      <w:r>
        <w:t>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Aumentar o número de vídeo </w:t>
      </w:r>
      <w:proofErr w:type="spellStart"/>
      <w:r>
        <w:t>câmeras</w:t>
      </w:r>
      <w:proofErr w:type="spellEnd"/>
      <w:r>
        <w:t xml:space="preserve"> IP, de maneira a melhorar a cobertura de videovigilância;</w:t>
      </w:r>
    </w:p>
    <w:p w:rsidR="00FD3CD4" w:rsidRPr="00FD3CD4" w:rsidRDefault="00FD3CD4" w:rsidP="00FD3CD4">
      <w:pPr>
        <w:pStyle w:val="PargrafodaLista"/>
        <w:numPr>
          <w:ilvl w:val="0"/>
          <w:numId w:val="18"/>
        </w:numPr>
      </w:pPr>
      <w:r>
        <w:rPr>
          <w:color w:val="000000"/>
          <w:sz w:val="20"/>
          <w:szCs w:val="20"/>
        </w:rPr>
        <w:t>Transitar para uma WLAN 802.11n, com o intuito de fornecer a maior largura de banda possível para os dispositivos sem fio;</w:t>
      </w:r>
    </w:p>
    <w:p w:rsidR="00FD3CD4" w:rsidRDefault="0037735B" w:rsidP="00FD3CD4">
      <w:pPr>
        <w:pStyle w:val="PargrafodaLista"/>
        <w:numPr>
          <w:ilvl w:val="0"/>
          <w:numId w:val="18"/>
        </w:numPr>
      </w:pPr>
      <w:r>
        <w:t xml:space="preserve">Aumentar o número de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do tipo 802.11n para cerca de 100.</w:t>
      </w:r>
    </w:p>
    <w:p w:rsidR="0037735B" w:rsidRPr="007733E5" w:rsidRDefault="0037735B" w:rsidP="00FD3CD4">
      <w:pPr>
        <w:pStyle w:val="PargrafodaLista"/>
        <w:numPr>
          <w:ilvl w:val="0"/>
          <w:numId w:val="18"/>
        </w:numPr>
      </w:pPr>
      <w:r>
        <w:t>Efetuar a divisão de servidores e aparelhos</w:t>
      </w:r>
      <w:r w:rsidR="007733E5">
        <w:t xml:space="preserve"> entre os edifícios </w:t>
      </w:r>
      <w:proofErr w:type="spellStart"/>
      <w:r w:rsidR="007733E5">
        <w:rPr>
          <w:color w:val="000000"/>
          <w:sz w:val="20"/>
          <w:szCs w:val="20"/>
        </w:rPr>
        <w:t>Studzinski</w:t>
      </w:r>
      <w:proofErr w:type="spellEnd"/>
      <w:r w:rsidR="007733E5">
        <w:rPr>
          <w:color w:val="000000"/>
          <w:sz w:val="20"/>
          <w:szCs w:val="20"/>
        </w:rPr>
        <w:t xml:space="preserve"> MDF </w:t>
      </w:r>
      <w:proofErr w:type="gramStart"/>
      <w:r w:rsidR="007733E5">
        <w:rPr>
          <w:color w:val="000000"/>
          <w:sz w:val="20"/>
          <w:szCs w:val="20"/>
        </w:rPr>
        <w:t>e</w:t>
      </w:r>
      <w:proofErr w:type="gramEnd"/>
      <w:r w:rsidR="007733E5">
        <w:rPr>
          <w:color w:val="000000"/>
          <w:sz w:val="20"/>
          <w:szCs w:val="20"/>
        </w:rPr>
        <w:t xml:space="preserve"> </w:t>
      </w:r>
      <w:r w:rsidR="007733E5">
        <w:rPr>
          <w:color w:val="000000"/>
          <w:sz w:val="20"/>
          <w:szCs w:val="20"/>
        </w:rPr>
        <w:br/>
        <w:t xml:space="preserve">Xavier IDF de maneira a proporcionar redundância e </w:t>
      </w:r>
      <w:proofErr w:type="spellStart"/>
      <w:r w:rsidR="007733E5">
        <w:rPr>
          <w:color w:val="000000"/>
          <w:sz w:val="20"/>
          <w:szCs w:val="20"/>
        </w:rPr>
        <w:t>protecção</w:t>
      </w:r>
      <w:proofErr w:type="spellEnd"/>
      <w:r w:rsidR="007733E5">
        <w:rPr>
          <w:color w:val="000000"/>
          <w:sz w:val="20"/>
          <w:szCs w:val="20"/>
        </w:rPr>
        <w:t>.</w:t>
      </w:r>
    </w:p>
    <w:p w:rsidR="007733E5" w:rsidRDefault="007733E5" w:rsidP="007733E5">
      <w:pPr>
        <w:ind w:left="1778"/>
      </w:pPr>
    </w:p>
    <w:p w:rsidR="007733E5" w:rsidRPr="00FD3CD4" w:rsidRDefault="007733E5" w:rsidP="007733E5">
      <w:pPr>
        <w:ind w:left="1778"/>
      </w:pPr>
      <w:r>
        <w:t>Entre os 24 meses e os 36 pretende-se migrar do IPv4 para uma rede interna IPv6.</w:t>
      </w:r>
    </w:p>
    <w:p w:rsidR="003A7A62" w:rsidRPr="003A7A62" w:rsidRDefault="003A7A62" w:rsidP="003A7A62"/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Condicionantes e Riscos</w:t>
      </w:r>
    </w:p>
    <w:p w:rsidR="00377FE6" w:rsidRDefault="00377FE6" w:rsidP="00377FE6"/>
    <w:p w:rsidR="00377FE6" w:rsidRDefault="007733E5" w:rsidP="007733E5">
      <w:pPr>
        <w:ind w:left="1418"/>
      </w:pPr>
      <w:r>
        <w:t xml:space="preserve">Ao efetuar a transição para uma rede que utiliza o apenas o </w:t>
      </w:r>
      <w:proofErr w:type="gramStart"/>
      <w:r>
        <w:t>standard</w:t>
      </w:r>
      <w:proofErr w:type="gramEnd"/>
      <w:r>
        <w:t xml:space="preserve"> WLAN 802.11n, podem surgir problemas. </w:t>
      </w:r>
      <w:r w:rsidR="007509D6">
        <w:t>P</w:t>
      </w:r>
      <w:r>
        <w:t xml:space="preserve">ois os dispositivos compatíveis com a norma n podem não </w:t>
      </w:r>
      <w:proofErr w:type="spellStart"/>
      <w:r>
        <w:t>detectar</w:t>
      </w:r>
      <w:proofErr w:type="spellEnd"/>
      <w:r>
        <w:t xml:space="preserve"> a presença dos dispositivos </w:t>
      </w:r>
      <w:r w:rsidR="007509D6">
        <w:t xml:space="preserve">com a norma </w:t>
      </w:r>
      <w:r>
        <w:t>a/b/g</w:t>
      </w:r>
      <w:r w:rsidR="007509D6">
        <w:t>.</w:t>
      </w:r>
    </w:p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5D3A99" w:rsidRPr="00377FE6" w:rsidRDefault="005D3A99" w:rsidP="00377FE6"/>
    <w:p w:rsidR="006565A5" w:rsidRDefault="006565A5" w:rsidP="00503454">
      <w:pPr>
        <w:pStyle w:val="Cabealho1"/>
        <w:numPr>
          <w:ilvl w:val="0"/>
          <w:numId w:val="9"/>
        </w:numPr>
      </w:pPr>
      <w:bookmarkStart w:id="20" w:name="_Toc424426159"/>
      <w:proofErr w:type="spellStart"/>
      <w:r>
        <w:lastRenderedPageBreak/>
        <w:t>Arquitectura</w:t>
      </w:r>
      <w:proofErr w:type="spellEnd"/>
      <w:r>
        <w:t xml:space="preserve"> da solução</w:t>
      </w:r>
      <w:bookmarkEnd w:id="20"/>
    </w:p>
    <w:p w:rsidR="006565A5" w:rsidRDefault="006565A5" w:rsidP="000B7D78">
      <w:pPr>
        <w:pStyle w:val="Cabealho2"/>
      </w:pPr>
      <w:bookmarkStart w:id="21" w:name="_Toc424426160"/>
      <w:r>
        <w:t>Estrutura da organização</w:t>
      </w:r>
      <w:bookmarkEnd w:id="21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Modelo Funcional</w:t>
      </w:r>
    </w:p>
    <w:p w:rsidR="00F35F43" w:rsidRDefault="00F35F43" w:rsidP="00F35F43">
      <w:pPr>
        <w:pStyle w:val="Cabealho2"/>
        <w:numPr>
          <w:ilvl w:val="0"/>
          <w:numId w:val="0"/>
        </w:numPr>
        <w:ind w:left="792"/>
      </w:pPr>
    </w:p>
    <w:tbl>
      <w:tblPr>
        <w:tblStyle w:val="TabeladeGrelha2-Destaque6"/>
        <w:tblW w:w="9498" w:type="dxa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3836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shd w:val="clear" w:color="auto" w:fill="96DBFB" w:themeFill="accent6" w:themeFillTint="99"/>
            <w:vAlign w:val="center"/>
          </w:tcPr>
          <w:p w:rsidR="00377FE6" w:rsidRPr="00377FE6" w:rsidRDefault="00377FE6" w:rsidP="00377FE6">
            <w:pPr>
              <w:pStyle w:val="PargrafodaLista"/>
              <w:keepNext/>
              <w:keepLines/>
              <w:spacing w:before="200"/>
              <w:ind w:left="360"/>
              <w:jc w:val="center"/>
              <w:outlineLvl w:val="3"/>
              <w:rPr>
                <w:rFonts w:eastAsiaTheme="majorEastAsia" w:cstheme="majorBidi"/>
                <w:iCs/>
                <w:color w:val="99CB38" w:themeColor="accent1"/>
              </w:rPr>
            </w:pPr>
            <w:r w:rsidRPr="00377FE6">
              <w:rPr>
                <w:rFonts w:eastAsiaTheme="majorEastAsia" w:cstheme="majorBidi"/>
                <w:iCs/>
              </w:rPr>
              <w:t>Edifícios</w:t>
            </w:r>
          </w:p>
        </w:tc>
        <w:tc>
          <w:tcPr>
            <w:tcW w:w="2831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  <w:tc>
          <w:tcPr>
            <w:tcW w:w="3836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Serviços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Pr="00CD3C59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gramStart"/>
            <w:r>
              <w:t>Servers</w:t>
            </w:r>
            <w:proofErr w:type="gramEnd"/>
            <w:r>
              <w:t xml:space="preserve">, HVAC, Gestão, Portas, Luzes, </w:t>
            </w:r>
            <w:proofErr w:type="spellStart"/>
            <w:r>
              <w:t>Wifi</w:t>
            </w:r>
            <w:proofErr w:type="spellEnd"/>
            <w:r>
              <w:t xml:space="preserve">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Luzes, HVAC, </w:t>
            </w:r>
            <w:proofErr w:type="gramStart"/>
            <w:r>
              <w:t>Alarme ,</w:t>
            </w:r>
            <w:proofErr w:type="gramEnd"/>
            <w:r>
              <w:t xml:space="preserve">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HVAC,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Luzes,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Gestão, Luzes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Gestão,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HVAC, Luzes, Portas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 w:rsidRPr="002D4BCF">
        <w:t>- Tabela de Serviços Disponibilizados.</w:t>
      </w: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F35F43">
      <w:pPr>
        <w:rPr>
          <w:rFonts w:asciiTheme="majorHAnsi" w:hAnsiTheme="majorHAnsi"/>
          <w:b/>
          <w:sz w:val="22"/>
        </w:rPr>
      </w:pPr>
    </w:p>
    <w:p w:rsidR="00F35F43" w:rsidRPr="00F35F43" w:rsidRDefault="00F35F43" w:rsidP="00F35F43">
      <w:pPr>
        <w:rPr>
          <w:rFonts w:asciiTheme="majorHAnsi" w:hAnsiTheme="majorHAnsi"/>
          <w:b/>
          <w:sz w:val="22"/>
        </w:rPr>
      </w:pP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Aplicações e suas necessidades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842"/>
        <w:gridCol w:w="1134"/>
        <w:gridCol w:w="993"/>
        <w:gridCol w:w="1842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377FE6" w:rsidRDefault="00377FE6" w:rsidP="00B32C9E"/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 w:val="restart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Aplicações</w:t>
            </w:r>
          </w:p>
        </w:tc>
        <w:tc>
          <w:tcPr>
            <w:tcW w:w="5811" w:type="dxa"/>
            <w:gridSpan w:val="4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Necessidades</w:t>
            </w:r>
          </w:p>
        </w:tc>
      </w:tr>
      <w:tr w:rsidR="00377FE6" w:rsidRPr="00377FE6" w:rsidTr="00B32C9E">
        <w:trPr>
          <w:trHeight w:val="5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Largura de Banda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Delay</w:t>
            </w:r>
            <w:proofErr w:type="spell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Jitter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Perda de Pacotes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87.2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  <w:lang w:val="en-US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 </w:t>
            </w:r>
            <w:proofErr w:type="spellStart"/>
            <w:r w:rsidRPr="00377FE6">
              <w:rPr>
                <w:sz w:val="20"/>
              </w:rPr>
              <w:t>Gbps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800ms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DHCP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Depende da Resolução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110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771B49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Portas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</w:t>
      </w:r>
      <w:r w:rsidRPr="00916606">
        <w:t>- Tabela Aplicações e suas Necessidades.</w:t>
      </w:r>
    </w:p>
    <w:p w:rsidR="00377FE6" w:rsidRPr="00377FE6" w:rsidRDefault="00377FE6" w:rsidP="00377FE6">
      <w:pPr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e tráfego na organização</w:t>
      </w:r>
    </w:p>
    <w:p w:rsidR="00377FE6" w:rsidRDefault="00377FE6" w:rsidP="00377FE6">
      <w:pPr>
        <w:pStyle w:val="PargrafodaLista"/>
        <w:ind w:left="1418"/>
        <w:jc w:val="both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ind w:left="1224"/>
        <w:jc w:val="both"/>
      </w:pPr>
      <w:r>
        <w:t xml:space="preserve">A tabela seguinte classifica os diversos serviços quanto à sua arquitetura (Servidor – Cliente, Cliente - Servidor), ao seu fluxo (Interior – Exterior, Exterior - Interior) e ao seu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(Gold, </w:t>
      </w:r>
      <w:proofErr w:type="spellStart"/>
      <w:r>
        <w:t>Silver</w:t>
      </w:r>
      <w:proofErr w:type="spellEnd"/>
      <w:r>
        <w:t>, Bronze).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1843"/>
        <w:gridCol w:w="1842"/>
        <w:gridCol w:w="1418"/>
      </w:tblGrid>
      <w:tr w:rsidR="00377FE6" w:rsidRP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Serviço</w:t>
            </w:r>
          </w:p>
        </w:tc>
        <w:tc>
          <w:tcPr>
            <w:tcW w:w="1843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Arquitetura</w:t>
            </w:r>
          </w:p>
        </w:tc>
        <w:tc>
          <w:tcPr>
            <w:tcW w:w="184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Fluxo</w:t>
            </w:r>
          </w:p>
        </w:tc>
        <w:tc>
          <w:tcPr>
            <w:tcW w:w="1418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QoS</w:t>
            </w:r>
            <w:proofErr w:type="spell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-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 – Cliente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Interior/Exterior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  <w:tr w:rsidR="00771B49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3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Interior/Exterior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Exterior</w:t>
            </w:r>
          </w:p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Exterior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</w:tbl>
    <w:p w:rsidR="00377FE6" w:rsidRPr="00F35F43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Pr="00BD11DA">
        <w:t xml:space="preserve"> - Tabela Caracterização de fluxos de tráf</w:t>
      </w:r>
      <w:r>
        <w:t>e</w:t>
      </w:r>
      <w:r w:rsidRPr="00BD11DA">
        <w:t>go na organização</w:t>
      </w: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Lógica da Rede Local</w:t>
      </w:r>
    </w:p>
    <w:p w:rsidR="00C74657" w:rsidRDefault="00C74657" w:rsidP="00C74657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Default="00C74657" w:rsidP="005D3A99">
      <w:pPr>
        <w:pStyle w:val="Cabealho2"/>
        <w:numPr>
          <w:ilvl w:val="0"/>
          <w:numId w:val="0"/>
        </w:numPr>
        <w:ind w:left="360"/>
      </w:pPr>
      <w:r w:rsidRPr="00C74657">
        <w:rPr>
          <w:noProof/>
        </w:rPr>
        <w:drawing>
          <wp:inline distT="0" distB="0" distL="0" distR="0" wp14:anchorId="400AC120" wp14:editId="779FC41C">
            <wp:extent cx="6044643" cy="3399692"/>
            <wp:effectExtent l="0" t="0" r="0" b="0"/>
            <wp:docPr id="21" name="Imagem 21" descr="C:\Users\dario\Documents\Projecto-de-Redes\Topolog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ocuments\Projecto-de-Redes\Topologi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25" cy="34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FE6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BA63B0">
        <w:rPr>
          <w:noProof/>
        </w:rPr>
        <w:t>13</w:t>
      </w:r>
      <w:r>
        <w:fldChar w:fldCharType="end"/>
      </w:r>
      <w:r>
        <w:t xml:space="preserve"> </w:t>
      </w:r>
      <w:r w:rsidRPr="00136925">
        <w:t>- Diagrama Lógico da Rede Local – Parte 1</w:t>
      </w:r>
    </w:p>
    <w:p w:rsidR="00377FE6" w:rsidRDefault="00C92D5A" w:rsidP="00377FE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0942C3" wp14:editId="5F532242">
                <wp:simplePos x="0" y="0"/>
                <wp:positionH relativeFrom="column">
                  <wp:posOffset>-477520</wp:posOffset>
                </wp:positionH>
                <wp:positionV relativeFrom="paragraph">
                  <wp:posOffset>3248660</wp:posOffset>
                </wp:positionV>
                <wp:extent cx="659638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92D5A" w:rsidRPr="00DA59EA" w:rsidRDefault="00C92D5A" w:rsidP="00C92D5A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BA63B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832A2">
                              <w:t>- Diagrama Lógico da Rede Local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942C3" id="Caixa de texto 13" o:spid="_x0000_s1031" type="#_x0000_t202" style="position:absolute;margin-left:-37.6pt;margin-top:255.8pt;width:519.4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" stroked="f">
                <v:textbox style="mso-fit-shape-to-text:t" inset="0,0,0,0">
                  <w:txbxContent>
                    <w:p w:rsidR="00C92D5A" w:rsidRPr="00DA59EA" w:rsidRDefault="00C92D5A" w:rsidP="00C92D5A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BA63B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832A2">
                        <w:t>- Diagrama Lógico da Rede Local – Parte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C830316" wp14:editId="691A1737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6596380" cy="293878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3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2D5A" w:rsidRDefault="00C92D5A" w:rsidP="00377FE6"/>
    <w:p w:rsidR="00377FE6" w:rsidRPr="00D661C3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Studzinski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Library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10.0.0.0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10.0.1.0/27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10.0.2.0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10.0.3.0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10.0.4.0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10.0.5.0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10.0.6.0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10.0.99.0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4C3A4A">
        <w:rPr>
          <w:b/>
        </w:rPr>
        <w:t>Br. Benjamin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10.1.0.0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10.1.1.0/27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10.1.3.0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10.1.4.0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10.1.5.0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10.1.6.0 /26</w:t>
      </w:r>
    </w:p>
    <w:p w:rsidR="00377FE6" w:rsidRDefault="00377FE6" w:rsidP="00F35F43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10.1.99.0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5E72AD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Maintenance</w:t>
      </w:r>
      <w:proofErr w:type="spellEnd"/>
      <w:r>
        <w:rPr>
          <w:b/>
        </w:rPr>
        <w:t xml:space="preserve"> Barn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10.2.0.0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10.2.3.0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10.2.4.0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10.2.5.0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10.2.6.0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10.2.99.0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Ryken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Center</w:t>
      </w:r>
      <w:proofErr w:type="spellEnd"/>
      <w:r>
        <w:rPr>
          <w:b/>
        </w:rPr>
        <w:t xml:space="preserve"> for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Arts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10.3.0.0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10.3.1.0/27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10.3.3.0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10.3.4.0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10.3.5.0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10.3.6.0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10.3.99.0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Alumni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10.4.0.0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10.4.3.0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10.4.4.0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10.4.5.0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10.4.6.0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lastRenderedPageBreak/>
        <w:t>Vlan</w:t>
      </w:r>
      <w:proofErr w:type="spellEnd"/>
      <w:r>
        <w:t xml:space="preserve"> 99 (Gestão) – 10.4.99.0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 w:rsidRPr="00306402">
        <w:rPr>
          <w:b/>
        </w:rPr>
        <w:t>Administration</w:t>
      </w:r>
      <w:proofErr w:type="spellEnd"/>
      <w:r w:rsidRPr="00306402">
        <w:rPr>
          <w:b/>
        </w:rPr>
        <w:t xml:space="preserve"> </w:t>
      </w:r>
      <w:proofErr w:type="spellStart"/>
      <w:r w:rsidRPr="00306402">
        <w:rPr>
          <w:b/>
        </w:rPr>
        <w:t>Building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10.5.0.0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10.5.1.0/27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10.5.3.0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10.5.4.0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10.5.5.0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10.5.6.0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17 (</w:t>
      </w:r>
      <w:proofErr w:type="spellStart"/>
      <w:r>
        <w:t>Administration</w:t>
      </w:r>
      <w:proofErr w:type="spellEnd"/>
      <w:r>
        <w:t>) – 10.5.7.0 /27</w:t>
      </w:r>
    </w:p>
    <w:p w:rsidR="00F35F43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10.5.99.0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r>
        <w:rPr>
          <w:b/>
        </w:rPr>
        <w:t>Xavier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10.6.0.0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10.6.1.0/27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10.6.2.0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10.6.3.0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10.6.4.0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10.6.5.0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10.6.6.0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10.6.99.0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306402">
        <w:rPr>
          <w:b/>
        </w:rPr>
        <w:t xml:space="preserve">Memorial </w:t>
      </w:r>
      <w:proofErr w:type="spellStart"/>
      <w:r w:rsidRPr="00306402">
        <w:rPr>
          <w:b/>
        </w:rPr>
        <w:t>Gymnasium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10.7.0.0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10.7.3.0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10.7.4.0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10.7.5.0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10.7.6.0 /26</w:t>
      </w:r>
    </w:p>
    <w:p w:rsidR="00377FE6" w:rsidRPr="00DC1C23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  <w:rPr>
          <w:b/>
        </w:rPr>
      </w:pPr>
      <w:proofErr w:type="spellStart"/>
      <w:r>
        <w:t>Vlan</w:t>
      </w:r>
      <w:proofErr w:type="spellEnd"/>
      <w:r>
        <w:t xml:space="preserve"> 99 (Gestão) – 10.7.99.0 /28</w:t>
      </w:r>
    </w:p>
    <w:p w:rsidR="00377FE6" w:rsidRPr="00DC1C23" w:rsidRDefault="00377FE6" w:rsidP="00377FE6">
      <w:pPr>
        <w:pStyle w:val="PargrafodaLista"/>
        <w:ind w:left="1440"/>
        <w:jc w:val="both"/>
        <w:rPr>
          <w:b/>
        </w:rPr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>
        <w:rPr>
          <w:b/>
        </w:rPr>
        <w:t>Memorial Cafeteria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10.8.0.0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10.8.3.0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10.8.4.0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10.8.5.0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10.8.6.0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10.8.99.0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>
        <w:rPr>
          <w:b/>
        </w:rPr>
        <w:t>Griffin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10.9.0.0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10.9.3.0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10.9.4.0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10.9.5.0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10.9.6.0 /26</w:t>
      </w:r>
    </w:p>
    <w:p w:rsidR="00377FE6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lastRenderedPageBreak/>
        <w:t>Vlan</w:t>
      </w:r>
      <w:proofErr w:type="spellEnd"/>
      <w:r>
        <w:t xml:space="preserve"> 99 (Gestão) – 10.9.99.0 /28</w:t>
      </w:r>
    </w:p>
    <w:p w:rsidR="00C92D5A" w:rsidRPr="00C92D5A" w:rsidRDefault="00C92D5A" w:rsidP="00C92D5A">
      <w:pPr>
        <w:pStyle w:val="PargrafodaLista"/>
        <w:spacing w:after="160" w:line="259" w:lineRule="auto"/>
        <w:ind w:left="1440"/>
        <w:jc w:val="both"/>
      </w:pPr>
    </w:p>
    <w:p w:rsidR="00BA63B0" w:rsidRPr="00BA63B0" w:rsidRDefault="00BA63B0" w:rsidP="00BA63B0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BE8AB34" wp14:editId="47FCBD5C">
                <wp:simplePos x="0" y="0"/>
                <wp:positionH relativeFrom="column">
                  <wp:posOffset>2144395</wp:posOffset>
                </wp:positionH>
                <wp:positionV relativeFrom="paragraph">
                  <wp:posOffset>4817745</wp:posOffset>
                </wp:positionV>
                <wp:extent cx="2656840" cy="635"/>
                <wp:effectExtent l="0" t="6350" r="3810" b="3810"/>
                <wp:wrapTight wrapText="bothSides">
                  <wp:wrapPolygon edited="0">
                    <wp:start x="-52" y="21007"/>
                    <wp:lineTo x="21476" y="21007"/>
                    <wp:lineTo x="21476" y="1424"/>
                    <wp:lineTo x="-52" y="1424"/>
                    <wp:lineTo x="-52" y="21007"/>
                  </wp:wrapPolygon>
                </wp:wrapTight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65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A63B0" w:rsidRPr="00733738" w:rsidRDefault="00BA63B0" w:rsidP="00BA63B0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Diagrama </w:t>
                            </w:r>
                            <w:proofErr w:type="spellStart"/>
                            <w:r>
                              <w:t>Fisico</w:t>
                            </w:r>
                            <w:proofErr w:type="spellEnd"/>
                            <w:r>
                              <w:t xml:space="preserve"> da rede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8AB34" id="Caixa de texto 193" o:spid="_x0000_s1032" type="#_x0000_t202" style="position:absolute;left:0;text-align:left;margin-left:168.85pt;margin-top:379.35pt;width:209.2pt;height:.05pt;rotation:90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" stroked="f">
                <v:textbox style="mso-fit-shape-to-text:t" inset="0,0,0,0">
                  <w:txbxContent>
                    <w:p w:rsidR="00BA63B0" w:rsidRPr="00733738" w:rsidRDefault="00BA63B0" w:rsidP="00BA63B0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Diagrama </w:t>
                      </w:r>
                      <w:proofErr w:type="spellStart"/>
                      <w:r>
                        <w:t>Fisico</w:t>
                      </w:r>
                      <w:proofErr w:type="spellEnd"/>
                      <w:r>
                        <w:t xml:space="preserve"> da rede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92D5A">
        <w:rPr>
          <w:noProof/>
        </w:rPr>
        <w:drawing>
          <wp:anchor distT="0" distB="0" distL="114300" distR="114300" simplePos="0" relativeHeight="251682816" behindDoc="1" locked="0" layoutInCell="1" allowOverlap="1" wp14:anchorId="3310119F" wp14:editId="0A80D01D">
            <wp:simplePos x="0" y="0"/>
            <wp:positionH relativeFrom="page">
              <wp:posOffset>1907540</wp:posOffset>
            </wp:positionH>
            <wp:positionV relativeFrom="paragraph">
              <wp:posOffset>2769870</wp:posOffset>
            </wp:positionV>
            <wp:extent cx="8195945" cy="2656840"/>
            <wp:effectExtent l="7303" t="0" r="2857" b="2858"/>
            <wp:wrapTight wrapText="bothSides">
              <wp:wrapPolygon edited="0">
                <wp:start x="19" y="21659"/>
                <wp:lineTo x="21557" y="21659"/>
                <wp:lineTo x="21557" y="132"/>
                <wp:lineTo x="19" y="132"/>
                <wp:lineTo x="19" y="21659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594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2D5A">
        <w:rPr>
          <w:rFonts w:asciiTheme="majorHAnsi" w:hAnsiTheme="majorHAnsi"/>
          <w:b/>
          <w:sz w:val="22"/>
        </w:rPr>
        <w:t>Arquitectura</w:t>
      </w:r>
      <w:proofErr w:type="spellEnd"/>
      <w:r w:rsidR="00C92D5A">
        <w:rPr>
          <w:rFonts w:asciiTheme="majorHAnsi" w:hAnsiTheme="majorHAnsi"/>
          <w:b/>
          <w:sz w:val="22"/>
        </w:rPr>
        <w:t xml:space="preserve"> </w:t>
      </w:r>
      <w:proofErr w:type="spellStart"/>
      <w:r w:rsidR="00C92D5A">
        <w:rPr>
          <w:rFonts w:asciiTheme="majorHAnsi" w:hAnsiTheme="majorHAnsi"/>
          <w:b/>
          <w:sz w:val="22"/>
        </w:rPr>
        <w:t>Fisica</w:t>
      </w:r>
      <w:proofErr w:type="spellEnd"/>
      <w:r w:rsidR="00C92D5A">
        <w:rPr>
          <w:rFonts w:asciiTheme="majorHAnsi" w:hAnsiTheme="majorHAnsi"/>
          <w:b/>
          <w:sz w:val="22"/>
        </w:rPr>
        <w:t xml:space="preserve"> da Rede Local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lastRenderedPageBreak/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nas Redes Locais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Princípios orientadores na concretização da LAN</w:t>
      </w:r>
    </w:p>
    <w:p w:rsidR="006565A5" w:rsidRPr="0058188D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Cablagem dos locais</w:t>
      </w:r>
    </w:p>
    <w:p w:rsidR="006565A5" w:rsidRPr="0058188D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Tecnologias de Comunicação</w:t>
      </w:r>
    </w:p>
    <w:p w:rsidR="006565A5" w:rsidRPr="0058188D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Equipamentos</w:t>
      </w:r>
    </w:p>
    <w:p w:rsidR="006565A5" w:rsidRDefault="006565A5" w:rsidP="000B7D78">
      <w:pPr>
        <w:pStyle w:val="Cabealho2"/>
      </w:pPr>
      <w:bookmarkStart w:id="22" w:name="_Toc424426161"/>
      <w:r>
        <w:t>Redes Locais</w:t>
      </w:r>
      <w:bookmarkEnd w:id="22"/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Core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do Centro de Dados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distribuição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acesso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Subsistema de Serviços Web (Portal, Extranet,..)</w:t>
      </w:r>
    </w:p>
    <w:p w:rsidR="006565A5" w:rsidRDefault="006565A5" w:rsidP="000B7D78">
      <w:pPr>
        <w:pStyle w:val="Cabealho2"/>
      </w:pPr>
      <w:bookmarkStart w:id="23" w:name="_Toc424426162"/>
      <w:r>
        <w:t>Estrutura de Comunicações</w:t>
      </w:r>
      <w:bookmarkEnd w:id="23"/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Ligação e Acessos à Internet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 WAN</w:t>
      </w:r>
    </w:p>
    <w:p w:rsidR="00702889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nas Ligações à Internet</w:t>
      </w:r>
    </w:p>
    <w:p w:rsidR="006565A5" w:rsidRDefault="006565A5" w:rsidP="000B7D78">
      <w:pPr>
        <w:pStyle w:val="Cabealho2"/>
      </w:pPr>
      <w:bookmarkStart w:id="24" w:name="_Toc424426163"/>
      <w:r>
        <w:t>Critérios de Gestão de Redes e Serviços</w:t>
      </w:r>
      <w:bookmarkEnd w:id="24"/>
    </w:p>
    <w:p w:rsidR="006565A5" w:rsidRDefault="006565A5" w:rsidP="0058188D"/>
    <w:p w:rsidR="00366563" w:rsidRDefault="00366563" w:rsidP="00503454">
      <w:pPr>
        <w:pStyle w:val="Cabealho1"/>
        <w:numPr>
          <w:ilvl w:val="0"/>
          <w:numId w:val="9"/>
        </w:numPr>
      </w:pPr>
      <w:bookmarkStart w:id="25" w:name="_Toc424426164"/>
      <w:r>
        <w:t>Dimensionamento e planeamento</w:t>
      </w:r>
      <w:bookmarkEnd w:id="25"/>
    </w:p>
    <w:p w:rsidR="00366563" w:rsidRDefault="00366563" w:rsidP="000B7D78">
      <w:pPr>
        <w:pStyle w:val="Cabealho2"/>
      </w:pPr>
      <w:bookmarkStart w:id="26" w:name="_Toc424426165"/>
      <w:r>
        <w:t>Redes Locais</w:t>
      </w:r>
      <w:bookmarkEnd w:id="26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nas Redes Locais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nos Edifícios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e Virtualização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das Redes Locais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Virtualização (</w:t>
      </w:r>
      <w:proofErr w:type="spellStart"/>
      <w:r w:rsidRPr="0058188D">
        <w:rPr>
          <w:rFonts w:asciiTheme="majorHAnsi" w:hAnsiTheme="majorHAnsi"/>
          <w:b/>
          <w:sz w:val="22"/>
        </w:rPr>
        <w:t>VLANs</w:t>
      </w:r>
      <w:proofErr w:type="spellEnd"/>
      <w:r w:rsidRPr="0058188D">
        <w:rPr>
          <w:rFonts w:asciiTheme="majorHAnsi" w:hAnsiTheme="majorHAnsi"/>
          <w:b/>
          <w:sz w:val="22"/>
        </w:rPr>
        <w:t>, Virtualização de Serviços)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Disponibilidade e Desempenho</w:t>
      </w:r>
    </w:p>
    <w:p w:rsidR="00366563" w:rsidRDefault="00366563" w:rsidP="000B7D78">
      <w:pPr>
        <w:pStyle w:val="Cabealho2"/>
      </w:pPr>
      <w:bookmarkStart w:id="27" w:name="_Toc424426166"/>
      <w:r>
        <w:t>Rede de Comunicações</w:t>
      </w:r>
      <w:bookmarkEnd w:id="27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</w:rPr>
      </w:pPr>
      <w:r w:rsidRPr="0058188D">
        <w:rPr>
          <w:rFonts w:asciiTheme="majorHAnsi" w:hAnsiTheme="majorHAnsi"/>
          <w:b/>
        </w:rPr>
        <w:t>Dimensionamento de tráfego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 WAN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para a Internet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Encaminhamento na WAN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Disponibilidade, Desempenho e </w:t>
      </w:r>
      <w:proofErr w:type="spellStart"/>
      <w:r w:rsidRPr="0058188D">
        <w:rPr>
          <w:rFonts w:asciiTheme="majorHAnsi" w:hAnsiTheme="majorHAnsi"/>
          <w:b/>
          <w:sz w:val="22"/>
        </w:rPr>
        <w:t>Disaster</w:t>
      </w:r>
      <w:proofErr w:type="spellEnd"/>
      <w:r w:rsidRPr="0058188D">
        <w:rPr>
          <w:rFonts w:asciiTheme="majorHAnsi" w:hAnsiTheme="majorHAnsi"/>
          <w:b/>
          <w:sz w:val="22"/>
        </w:rPr>
        <w:t xml:space="preserve"> </w:t>
      </w:r>
      <w:proofErr w:type="spellStart"/>
      <w:r w:rsidRPr="0058188D">
        <w:rPr>
          <w:rFonts w:asciiTheme="majorHAnsi" w:hAnsiTheme="majorHAnsi"/>
          <w:b/>
          <w:sz w:val="22"/>
        </w:rPr>
        <w:t>Recovery</w:t>
      </w:r>
      <w:proofErr w:type="spellEnd"/>
    </w:p>
    <w:p w:rsidR="00366563" w:rsidRDefault="00366563" w:rsidP="0058188D">
      <w:pPr>
        <w:pStyle w:val="PargrafodaLista"/>
        <w:ind w:left="1224"/>
      </w:pPr>
    </w:p>
    <w:p w:rsidR="00366563" w:rsidRDefault="00366563" w:rsidP="00503454">
      <w:pPr>
        <w:pStyle w:val="Cabealho1"/>
        <w:numPr>
          <w:ilvl w:val="0"/>
          <w:numId w:val="9"/>
        </w:numPr>
      </w:pPr>
      <w:bookmarkStart w:id="28" w:name="_Toc424426167"/>
      <w:proofErr w:type="spellStart"/>
      <w:r>
        <w:lastRenderedPageBreak/>
        <w:t>Projecto</w:t>
      </w:r>
      <w:proofErr w:type="spellEnd"/>
      <w:r>
        <w:t xml:space="preserve"> e </w:t>
      </w:r>
      <w:proofErr w:type="spellStart"/>
      <w:r>
        <w:t>Pré-Selecção</w:t>
      </w:r>
      <w:proofErr w:type="spellEnd"/>
      <w:r>
        <w:t xml:space="preserve"> de Soluções</w:t>
      </w:r>
      <w:bookmarkEnd w:id="28"/>
    </w:p>
    <w:p w:rsidR="00366563" w:rsidRDefault="00366563" w:rsidP="000B7D78">
      <w:pPr>
        <w:pStyle w:val="Cabealho2"/>
      </w:pPr>
      <w:bookmarkStart w:id="29" w:name="_Toc424426168"/>
      <w:r>
        <w:t xml:space="preserve">Especificações de Componentes da </w:t>
      </w:r>
      <w:proofErr w:type="spellStart"/>
      <w:r>
        <w:t>Infra-estrutura</w:t>
      </w:r>
      <w:proofErr w:type="spellEnd"/>
      <w:r>
        <w:t xml:space="preserve"> de Redes Locais</w:t>
      </w:r>
      <w:bookmarkEnd w:id="29"/>
    </w:p>
    <w:p w:rsidR="00771B49" w:rsidRDefault="00771B49" w:rsidP="00771B49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66563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 Passivo</w:t>
      </w:r>
    </w:p>
    <w:p w:rsidR="00771B49" w:rsidRDefault="00771B4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771B49" w:rsidRDefault="00A755ED" w:rsidP="00771B49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Tipos de cabos utilizados: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 com 100MHz de largura de banda;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Cat5e com 100MHz de largura de banda;</w:t>
      </w:r>
    </w:p>
    <w:p w:rsidR="00A755ED" w:rsidRP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Fibra </w:t>
      </w:r>
      <w:r w:rsidR="006413FD">
        <w:rPr>
          <w:rFonts w:asciiTheme="majorHAnsi" w:hAnsiTheme="majorHAnsi"/>
          <w:sz w:val="20"/>
        </w:rPr>
        <w:t>multimodo</w:t>
      </w:r>
      <w:r>
        <w:rPr>
          <w:rFonts w:asciiTheme="majorHAnsi" w:hAnsiTheme="majorHAnsi"/>
          <w:sz w:val="20"/>
        </w:rPr>
        <w:t xml:space="preserve"> 62.5 </w:t>
      </w:r>
      <w:proofErr w:type="spellStart"/>
      <w:r>
        <w:rPr>
          <w:rFonts w:asciiTheme="majorHAnsi" w:hAnsiTheme="majorHAnsi"/>
          <w:sz w:val="20"/>
        </w:rPr>
        <w:t>micron</w:t>
      </w:r>
      <w:proofErr w:type="spellEnd"/>
      <w:r w:rsidR="006413FD">
        <w:rPr>
          <w:rFonts w:asciiTheme="majorHAnsi" w:hAnsiTheme="majorHAnsi"/>
          <w:sz w:val="20"/>
        </w:rPr>
        <w:t xml:space="preserve"> 10Gbps;</w:t>
      </w:r>
    </w:p>
    <w:p w:rsidR="00771B49" w:rsidRPr="0058188D" w:rsidRDefault="00A476D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  <w:r>
        <w:rPr>
          <w:rFonts w:asciiTheme="majorHAnsi" w:hAnsiTheme="majorHAnsi"/>
          <w:b/>
          <w:sz w:val="22"/>
        </w:rPr>
        <w:t xml:space="preserve"> </w:t>
      </w:r>
      <w:bookmarkStart w:id="30" w:name="_GoBack"/>
      <w:bookmarkEnd w:id="30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Equipamento </w:t>
      </w:r>
      <w:proofErr w:type="spellStart"/>
      <w:r w:rsidRPr="0058188D">
        <w:rPr>
          <w:rFonts w:asciiTheme="majorHAnsi" w:hAnsiTheme="majorHAnsi"/>
          <w:b/>
          <w:sz w:val="22"/>
        </w:rPr>
        <w:t>Activo</w:t>
      </w:r>
      <w:proofErr w:type="spellEnd"/>
    </w:p>
    <w:p w:rsidR="00366563" w:rsidRDefault="00366563" w:rsidP="000B7D78">
      <w:pPr>
        <w:pStyle w:val="Cabealho2"/>
      </w:pPr>
      <w:bookmarkStart w:id="31" w:name="_Toc424426169"/>
      <w:r>
        <w:t>Solução de Gestão de Rede e Serviços</w:t>
      </w:r>
      <w:bookmarkEnd w:id="31"/>
    </w:p>
    <w:p w:rsidR="00E715A8" w:rsidRDefault="00E715A8" w:rsidP="0058188D"/>
    <w:p w:rsidR="00E715A8" w:rsidRDefault="00E715A8" w:rsidP="00503454">
      <w:pPr>
        <w:pStyle w:val="Cabealho1"/>
        <w:numPr>
          <w:ilvl w:val="0"/>
          <w:numId w:val="9"/>
        </w:numPr>
      </w:pPr>
      <w:bookmarkStart w:id="32" w:name="_Toc424426170"/>
      <w:r>
        <w:t xml:space="preserve">Concretização do </w:t>
      </w:r>
      <w:proofErr w:type="spellStart"/>
      <w:r>
        <w:t>projecto</w:t>
      </w:r>
      <w:bookmarkEnd w:id="32"/>
      <w:proofErr w:type="spellEnd"/>
    </w:p>
    <w:p w:rsidR="00E715A8" w:rsidRDefault="00E715A8" w:rsidP="000B7D78">
      <w:pPr>
        <w:pStyle w:val="Cabealho2"/>
      </w:pPr>
      <w:bookmarkStart w:id="33" w:name="_Toc424426171"/>
      <w:r>
        <w:t>Condições de execução</w:t>
      </w:r>
      <w:bookmarkEnd w:id="33"/>
    </w:p>
    <w:p w:rsidR="00E715A8" w:rsidRDefault="00E715A8" w:rsidP="000B7D78">
      <w:pPr>
        <w:pStyle w:val="Cabealho2"/>
      </w:pPr>
      <w:bookmarkStart w:id="34" w:name="_Toc424426172"/>
      <w:r>
        <w:t>Plano de trabalhos</w:t>
      </w:r>
      <w:bookmarkEnd w:id="34"/>
    </w:p>
    <w:p w:rsidR="00E715A8" w:rsidRPr="0058188D" w:rsidRDefault="00E715A8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Tarefas a executar</w:t>
      </w:r>
    </w:p>
    <w:p w:rsidR="00E715A8" w:rsidRPr="0058188D" w:rsidRDefault="00E715A8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Calendarização das tarefas</w:t>
      </w:r>
    </w:p>
    <w:p w:rsidR="00366563" w:rsidRPr="006565A5" w:rsidRDefault="00366563" w:rsidP="0058188D">
      <w:pPr>
        <w:pStyle w:val="PargrafodaLista"/>
        <w:ind w:left="709"/>
      </w:pPr>
    </w:p>
    <w:sectPr w:rsidR="00366563" w:rsidRPr="006565A5" w:rsidSect="00894CC0">
      <w:headerReference w:type="default" r:id="rId27"/>
      <w:footerReference w:type="default" r:id="rId28"/>
      <w:headerReference w:type="first" r:id="rId29"/>
      <w:footerReference w:type="first" r:id="rId30"/>
      <w:pgSz w:w="11907" w:h="16839" w:code="9"/>
      <w:pgMar w:top="2678" w:right="1512" w:bottom="1913" w:left="1512" w:header="227" w:footer="85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045B" w:rsidRDefault="00DF045B">
      <w:pPr>
        <w:spacing w:after="0" w:line="240" w:lineRule="auto"/>
      </w:pPr>
      <w:r>
        <w:separator/>
      </w:r>
    </w:p>
  </w:endnote>
  <w:endnote w:type="continuationSeparator" w:id="0">
    <w:p w:rsidR="00DF045B" w:rsidRDefault="00DF04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7A62" w:rsidRDefault="003A7A62">
    <w:pPr>
      <w:pStyle w:val="rodap"/>
    </w:pP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A476D9">
      <w:rPr>
        <w:noProof/>
      </w:rPr>
      <w:t>23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pPr w:leftFromText="141" w:rightFromText="141" w:vertAnchor="text" w:horzAnchor="page" w:tblpX="5601" w:tblpY="2921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446"/>
      <w:gridCol w:w="2368"/>
      <w:gridCol w:w="4069"/>
    </w:tblGrid>
    <w:tr w:rsidR="003A7A62" w:rsidTr="006A12E3">
      <w:trPr>
        <w:trHeight w:val="497"/>
      </w:trPr>
      <w:tc>
        <w:tcPr>
          <w:tcW w:w="4814" w:type="dxa"/>
          <w:gridSpan w:val="2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 xml:space="preserve">Trabalho realizado </w:t>
          </w:r>
          <w:proofErr w:type="gramStart"/>
          <w:r w:rsidRPr="00894CC0">
            <w:rPr>
              <w:rFonts w:ascii="Times New Roman" w:hAnsi="Times New Roman" w:cs="Times New Roman"/>
              <w:sz w:val="32"/>
              <w:szCs w:val="36"/>
            </w:rPr>
            <w:t>por</w:t>
          </w:r>
          <w:proofErr w:type="gramEnd"/>
          <w:r w:rsidRPr="00894CC0">
            <w:rPr>
              <w:rFonts w:ascii="Times New Roman" w:hAnsi="Times New Roman" w:cs="Times New Roman"/>
              <w:sz w:val="32"/>
              <w:szCs w:val="36"/>
            </w:rPr>
            <w:t>:</w:t>
          </w:r>
        </w:p>
      </w:tc>
      <w:tc>
        <w:tcPr>
          <w:tcW w:w="4069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3A7A62" w:rsidTr="006A12E3">
      <w:trPr>
        <w:trHeight w:val="497"/>
      </w:trPr>
      <w:tc>
        <w:tcPr>
          <w:tcW w:w="2446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Dário Mendes</w:t>
          </w:r>
        </w:p>
      </w:tc>
      <w:tc>
        <w:tcPr>
          <w:tcW w:w="2368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17337</w:t>
          </w:r>
        </w:p>
      </w:tc>
      <w:tc>
        <w:tcPr>
          <w:tcW w:w="4069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3A7A62" w:rsidTr="006A12E3">
      <w:trPr>
        <w:trHeight w:val="476"/>
      </w:trPr>
      <w:tc>
        <w:tcPr>
          <w:tcW w:w="2446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Ricardo Cruz</w:t>
          </w:r>
        </w:p>
      </w:tc>
      <w:tc>
        <w:tcPr>
          <w:tcW w:w="2368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17808</w:t>
          </w:r>
        </w:p>
      </w:tc>
      <w:tc>
        <w:tcPr>
          <w:tcW w:w="4069" w:type="dxa"/>
        </w:tcPr>
        <w:p w:rsidR="003A7A62" w:rsidRPr="00894CC0" w:rsidRDefault="003A7A6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</w:tbl>
  <w:p w:rsidR="003A7A62" w:rsidRDefault="003A7A62">
    <w:pPr>
      <w:pStyle w:val="Rodap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045B" w:rsidRDefault="00DF045B">
      <w:pPr>
        <w:spacing w:after="0" w:line="240" w:lineRule="auto"/>
      </w:pPr>
      <w:r>
        <w:separator/>
      </w:r>
    </w:p>
  </w:footnote>
  <w:footnote w:type="continuationSeparator" w:id="0">
    <w:p w:rsidR="00DF045B" w:rsidRDefault="00DF04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7A62" w:rsidRPr="00DE5CB3" w:rsidRDefault="003A7A62" w:rsidP="00DE5CB3">
    <w:pPr>
      <w:pStyle w:val="Cabealho0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22DB64A8" wp14:editId="55B155A0">
              <wp:simplePos x="0" y="0"/>
              <wp:positionH relativeFrom="margin">
                <wp:posOffset>2376170</wp:posOffset>
              </wp:positionH>
              <wp:positionV relativeFrom="paragraph">
                <wp:posOffset>5080</wp:posOffset>
              </wp:positionV>
              <wp:extent cx="3976370" cy="1404620"/>
              <wp:effectExtent l="0" t="0" r="508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637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A7A62" w:rsidRPr="00DE5CB3" w:rsidRDefault="003A7A62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DE5CB3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Projeto de Redes – Trabalho Prático Nº1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2DB64A8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33" type="#_x0000_t202" style="position:absolute;margin-left:187.1pt;margin-top:.4pt;width:313.1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" stroked="f">
              <v:textbox style="mso-fit-shape-to-text:t">
                <w:txbxContent>
                  <w:p w:rsidR="003A7A62" w:rsidRPr="00DE5CB3" w:rsidRDefault="003A7A62">
                    <w:pPr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</w:pPr>
                    <w:r w:rsidRPr="00DE5CB3"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  <w:t>Projeto de Redes – Trabalho Prático Nº1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328655CA" wp14:editId="6695FB6D">
          <wp:simplePos x="0" y="0"/>
          <wp:positionH relativeFrom="margin">
            <wp:posOffset>-873125</wp:posOffset>
          </wp:positionH>
          <wp:positionV relativeFrom="paragraph">
            <wp:posOffset>-104572</wp:posOffset>
          </wp:positionV>
          <wp:extent cx="2412365" cy="904240"/>
          <wp:effectExtent l="0" t="0" r="6985" b="0"/>
          <wp:wrapTight wrapText="bothSides">
            <wp:wrapPolygon edited="0">
              <wp:start x="0" y="0"/>
              <wp:lineTo x="0" y="20933"/>
              <wp:lineTo x="21492" y="20933"/>
              <wp:lineTo x="21492" y="0"/>
              <wp:lineTo x="0" y="0"/>
            </wp:wrapPolygon>
          </wp:wrapTight>
          <wp:docPr id="31" name="Imagem 31" descr="http://www.antenalivre.pt/wp-content/uploads/2014/01/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antenalivre.pt/wp-content/uploads/2014/01/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2365" cy="904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7A62" w:rsidRDefault="003A7A62">
    <w:pPr>
      <w:pStyle w:val="Cabealho0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342900</wp:posOffset>
          </wp:positionH>
          <wp:positionV relativeFrom="paragraph">
            <wp:posOffset>-111760</wp:posOffset>
          </wp:positionV>
          <wp:extent cx="5165090" cy="1555750"/>
          <wp:effectExtent l="0" t="0" r="0" b="6350"/>
          <wp:wrapTight wrapText="bothSides">
            <wp:wrapPolygon edited="0">
              <wp:start x="0" y="0"/>
              <wp:lineTo x="0" y="21424"/>
              <wp:lineTo x="21510" y="21424"/>
              <wp:lineTo x="21510" y="0"/>
              <wp:lineTo x="0" y="0"/>
            </wp:wrapPolygon>
          </wp:wrapTight>
          <wp:docPr id="192" name="Imagem 192" descr="http://www.ipt.pt/download/cph/1A_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://www.ipt.pt/download/cph/1A_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6509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ListacomMarcas"/>
      <w:lvlText w:val="•"/>
      <w:lvlJc w:val="left"/>
      <w:pPr>
        <w:ind w:left="360" w:hanging="360"/>
      </w:pPr>
      <w:rPr>
        <w:rFonts w:ascii="Cambria" w:hAnsi="Cambria" w:hint="default"/>
        <w:color w:val="99CB38" w:themeColor="accent1"/>
      </w:rPr>
    </w:lvl>
  </w:abstractNum>
  <w:abstractNum w:abstractNumId="5" w15:restartNumberingAfterBreak="0">
    <w:nsid w:val="1B6F205A"/>
    <w:multiLevelType w:val="multilevel"/>
    <w:tmpl w:val="9CA4ABB8"/>
    <w:styleLink w:val="RelatrioAnua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35062D1"/>
    <w:multiLevelType w:val="hybridMultilevel"/>
    <w:tmpl w:val="8FB6D0E8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26EF5226"/>
    <w:multiLevelType w:val="hybridMultilevel"/>
    <w:tmpl w:val="7EB66EC6"/>
    <w:lvl w:ilvl="0" w:tplc="08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0085B27"/>
    <w:multiLevelType w:val="hybridMultilevel"/>
    <w:tmpl w:val="3F483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E2017"/>
    <w:multiLevelType w:val="multilevel"/>
    <w:tmpl w:val="47D04AD6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7506AD"/>
    <w:multiLevelType w:val="multilevel"/>
    <w:tmpl w:val="6B9EF2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7F6A45"/>
    <w:multiLevelType w:val="multilevel"/>
    <w:tmpl w:val="80C0D6D2"/>
    <w:lvl w:ilvl="0">
      <w:start w:val="1"/>
      <w:numFmt w:val="decimal"/>
      <w:pStyle w:val="ListaNumerad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aNumerada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aNumerada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aNumerada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aNumerada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FE73ACE"/>
    <w:multiLevelType w:val="hybridMultilevel"/>
    <w:tmpl w:val="754434B8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41BF0C85"/>
    <w:multiLevelType w:val="hybridMultilevel"/>
    <w:tmpl w:val="F27649EE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48BD38BB"/>
    <w:multiLevelType w:val="hybridMultilevel"/>
    <w:tmpl w:val="3AEA9FFA"/>
    <w:lvl w:ilvl="0" w:tplc="0816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15" w15:restartNumberingAfterBreak="0">
    <w:nsid w:val="5F9C2A55"/>
    <w:multiLevelType w:val="hybridMultilevel"/>
    <w:tmpl w:val="E99C883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6" w15:restartNumberingAfterBreak="0">
    <w:nsid w:val="60F27943"/>
    <w:multiLevelType w:val="hybridMultilevel"/>
    <w:tmpl w:val="21E6B7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752203"/>
    <w:multiLevelType w:val="hybridMultilevel"/>
    <w:tmpl w:val="FABA42F4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7B245920"/>
    <w:multiLevelType w:val="hybridMultilevel"/>
    <w:tmpl w:val="F230BEC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11"/>
  </w:num>
  <w:num w:numId="8">
    <w:abstractNumId w:val="9"/>
  </w:num>
  <w:num w:numId="9">
    <w:abstractNumId w:val="10"/>
  </w:num>
  <w:num w:numId="10">
    <w:abstractNumId w:val="8"/>
  </w:num>
  <w:num w:numId="11">
    <w:abstractNumId w:val="7"/>
  </w:num>
  <w:num w:numId="12">
    <w:abstractNumId w:val="14"/>
  </w:num>
  <w:num w:numId="13">
    <w:abstractNumId w:val="12"/>
  </w:num>
  <w:num w:numId="14">
    <w:abstractNumId w:val="17"/>
  </w:num>
  <w:num w:numId="15">
    <w:abstractNumId w:val="16"/>
  </w:num>
  <w:num w:numId="16">
    <w:abstractNumId w:val="15"/>
  </w:num>
  <w:num w:numId="17">
    <w:abstractNumId w:val="13"/>
  </w:num>
  <w:num w:numId="18">
    <w:abstractNumId w:val="18"/>
  </w:num>
  <w:num w:numId="19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366"/>
    <w:rsid w:val="00016100"/>
    <w:rsid w:val="00025E75"/>
    <w:rsid w:val="00026AD3"/>
    <w:rsid w:val="00037988"/>
    <w:rsid w:val="00041877"/>
    <w:rsid w:val="00046322"/>
    <w:rsid w:val="00047630"/>
    <w:rsid w:val="00050F97"/>
    <w:rsid w:val="0005639D"/>
    <w:rsid w:val="00067DA6"/>
    <w:rsid w:val="000713B8"/>
    <w:rsid w:val="000747C7"/>
    <w:rsid w:val="00077B2C"/>
    <w:rsid w:val="00080F22"/>
    <w:rsid w:val="00083C9A"/>
    <w:rsid w:val="000856B8"/>
    <w:rsid w:val="00092922"/>
    <w:rsid w:val="00095444"/>
    <w:rsid w:val="000A01CE"/>
    <w:rsid w:val="000A7B29"/>
    <w:rsid w:val="000B7D78"/>
    <w:rsid w:val="000C0C71"/>
    <w:rsid w:val="000C1B13"/>
    <w:rsid w:val="000C641D"/>
    <w:rsid w:val="000D452F"/>
    <w:rsid w:val="000E381D"/>
    <w:rsid w:val="000F735C"/>
    <w:rsid w:val="00103377"/>
    <w:rsid w:val="00106053"/>
    <w:rsid w:val="001068F6"/>
    <w:rsid w:val="00107ECB"/>
    <w:rsid w:val="00125A90"/>
    <w:rsid w:val="0012649B"/>
    <w:rsid w:val="00131A91"/>
    <w:rsid w:val="00135285"/>
    <w:rsid w:val="00170828"/>
    <w:rsid w:val="001735A6"/>
    <w:rsid w:val="00177030"/>
    <w:rsid w:val="001778E9"/>
    <w:rsid w:val="001865C1"/>
    <w:rsid w:val="001B42CE"/>
    <w:rsid w:val="001B7B95"/>
    <w:rsid w:val="001C3787"/>
    <w:rsid w:val="001C62D7"/>
    <w:rsid w:val="001D2DD0"/>
    <w:rsid w:val="001D5C07"/>
    <w:rsid w:val="001E473E"/>
    <w:rsid w:val="002002BD"/>
    <w:rsid w:val="00216E0A"/>
    <w:rsid w:val="00217B6A"/>
    <w:rsid w:val="00222AD0"/>
    <w:rsid w:val="0022635A"/>
    <w:rsid w:val="00234CF3"/>
    <w:rsid w:val="002363BA"/>
    <w:rsid w:val="002472CE"/>
    <w:rsid w:val="0025303D"/>
    <w:rsid w:val="00284C4C"/>
    <w:rsid w:val="00293BDE"/>
    <w:rsid w:val="002A0F95"/>
    <w:rsid w:val="002A3489"/>
    <w:rsid w:val="002A6970"/>
    <w:rsid w:val="002B2697"/>
    <w:rsid w:val="002C2E96"/>
    <w:rsid w:val="002D1692"/>
    <w:rsid w:val="002D3A13"/>
    <w:rsid w:val="002E142B"/>
    <w:rsid w:val="002E4FDC"/>
    <w:rsid w:val="002F499D"/>
    <w:rsid w:val="002F6B22"/>
    <w:rsid w:val="0030057B"/>
    <w:rsid w:val="00304887"/>
    <w:rsid w:val="00313E60"/>
    <w:rsid w:val="00320108"/>
    <w:rsid w:val="00320CE0"/>
    <w:rsid w:val="003220AC"/>
    <w:rsid w:val="00323273"/>
    <w:rsid w:val="00324370"/>
    <w:rsid w:val="00331577"/>
    <w:rsid w:val="00334175"/>
    <w:rsid w:val="00342ED5"/>
    <w:rsid w:val="00347756"/>
    <w:rsid w:val="00361F2F"/>
    <w:rsid w:val="00363D2A"/>
    <w:rsid w:val="00366563"/>
    <w:rsid w:val="00373E27"/>
    <w:rsid w:val="00376BA3"/>
    <w:rsid w:val="0037735B"/>
    <w:rsid w:val="00377FE6"/>
    <w:rsid w:val="00390639"/>
    <w:rsid w:val="003A1C1D"/>
    <w:rsid w:val="003A1D00"/>
    <w:rsid w:val="003A1E89"/>
    <w:rsid w:val="003A62FC"/>
    <w:rsid w:val="003A6962"/>
    <w:rsid w:val="003A7A62"/>
    <w:rsid w:val="003B3F9A"/>
    <w:rsid w:val="003B7346"/>
    <w:rsid w:val="003D1CE1"/>
    <w:rsid w:val="003E260D"/>
    <w:rsid w:val="003F157A"/>
    <w:rsid w:val="003F4A7F"/>
    <w:rsid w:val="004135A6"/>
    <w:rsid w:val="00422811"/>
    <w:rsid w:val="00433132"/>
    <w:rsid w:val="00433AF6"/>
    <w:rsid w:val="00435240"/>
    <w:rsid w:val="00455A80"/>
    <w:rsid w:val="0047007A"/>
    <w:rsid w:val="0047060E"/>
    <w:rsid w:val="00471D91"/>
    <w:rsid w:val="00481DCF"/>
    <w:rsid w:val="00484E35"/>
    <w:rsid w:val="004853A5"/>
    <w:rsid w:val="00487F5D"/>
    <w:rsid w:val="00494F45"/>
    <w:rsid w:val="00496FEE"/>
    <w:rsid w:val="004B073C"/>
    <w:rsid w:val="004B1893"/>
    <w:rsid w:val="004B736B"/>
    <w:rsid w:val="004C1CE6"/>
    <w:rsid w:val="004C5C19"/>
    <w:rsid w:val="004D5ED6"/>
    <w:rsid w:val="004F6720"/>
    <w:rsid w:val="00502E6C"/>
    <w:rsid w:val="00503454"/>
    <w:rsid w:val="00506AC1"/>
    <w:rsid w:val="005117E8"/>
    <w:rsid w:val="005402C6"/>
    <w:rsid w:val="005411B6"/>
    <w:rsid w:val="00541FAC"/>
    <w:rsid w:val="005468BB"/>
    <w:rsid w:val="0058188D"/>
    <w:rsid w:val="00584791"/>
    <w:rsid w:val="00597098"/>
    <w:rsid w:val="005A305C"/>
    <w:rsid w:val="005A6573"/>
    <w:rsid w:val="005C15EA"/>
    <w:rsid w:val="005C17BB"/>
    <w:rsid w:val="005D060E"/>
    <w:rsid w:val="005D3A99"/>
    <w:rsid w:val="005F7831"/>
    <w:rsid w:val="006413FD"/>
    <w:rsid w:val="00641583"/>
    <w:rsid w:val="00651987"/>
    <w:rsid w:val="00654077"/>
    <w:rsid w:val="006565A5"/>
    <w:rsid w:val="00661D0C"/>
    <w:rsid w:val="006633AE"/>
    <w:rsid w:val="0067058F"/>
    <w:rsid w:val="00671849"/>
    <w:rsid w:val="00682B83"/>
    <w:rsid w:val="00685459"/>
    <w:rsid w:val="00692440"/>
    <w:rsid w:val="006A12E3"/>
    <w:rsid w:val="006A39FC"/>
    <w:rsid w:val="006A72B5"/>
    <w:rsid w:val="006B5EFD"/>
    <w:rsid w:val="006C4A7E"/>
    <w:rsid w:val="006C620C"/>
    <w:rsid w:val="006C6D49"/>
    <w:rsid w:val="006D7C54"/>
    <w:rsid w:val="006E0C49"/>
    <w:rsid w:val="006E406F"/>
    <w:rsid w:val="006E640A"/>
    <w:rsid w:val="006E7AC3"/>
    <w:rsid w:val="006F0CAD"/>
    <w:rsid w:val="007003A2"/>
    <w:rsid w:val="00702889"/>
    <w:rsid w:val="00707775"/>
    <w:rsid w:val="00714BAD"/>
    <w:rsid w:val="00721D01"/>
    <w:rsid w:val="00736B8E"/>
    <w:rsid w:val="007509D6"/>
    <w:rsid w:val="00750ACE"/>
    <w:rsid w:val="007525FE"/>
    <w:rsid w:val="00762FFF"/>
    <w:rsid w:val="00764381"/>
    <w:rsid w:val="00764565"/>
    <w:rsid w:val="00771B49"/>
    <w:rsid w:val="007733E5"/>
    <w:rsid w:val="007758C0"/>
    <w:rsid w:val="00775BC6"/>
    <w:rsid w:val="007A310C"/>
    <w:rsid w:val="007B424C"/>
    <w:rsid w:val="007C2EBB"/>
    <w:rsid w:val="007C6E33"/>
    <w:rsid w:val="007D3224"/>
    <w:rsid w:val="007D781E"/>
    <w:rsid w:val="007F5B88"/>
    <w:rsid w:val="007F5C04"/>
    <w:rsid w:val="00813BFD"/>
    <w:rsid w:val="00823AD2"/>
    <w:rsid w:val="00857D6D"/>
    <w:rsid w:val="0087171E"/>
    <w:rsid w:val="00871B2A"/>
    <w:rsid w:val="00876241"/>
    <w:rsid w:val="00882FFF"/>
    <w:rsid w:val="00884125"/>
    <w:rsid w:val="008877EA"/>
    <w:rsid w:val="008917DD"/>
    <w:rsid w:val="00894CC0"/>
    <w:rsid w:val="008A1614"/>
    <w:rsid w:val="008B542C"/>
    <w:rsid w:val="008C2E48"/>
    <w:rsid w:val="008C6C93"/>
    <w:rsid w:val="008D3024"/>
    <w:rsid w:val="008E7F89"/>
    <w:rsid w:val="008F2CCB"/>
    <w:rsid w:val="0092217A"/>
    <w:rsid w:val="00922E1F"/>
    <w:rsid w:val="00937A33"/>
    <w:rsid w:val="009551BE"/>
    <w:rsid w:val="00961628"/>
    <w:rsid w:val="009812B6"/>
    <w:rsid w:val="00984670"/>
    <w:rsid w:val="009B0DA5"/>
    <w:rsid w:val="009D4121"/>
    <w:rsid w:val="009D595F"/>
    <w:rsid w:val="009E3992"/>
    <w:rsid w:val="009F067D"/>
    <w:rsid w:val="009F16B9"/>
    <w:rsid w:val="009F23DC"/>
    <w:rsid w:val="009F3365"/>
    <w:rsid w:val="00A00706"/>
    <w:rsid w:val="00A012FF"/>
    <w:rsid w:val="00A032F1"/>
    <w:rsid w:val="00A06FC0"/>
    <w:rsid w:val="00A34704"/>
    <w:rsid w:val="00A366BD"/>
    <w:rsid w:val="00A43962"/>
    <w:rsid w:val="00A476D9"/>
    <w:rsid w:val="00A51C13"/>
    <w:rsid w:val="00A52749"/>
    <w:rsid w:val="00A538C4"/>
    <w:rsid w:val="00A62BFC"/>
    <w:rsid w:val="00A755ED"/>
    <w:rsid w:val="00A75D83"/>
    <w:rsid w:val="00A86262"/>
    <w:rsid w:val="00A900ED"/>
    <w:rsid w:val="00AA01B3"/>
    <w:rsid w:val="00AB3B5A"/>
    <w:rsid w:val="00AD28C0"/>
    <w:rsid w:val="00AE53C9"/>
    <w:rsid w:val="00AE5800"/>
    <w:rsid w:val="00B0069D"/>
    <w:rsid w:val="00B0400F"/>
    <w:rsid w:val="00B06484"/>
    <w:rsid w:val="00B21842"/>
    <w:rsid w:val="00B230D7"/>
    <w:rsid w:val="00B2665C"/>
    <w:rsid w:val="00B32C9E"/>
    <w:rsid w:val="00B33EA8"/>
    <w:rsid w:val="00B52EF5"/>
    <w:rsid w:val="00B64A63"/>
    <w:rsid w:val="00B67FD5"/>
    <w:rsid w:val="00B742DB"/>
    <w:rsid w:val="00B752BF"/>
    <w:rsid w:val="00B82B72"/>
    <w:rsid w:val="00B86552"/>
    <w:rsid w:val="00B91970"/>
    <w:rsid w:val="00BA163D"/>
    <w:rsid w:val="00BA63B0"/>
    <w:rsid w:val="00BA7FE2"/>
    <w:rsid w:val="00BB0578"/>
    <w:rsid w:val="00BE5493"/>
    <w:rsid w:val="00C024EE"/>
    <w:rsid w:val="00C07759"/>
    <w:rsid w:val="00C20B57"/>
    <w:rsid w:val="00C246DE"/>
    <w:rsid w:val="00C34A46"/>
    <w:rsid w:val="00C3757A"/>
    <w:rsid w:val="00C416CA"/>
    <w:rsid w:val="00C41D90"/>
    <w:rsid w:val="00C43D94"/>
    <w:rsid w:val="00C44AC2"/>
    <w:rsid w:val="00C71B03"/>
    <w:rsid w:val="00C74657"/>
    <w:rsid w:val="00C755B8"/>
    <w:rsid w:val="00C85E56"/>
    <w:rsid w:val="00C872BA"/>
    <w:rsid w:val="00C875A1"/>
    <w:rsid w:val="00C92D5A"/>
    <w:rsid w:val="00C96038"/>
    <w:rsid w:val="00CA0E88"/>
    <w:rsid w:val="00CC360A"/>
    <w:rsid w:val="00CD3C59"/>
    <w:rsid w:val="00CE1146"/>
    <w:rsid w:val="00CE1BDE"/>
    <w:rsid w:val="00CF438C"/>
    <w:rsid w:val="00CF5782"/>
    <w:rsid w:val="00CF5AA5"/>
    <w:rsid w:val="00D252ED"/>
    <w:rsid w:val="00D301A4"/>
    <w:rsid w:val="00D40F42"/>
    <w:rsid w:val="00D42512"/>
    <w:rsid w:val="00D54D83"/>
    <w:rsid w:val="00D559CF"/>
    <w:rsid w:val="00D618CF"/>
    <w:rsid w:val="00D63167"/>
    <w:rsid w:val="00D914CC"/>
    <w:rsid w:val="00D9341E"/>
    <w:rsid w:val="00DA6A12"/>
    <w:rsid w:val="00DA6BB7"/>
    <w:rsid w:val="00DC0F8C"/>
    <w:rsid w:val="00DC5531"/>
    <w:rsid w:val="00DE27BE"/>
    <w:rsid w:val="00DE5CB3"/>
    <w:rsid w:val="00DF045B"/>
    <w:rsid w:val="00DF07EB"/>
    <w:rsid w:val="00DF1A29"/>
    <w:rsid w:val="00DF3AD8"/>
    <w:rsid w:val="00DF7A76"/>
    <w:rsid w:val="00E00B73"/>
    <w:rsid w:val="00E019EC"/>
    <w:rsid w:val="00E01DEA"/>
    <w:rsid w:val="00E10ADB"/>
    <w:rsid w:val="00E1191D"/>
    <w:rsid w:val="00E15ECC"/>
    <w:rsid w:val="00E23F78"/>
    <w:rsid w:val="00E2602B"/>
    <w:rsid w:val="00E30102"/>
    <w:rsid w:val="00E31437"/>
    <w:rsid w:val="00E32C3B"/>
    <w:rsid w:val="00E513EE"/>
    <w:rsid w:val="00E52F5E"/>
    <w:rsid w:val="00E57E66"/>
    <w:rsid w:val="00E7091D"/>
    <w:rsid w:val="00E715A8"/>
    <w:rsid w:val="00E76A01"/>
    <w:rsid w:val="00E90728"/>
    <w:rsid w:val="00E9571A"/>
    <w:rsid w:val="00E9669B"/>
    <w:rsid w:val="00E97FCC"/>
    <w:rsid w:val="00EA0DD6"/>
    <w:rsid w:val="00EB5B5E"/>
    <w:rsid w:val="00EB6127"/>
    <w:rsid w:val="00EC02B0"/>
    <w:rsid w:val="00EC6C76"/>
    <w:rsid w:val="00ED5022"/>
    <w:rsid w:val="00ED50EC"/>
    <w:rsid w:val="00EE0EC8"/>
    <w:rsid w:val="00EE67C9"/>
    <w:rsid w:val="00EF0788"/>
    <w:rsid w:val="00F05E3F"/>
    <w:rsid w:val="00F07AAE"/>
    <w:rsid w:val="00F122B7"/>
    <w:rsid w:val="00F16FF4"/>
    <w:rsid w:val="00F2024A"/>
    <w:rsid w:val="00F21785"/>
    <w:rsid w:val="00F242D3"/>
    <w:rsid w:val="00F2716E"/>
    <w:rsid w:val="00F35366"/>
    <w:rsid w:val="00F35BF8"/>
    <w:rsid w:val="00F35F43"/>
    <w:rsid w:val="00F45438"/>
    <w:rsid w:val="00F46EE0"/>
    <w:rsid w:val="00F5498A"/>
    <w:rsid w:val="00F56244"/>
    <w:rsid w:val="00F61219"/>
    <w:rsid w:val="00F624AD"/>
    <w:rsid w:val="00F632B5"/>
    <w:rsid w:val="00F75D91"/>
    <w:rsid w:val="00F86153"/>
    <w:rsid w:val="00F90B2A"/>
    <w:rsid w:val="00F94966"/>
    <w:rsid w:val="00F976E5"/>
    <w:rsid w:val="00F97BDD"/>
    <w:rsid w:val="00FB13B0"/>
    <w:rsid w:val="00FC260C"/>
    <w:rsid w:val="00FD0DCF"/>
    <w:rsid w:val="00FD3CD4"/>
    <w:rsid w:val="00FD6F6E"/>
    <w:rsid w:val="00FF222F"/>
    <w:rsid w:val="00FF7794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66F5C154-36CF-47C5-8B07-B4F647976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pt-PT" w:eastAsia="pt-PT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iPriority="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2E96"/>
    <w:rPr>
      <w:rFonts w:ascii="Calibri" w:hAnsi="Calibri"/>
    </w:rPr>
  </w:style>
  <w:style w:type="paragraph" w:styleId="Cabealho1">
    <w:name w:val="heading 1"/>
    <w:basedOn w:val="Normal"/>
    <w:next w:val="Normal"/>
    <w:link w:val="Cabealho1Carter"/>
    <w:autoRedefine/>
    <w:uiPriority w:val="9"/>
    <w:qFormat/>
    <w:rsid w:val="00B82B72"/>
    <w:pPr>
      <w:keepNext/>
      <w:keepLines/>
      <w:numPr>
        <w:numId w:val="8"/>
      </w:numPr>
      <w:pBdr>
        <w:bottom w:val="single" w:sz="4" w:space="1" w:color="4835D7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2">
    <w:name w:val="heading 2"/>
    <w:basedOn w:val="Normal"/>
    <w:next w:val="Normal"/>
    <w:link w:val="Cabealho2Carter"/>
    <w:autoRedefine/>
    <w:uiPriority w:val="9"/>
    <w:unhideWhenUsed/>
    <w:qFormat/>
    <w:rsid w:val="000B7D78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paragraph" w:styleId="Cabealho3">
    <w:name w:val="heading 3"/>
    <w:basedOn w:val="Normal"/>
    <w:next w:val="Normal"/>
    <w:link w:val="Cabealho3Carter"/>
    <w:autoRedefine/>
    <w:uiPriority w:val="9"/>
    <w:unhideWhenUsed/>
    <w:qFormat/>
    <w:rsid w:val="00C74657"/>
    <w:pPr>
      <w:keepNext/>
      <w:keepLines/>
      <w:spacing w:before="80" w:after="0" w:line="240" w:lineRule="auto"/>
      <w:ind w:left="2487" w:firstLine="349"/>
      <w:outlineLvl w:val="2"/>
    </w:pPr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F3536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F3536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F3536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F3536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F3536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F3536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 1"/>
    <w:basedOn w:val="Normal"/>
    <w:next w:val="Normal"/>
    <w:link w:val="CarterdeTtulo1"/>
    <w:uiPriority w:val="1"/>
    <w:pPr>
      <w:pageBreakBefore/>
      <w:spacing w:after="360" w:line="240" w:lineRule="auto"/>
      <w:ind w:left="-360" w:right="-360"/>
      <w:outlineLvl w:val="0"/>
    </w:pPr>
    <w:rPr>
      <w:sz w:val="36"/>
    </w:rPr>
  </w:style>
  <w:style w:type="paragraph" w:customStyle="1" w:styleId="ttulo2">
    <w:name w:val="título 2"/>
    <w:basedOn w:val="Normal"/>
    <w:next w:val="Normal"/>
    <w:link w:val="CarterdeTtulo2"/>
    <w:uiPriority w:val="1"/>
    <w:unhideWhenUsed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729928" w:themeColor="accent1" w:themeShade="BF"/>
      <w:sz w:val="24"/>
      <w14:ligatures w14:val="standardContextual"/>
    </w:rPr>
  </w:style>
  <w:style w:type="paragraph" w:customStyle="1" w:styleId="ttulo3">
    <w:name w:val="título 3"/>
    <w:basedOn w:val="Normal"/>
    <w:next w:val="Normal"/>
    <w:link w:val="CarterdeTtulo3"/>
    <w:uiPriority w:val="1"/>
    <w:unhideWhenUsed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9CB38" w:themeColor="accent1"/>
      <w14:ligatures w14:val="standardContextual"/>
    </w:rPr>
  </w:style>
  <w:style w:type="paragraph" w:customStyle="1" w:styleId="ttulo4">
    <w:name w:val="título 4"/>
    <w:basedOn w:val="Normal"/>
    <w:next w:val="Normal"/>
    <w:link w:val="CarterdeTtulo4"/>
    <w:uiPriority w:val="18"/>
    <w:semiHidden/>
    <w:unhideWhenUsed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paragraph" w:customStyle="1" w:styleId="ttulo5">
    <w:name w:val="título 5"/>
    <w:basedOn w:val="Normal"/>
    <w:next w:val="Normal"/>
    <w:link w:val="CarterdeTtulo5"/>
    <w:uiPriority w:val="18"/>
    <w:semiHidden/>
    <w:unhideWhenUsed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C661A" w:themeColor="accent1" w:themeShade="7F"/>
    </w:rPr>
  </w:style>
  <w:style w:type="paragraph" w:customStyle="1" w:styleId="ttulo6">
    <w:name w:val="título 6"/>
    <w:basedOn w:val="Normal"/>
    <w:next w:val="Normal"/>
    <w:link w:val="CarterdeTtulo6"/>
    <w:uiPriority w:val="18"/>
    <w:semiHidden/>
    <w:unhideWhenUsed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paragraph" w:customStyle="1" w:styleId="ttulo7">
    <w:name w:val="título 7"/>
    <w:basedOn w:val="Normal"/>
    <w:next w:val="Normal"/>
    <w:link w:val="CarterdeTtulo7"/>
    <w:uiPriority w:val="18"/>
    <w:semiHidden/>
    <w:unhideWhenUsed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tulo8">
    <w:name w:val="título 8"/>
    <w:basedOn w:val="Normal"/>
    <w:next w:val="Normal"/>
    <w:link w:val="CarterdeTtulo8"/>
    <w:uiPriority w:val="18"/>
    <w:semiHidden/>
    <w:unhideWhenUsed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customStyle="1" w:styleId="ttulo9">
    <w:name w:val="título 9"/>
    <w:basedOn w:val="Normal"/>
    <w:next w:val="Normal"/>
    <w:link w:val="CarterdeTtulo9"/>
    <w:uiPriority w:val="18"/>
    <w:semiHidden/>
    <w:unhideWhenUsed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cabealho">
    <w:name w:val="cabeçalho"/>
    <w:basedOn w:val="Normal"/>
    <w:link w:val="Carte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terdeCabealho">
    <w:name w:val="Caráter de Cabeçalho"/>
    <w:basedOn w:val="Tipodeletrapredefinidodopargrafo"/>
    <w:link w:val="cabealho"/>
    <w:uiPriority w:val="99"/>
    <w:rPr>
      <w:kern w:val="20"/>
    </w:rPr>
  </w:style>
  <w:style w:type="paragraph" w:customStyle="1" w:styleId="rodap">
    <w:name w:val="rodapé"/>
    <w:basedOn w:val="Normal"/>
    <w:link w:val="CarterdeRodap"/>
    <w:uiPriority w:val="99"/>
    <w:unhideWhenUsed/>
    <w:pPr>
      <w:pBdr>
        <w:top w:val="single" w:sz="4" w:space="6" w:color="C1DF87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arterdeRodap">
    <w:name w:val="Caráter de Rodapé"/>
    <w:basedOn w:val="Tipodeletrapredefinidodopargrafo"/>
    <w:link w:val="rodap"/>
    <w:uiPriority w:val="99"/>
    <w:rPr>
      <w:kern w:val="20"/>
    </w:rPr>
  </w:style>
  <w:style w:type="table" w:customStyle="1" w:styleId="GrelhadeTabela">
    <w:name w:val="Grelha de Tabela"/>
    <w:basedOn w:val="Tabe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emEspaos">
    <w:name w:val="Sem Espaços"/>
    <w:link w:val="CarterdeSemEspaos"/>
    <w:uiPriority w:val="1"/>
    <w:pPr>
      <w:spacing w:after="0" w:line="240" w:lineRule="auto"/>
    </w:pPr>
  </w:style>
  <w:style w:type="paragraph" w:customStyle="1" w:styleId="TextodeBalo">
    <w:name w:val="Texto de Balão"/>
    <w:basedOn w:val="Normal"/>
    <w:link w:val="CarterdeTextodeBalo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TextodeBalo">
    <w:name w:val="Caráter de Texto de Balão"/>
    <w:basedOn w:val="Tipodeletrapredefinidodopargrafo"/>
    <w:link w:val="TextodeBalo"/>
    <w:uiPriority w:val="99"/>
    <w:semiHidden/>
    <w:rPr>
      <w:rFonts w:ascii="Tahoma" w:hAnsi="Tahoma" w:cs="Tahoma"/>
      <w:sz w:val="16"/>
    </w:rPr>
  </w:style>
  <w:style w:type="character" w:customStyle="1" w:styleId="CarterdeTtulo1">
    <w:name w:val="Caráter de Título 1"/>
    <w:basedOn w:val="Tipodeletrapredefinidodopargrafo"/>
    <w:link w:val="ttulo1"/>
    <w:uiPriority w:val="1"/>
    <w:rPr>
      <w:kern w:val="20"/>
      <w:sz w:val="36"/>
    </w:rPr>
  </w:style>
  <w:style w:type="character" w:customStyle="1" w:styleId="CarterdeTtulo2">
    <w:name w:val="Caráter de Título 2"/>
    <w:basedOn w:val="Tipodeletrapredefinidodopargrafo"/>
    <w:link w:val="ttulo2"/>
    <w:uiPriority w:val="1"/>
    <w:rPr>
      <w:rFonts w:asciiTheme="majorHAnsi" w:eastAsiaTheme="majorEastAsia" w:hAnsiTheme="majorHAnsi" w:cstheme="majorBidi"/>
      <w:caps/>
      <w:color w:val="729928" w:themeColor="accent1" w:themeShade="BF"/>
      <w:kern w:val="20"/>
      <w:sz w:val="24"/>
      <w14:ligatures w14:val="standardContextual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arter"/>
    <w:uiPriority w:val="29"/>
    <w:qFormat/>
    <w:rsid w:val="00F3536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35366"/>
    <w:rPr>
      <w:i/>
      <w:iCs/>
    </w:rPr>
  </w:style>
  <w:style w:type="paragraph" w:styleId="Bibliografia">
    <w:name w:val="Bibliography"/>
    <w:basedOn w:val="Normal"/>
    <w:next w:val="Normal"/>
    <w:uiPriority w:val="37"/>
    <w:semiHidden/>
    <w:unhideWhenUsed/>
  </w:style>
  <w:style w:type="paragraph" w:styleId="Textodebloco">
    <w:name w:val="Block Text"/>
    <w:basedOn w:val="Normal"/>
    <w:uiPriority w:val="99"/>
    <w:semiHidden/>
    <w:unhideWhenUsed/>
    <w:pPr>
      <w:pBdr>
        <w:top w:val="single" w:sz="2" w:space="10" w:color="99CB38" w:themeColor="accent1" w:frame="1"/>
        <w:left w:val="single" w:sz="2" w:space="10" w:color="99CB38" w:themeColor="accent1" w:frame="1"/>
        <w:bottom w:val="single" w:sz="2" w:space="10" w:color="99CB38" w:themeColor="accent1" w:frame="1"/>
        <w:right w:val="single" w:sz="2" w:space="10" w:color="99CB38" w:themeColor="accent1" w:frame="1"/>
      </w:pBdr>
      <w:ind w:left="1152" w:right="1152"/>
    </w:pPr>
    <w:rPr>
      <w:i/>
      <w:iCs/>
      <w:color w:val="99CB38" w:themeColor="accent1"/>
    </w:rPr>
  </w:style>
  <w:style w:type="paragraph" w:customStyle="1" w:styleId="CorpodeTexto">
    <w:name w:val="Corpo de Texto"/>
    <w:basedOn w:val="Normal"/>
    <w:link w:val="CarterdeCorpodeTexto"/>
    <w:uiPriority w:val="99"/>
    <w:semiHidden/>
    <w:unhideWhenUsed/>
  </w:style>
  <w:style w:type="character" w:customStyle="1" w:styleId="CarterdeCorpodeTexto">
    <w:name w:val="Caráter de Corpo de Texto"/>
    <w:basedOn w:val="Tipodeletrapredefinidodopargrafo"/>
    <w:link w:val="CorpodeTexto"/>
    <w:uiPriority w:val="99"/>
    <w:semiHidden/>
  </w:style>
  <w:style w:type="paragraph" w:customStyle="1" w:styleId="CorpodeTexto2">
    <w:name w:val="Corpo de Texto 2"/>
    <w:basedOn w:val="Normal"/>
    <w:link w:val="CarterdeCorpodeTexto2"/>
    <w:uiPriority w:val="99"/>
    <w:semiHidden/>
    <w:unhideWhenUsed/>
    <w:pPr>
      <w:spacing w:line="480" w:lineRule="auto"/>
    </w:pPr>
  </w:style>
  <w:style w:type="character" w:customStyle="1" w:styleId="CarterdeCorpodeTexto2">
    <w:name w:val="Caráter de Corpo de Texto 2"/>
    <w:basedOn w:val="Tipodeletrapredefinidodopargrafo"/>
    <w:link w:val="CorpodeTexto2"/>
    <w:uiPriority w:val="99"/>
    <w:semiHidden/>
  </w:style>
  <w:style w:type="paragraph" w:customStyle="1" w:styleId="CorpodeTexto3">
    <w:name w:val="Corpo de Texto 3"/>
    <w:basedOn w:val="Normal"/>
    <w:link w:val="CarterdeCorpodeTexto3"/>
    <w:uiPriority w:val="99"/>
    <w:semiHidden/>
    <w:unhideWhenUsed/>
    <w:rPr>
      <w:sz w:val="16"/>
    </w:rPr>
  </w:style>
  <w:style w:type="character" w:customStyle="1" w:styleId="CarterdeCorpodeTexto3">
    <w:name w:val="Caráter de Corpo de Texto 3"/>
    <w:basedOn w:val="Tipodeletrapredefinidodopargrafo"/>
    <w:link w:val="CorpodeTexto3"/>
    <w:uiPriority w:val="99"/>
    <w:semiHidden/>
    <w:rPr>
      <w:sz w:val="16"/>
    </w:rPr>
  </w:style>
  <w:style w:type="paragraph" w:customStyle="1" w:styleId="PrimeiroAvanodeCorpodeTexto">
    <w:name w:val="Primeiro Avanço de Corpo de Texto"/>
    <w:basedOn w:val="CorpodeTexto"/>
    <w:link w:val="CarterdePrimeiroAvanodeCorpodeTexto"/>
    <w:uiPriority w:val="99"/>
    <w:semiHidden/>
    <w:unhideWhenUsed/>
    <w:pPr>
      <w:spacing w:after="200"/>
      <w:ind w:firstLine="360"/>
    </w:pPr>
  </w:style>
  <w:style w:type="character" w:customStyle="1" w:styleId="CarterdePrimeiroAvanodeCorpodeTexto">
    <w:name w:val="Caráter de Primeiro Avanço de Corpo de Texto"/>
    <w:basedOn w:val="CarterdeCorpodeTexto"/>
    <w:link w:val="PrimeiroAvanodeCorpodeTexto"/>
    <w:uiPriority w:val="99"/>
    <w:semiHidden/>
  </w:style>
  <w:style w:type="paragraph" w:customStyle="1" w:styleId="AvanodeCorpodeTexto">
    <w:name w:val="Avanço de Corpo de Texto"/>
    <w:basedOn w:val="Normal"/>
    <w:link w:val="CarterdeAvanodeCorpodeTexto"/>
    <w:uiPriority w:val="99"/>
    <w:semiHidden/>
    <w:unhideWhenUsed/>
    <w:pPr>
      <w:ind w:left="360"/>
    </w:pPr>
  </w:style>
  <w:style w:type="character" w:customStyle="1" w:styleId="CarterdeAvanodeCorpodeTexto">
    <w:name w:val="Caráter de Avanço de Corpo de Texto"/>
    <w:basedOn w:val="Tipodeletrapredefinidodopargrafo"/>
    <w:link w:val="AvanodeCorpodeTexto"/>
    <w:uiPriority w:val="99"/>
    <w:semiHidden/>
  </w:style>
  <w:style w:type="paragraph" w:customStyle="1" w:styleId="PrimeiroAvanodeCorpodeTexto2">
    <w:name w:val="Primeiro Avanço de Corpo de Texto 2"/>
    <w:basedOn w:val="AvanodeCorpodeTexto"/>
    <w:link w:val="CarterdePrimeiroAvanodeCorpodeTexto2"/>
    <w:uiPriority w:val="99"/>
    <w:semiHidden/>
    <w:unhideWhenUsed/>
    <w:pPr>
      <w:spacing w:after="200"/>
      <w:ind w:firstLine="360"/>
    </w:pPr>
  </w:style>
  <w:style w:type="character" w:customStyle="1" w:styleId="CarterdePrimeiroAvanodeCorpodeTexto2">
    <w:name w:val="Caráter de Primeiro Avanço de Corpo de Texto 2"/>
    <w:basedOn w:val="CarterdeAvanodeCorpodeTexto"/>
    <w:link w:val="PrimeiroAvanodeCorpodeTexto2"/>
    <w:uiPriority w:val="99"/>
    <w:semiHidden/>
  </w:style>
  <w:style w:type="paragraph" w:customStyle="1" w:styleId="AvanodeCorpodeTexto2">
    <w:name w:val="Avanço de Corpo de Texto 2"/>
    <w:basedOn w:val="Normal"/>
    <w:link w:val="CarterdeAvanodeCorpodeTexto2"/>
    <w:uiPriority w:val="99"/>
    <w:semiHidden/>
    <w:unhideWhenUsed/>
    <w:pPr>
      <w:spacing w:line="480" w:lineRule="auto"/>
      <w:ind w:left="360"/>
    </w:pPr>
  </w:style>
  <w:style w:type="character" w:customStyle="1" w:styleId="CarterdeAvanodeCorpodeTexto2">
    <w:name w:val="Caráter de Avanço de Corpo de Texto 2"/>
    <w:basedOn w:val="Tipodeletrapredefinidodopargrafo"/>
    <w:link w:val="AvanodeCorpodeTexto2"/>
    <w:uiPriority w:val="99"/>
    <w:semiHidden/>
  </w:style>
  <w:style w:type="paragraph" w:customStyle="1" w:styleId="AvanodeCorpodeTexto3">
    <w:name w:val="Avanço de Corpo de Texto 3"/>
    <w:basedOn w:val="Normal"/>
    <w:link w:val="CarterdeAvanodeCorpodeTexto3"/>
    <w:uiPriority w:val="99"/>
    <w:semiHidden/>
    <w:unhideWhenUsed/>
    <w:pPr>
      <w:ind w:left="360"/>
    </w:pPr>
    <w:rPr>
      <w:sz w:val="16"/>
    </w:rPr>
  </w:style>
  <w:style w:type="character" w:customStyle="1" w:styleId="CarterdeAvanodeCorpodeTexto3">
    <w:name w:val="Caráter de Avanço de Corpo de Texto 3"/>
    <w:basedOn w:val="Tipodeletrapredefinidodopargrafo"/>
    <w:link w:val="AvanodeCorpodeTexto3"/>
    <w:uiPriority w:val="99"/>
    <w:semiHidden/>
    <w:rPr>
      <w:sz w:val="16"/>
    </w:rPr>
  </w:style>
  <w:style w:type="character" w:customStyle="1" w:styleId="TtulodeLivro">
    <w:name w:val="Título de Livro"/>
    <w:basedOn w:val="Tipodeletrapredefinidodopargrafo"/>
    <w:uiPriority w:val="33"/>
    <w:semiHidden/>
    <w:unhideWhenUsed/>
    <w:rPr>
      <w:b/>
      <w:bCs/>
      <w:smallCaps/>
      <w:spacing w:val="5"/>
    </w:rPr>
  </w:style>
  <w:style w:type="paragraph" w:customStyle="1" w:styleId="legenda">
    <w:name w:val="legenda"/>
    <w:basedOn w:val="Normal"/>
    <w:next w:val="Normal"/>
    <w:uiPriority w:val="35"/>
    <w:semiHidden/>
    <w:unhideWhenUsed/>
    <w:pPr>
      <w:spacing w:line="240" w:lineRule="auto"/>
    </w:pPr>
    <w:rPr>
      <w:b/>
      <w:bCs/>
      <w:color w:val="99CB38" w:themeColor="accent1"/>
      <w:sz w:val="18"/>
    </w:rPr>
  </w:style>
  <w:style w:type="paragraph" w:customStyle="1" w:styleId="Fecho">
    <w:name w:val="Fecho"/>
    <w:basedOn w:val="Normal"/>
    <w:link w:val="CarterdeFecho"/>
    <w:uiPriority w:val="99"/>
    <w:semiHidden/>
    <w:unhideWhenUsed/>
    <w:pPr>
      <w:spacing w:after="0" w:line="240" w:lineRule="auto"/>
      <w:ind w:left="4320"/>
    </w:pPr>
  </w:style>
  <w:style w:type="character" w:customStyle="1" w:styleId="CarterdeFecho">
    <w:name w:val="Caráter de Fecho"/>
    <w:basedOn w:val="Tipodeletrapredefinidodopargrafo"/>
    <w:link w:val="Fecho"/>
    <w:uiPriority w:val="99"/>
    <w:semiHidden/>
  </w:style>
  <w:style w:type="table" w:styleId="GrelhaColorida">
    <w:name w:val="Colorful Grid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DestaquedeGrelhaColorida1">
    <w:name w:val="Destaque de Grelha Colorida 1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4D7" w:themeFill="accent1" w:themeFillTint="33"/>
    </w:tcPr>
    <w:tblStylePr w:type="firstRow">
      <w:rPr>
        <w:b/>
        <w:bCs/>
      </w:rPr>
      <w:tblPr/>
      <w:tcPr>
        <w:shd w:val="clear" w:color="auto" w:fill="D6EAA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AA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DestaquedeGrelhaColorida2">
    <w:name w:val="Destaque de Grelha Colorida 2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0D3" w:themeFill="accent2" w:themeFillTint="33"/>
    </w:tcPr>
    <w:tblStylePr w:type="firstRow">
      <w:rPr>
        <w:b/>
        <w:bCs/>
      </w:rPr>
      <w:tblPr/>
      <w:tcPr>
        <w:shd w:val="clear" w:color="auto" w:fill="BFE2A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2A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DestaquedeGrelhaColorida3">
    <w:name w:val="Destaque de Grelha Colorida 3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F0E2" w:themeFill="accent3" w:themeFillTint="33"/>
    </w:tcPr>
    <w:tblStylePr w:type="firstRow">
      <w:rPr>
        <w:b/>
        <w:bCs/>
      </w:rPr>
      <w:tblPr/>
      <w:tcPr>
        <w:shd w:val="clear" w:color="auto" w:fill="A8E2C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E2C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GrelhaColorida4">
    <w:name w:val="Destaque de Grelha Colorida 4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EC" w:themeFill="accent4" w:themeFillTint="33"/>
    </w:tcPr>
    <w:tblStylePr w:type="firstRow">
      <w:rPr>
        <w:b/>
        <w:bCs/>
      </w:rPr>
      <w:tblPr/>
      <w:tcPr>
        <w:shd w:val="clear" w:color="auto" w:fill="B4E6D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E6D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DestaquedeGrelhaColorida5">
    <w:name w:val="Destaque de Grelha Colorida 5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</w:rPr>
      <w:tblPr/>
      <w:tcPr>
        <w:shd w:val="clear" w:color="auto" w:fill="B8E0E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E0E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DestaquedeGrelhaColorida6">
    <w:name w:val="Destaque de Grelha Colorida 6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F3FD" w:themeFill="accent6" w:themeFillTint="33"/>
    </w:tcPr>
    <w:tblStylePr w:type="firstRow">
      <w:rPr>
        <w:b/>
        <w:bCs/>
      </w:rPr>
      <w:tblPr/>
      <w:tcPr>
        <w:shd w:val="clear" w:color="auto" w:fill="B9E7F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9E7F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ListaColorida">
    <w:name w:val="Colorful List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DestaquedeListaColorida1">
    <w:name w:val="Destaque de Lista Colorida 1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A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shd w:val="clear" w:color="auto" w:fill="EAF4D7" w:themeFill="accent1" w:themeFillTint="33"/>
      </w:tcPr>
    </w:tblStylePr>
  </w:style>
  <w:style w:type="table" w:customStyle="1" w:styleId="DestaquedeListaColorida2">
    <w:name w:val="Destaque de Lista Colorida 2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7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customStyle="1" w:styleId="DestaquedeListaColorida3">
    <w:name w:val="Destaque de Lista Colorida 3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8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9C83" w:themeFill="accent4" w:themeFillShade="CC"/>
      </w:tcPr>
    </w:tblStylePr>
    <w:tblStylePr w:type="lastRow">
      <w:rPr>
        <w:b/>
        <w:bCs/>
        <w:color w:val="349C8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shd w:val="clear" w:color="auto" w:fill="D3F0E2" w:themeFill="accent3" w:themeFillTint="33"/>
      </w:tcPr>
    </w:tblStylePr>
  </w:style>
  <w:style w:type="table" w:customStyle="1" w:styleId="DestaquedeListaColorida4">
    <w:name w:val="Destaque de Lista Colorida 4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9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8558" w:themeFill="accent3" w:themeFillShade="CC"/>
      </w:tcPr>
    </w:tblStylePr>
    <w:tblStylePr w:type="lastRow">
      <w:rPr>
        <w:b/>
        <w:bCs/>
        <w:color w:val="2C855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customStyle="1" w:styleId="DestaquedeListaColorida5">
    <w:name w:val="Destaque de Lista Colorida 5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1ACF6" w:themeFill="accent6" w:themeFillShade="CC"/>
      </w:tcPr>
    </w:tblStylePr>
    <w:tblStylePr w:type="lastRow">
      <w:rPr>
        <w:b/>
        <w:bCs/>
        <w:color w:val="11ACF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customStyle="1" w:styleId="DestaquedeListaColorida6">
    <w:name w:val="Destaque de Lista Colorida 6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9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96B3" w:themeFill="accent5" w:themeFillShade="CC"/>
      </w:tcPr>
    </w:tblStylePr>
    <w:tblStylePr w:type="lastRow">
      <w:rPr>
        <w:b/>
        <w:bCs/>
        <w:color w:val="3096B3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SombreadoColorido">
    <w:name w:val="Colorful Shading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1">
    <w:name w:val="Destaque de Sombreado Colorido 1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99CB38" w:themeColor="accent1"/>
        <w:bottom w:val="single" w:sz="4" w:space="0" w:color="99CB38" w:themeColor="accent1"/>
        <w:right w:val="single" w:sz="4" w:space="0" w:color="99CB3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C7B2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C7B20" w:themeColor="accent1" w:themeShade="99"/>
          <w:insideV w:val="nil"/>
        </w:tcBorders>
        <w:shd w:val="clear" w:color="auto" w:fill="5C7B2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C7B20" w:themeFill="accent1" w:themeFillShade="99"/>
      </w:tcPr>
    </w:tblStylePr>
    <w:tblStylePr w:type="band1Vert">
      <w:tblPr/>
      <w:tcPr>
        <w:shd w:val="clear" w:color="auto" w:fill="D6EAAF" w:themeFill="accent1" w:themeFillTint="66"/>
      </w:tcPr>
    </w:tblStylePr>
    <w:tblStylePr w:type="band1Horz">
      <w:tblPr/>
      <w:tcPr>
        <w:shd w:val="clear" w:color="auto" w:fill="CCE59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2">
    <w:name w:val="Destaque de Sombreado Colorido 2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63A537" w:themeColor="accent2"/>
        <w:bottom w:val="single" w:sz="4" w:space="0" w:color="63A537" w:themeColor="accent2"/>
        <w:right w:val="single" w:sz="4" w:space="0" w:color="63A53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B6321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B6321" w:themeColor="accent2" w:themeShade="99"/>
          <w:insideV w:val="nil"/>
        </w:tcBorders>
        <w:shd w:val="clear" w:color="auto" w:fill="3B6321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6321" w:themeFill="accent2" w:themeFillShade="99"/>
      </w:tcPr>
    </w:tblStylePr>
    <w:tblStylePr w:type="band1Vert">
      <w:tblPr/>
      <w:tcPr>
        <w:shd w:val="clear" w:color="auto" w:fill="BFE2A8" w:themeFill="accent2" w:themeFillTint="66"/>
      </w:tcPr>
    </w:tblStylePr>
    <w:tblStylePr w:type="band1Horz">
      <w:tblPr/>
      <w:tcPr>
        <w:shd w:val="clear" w:color="auto" w:fill="AFDA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3">
    <w:name w:val="Destaque de Sombreado Colorido 3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C1A3" w:themeColor="accent4"/>
        <w:left w:val="single" w:sz="4" w:space="0" w:color="37A76F" w:themeColor="accent3"/>
        <w:bottom w:val="single" w:sz="4" w:space="0" w:color="37A76F" w:themeColor="accent3"/>
        <w:right w:val="single" w:sz="4" w:space="0" w:color="37A76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644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6442" w:themeColor="accent3" w:themeShade="99"/>
          <w:insideV w:val="nil"/>
        </w:tcBorders>
        <w:shd w:val="clear" w:color="auto" w:fill="21644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6442" w:themeFill="accent3" w:themeFillShade="99"/>
      </w:tcPr>
    </w:tblStylePr>
    <w:tblStylePr w:type="band1Vert">
      <w:tblPr/>
      <w:tcPr>
        <w:shd w:val="clear" w:color="auto" w:fill="A8E2C5" w:themeFill="accent3" w:themeFillTint="66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SombreadoColorido4">
    <w:name w:val="Destaque de Sombreado Colorido 4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7A76F" w:themeColor="accent3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9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75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7562" w:themeColor="accent4" w:themeShade="99"/>
          <w:insideV w:val="nil"/>
        </w:tcBorders>
        <w:shd w:val="clear" w:color="auto" w:fill="2775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7562" w:themeFill="accent4" w:themeFillShade="99"/>
      </w:tcPr>
    </w:tblStylePr>
    <w:tblStylePr w:type="band1Vert">
      <w:tblPr/>
      <w:tcPr>
        <w:shd w:val="clear" w:color="auto" w:fill="B4E6DA" w:themeFill="accent4" w:themeFillTint="66"/>
      </w:tcPr>
    </w:tblStylePr>
    <w:tblStylePr w:type="band1Horz">
      <w:tblPr/>
      <w:tcPr>
        <w:shd w:val="clear" w:color="auto" w:fill="A1E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5">
    <w:name w:val="Destaque de Sombreado Colorido 5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1C3F9" w:themeColor="accent6"/>
        <w:left w:val="single" w:sz="4" w:space="0" w:color="4EB3CF" w:themeColor="accent5"/>
        <w:bottom w:val="single" w:sz="4" w:space="0" w:color="4EB3CF" w:themeColor="accent5"/>
        <w:right w:val="single" w:sz="4" w:space="0" w:color="4EB3C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708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7086" w:themeColor="accent5" w:themeShade="99"/>
          <w:insideV w:val="nil"/>
        </w:tcBorders>
        <w:shd w:val="clear" w:color="auto" w:fill="24708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7086" w:themeFill="accent5" w:themeFillShade="99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A6D8E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6">
    <w:name w:val="Destaque de Sombreado Colorido 6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B3CF" w:themeColor="accent5"/>
        <w:left w:val="single" w:sz="4" w:space="0" w:color="51C3F9" w:themeColor="accent6"/>
        <w:bottom w:val="single" w:sz="4" w:space="0" w:color="51C3F9" w:themeColor="accent6"/>
        <w:right w:val="single" w:sz="4" w:space="0" w:color="51C3F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9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83B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83BF" w:themeColor="accent6" w:themeShade="99"/>
          <w:insideV w:val="nil"/>
        </w:tcBorders>
        <w:shd w:val="clear" w:color="auto" w:fill="0683B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83BF" w:themeFill="accent6" w:themeFillShade="99"/>
      </w:tcPr>
    </w:tblStylePr>
    <w:tblStylePr w:type="band1Vert">
      <w:tblPr/>
      <w:tcPr>
        <w:shd w:val="clear" w:color="auto" w:fill="B9E7FC" w:themeFill="accent6" w:themeFillTint="66"/>
      </w:tcPr>
    </w:tblStylePr>
    <w:tblStylePr w:type="band1Horz">
      <w:tblPr/>
      <w:tcPr>
        <w:shd w:val="clear" w:color="auto" w:fill="A8E1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efernciadaanotao">
    <w:name w:val="referência da anotação"/>
    <w:basedOn w:val="Tipodeletrapredefinidodopargrafo"/>
    <w:uiPriority w:val="99"/>
    <w:semiHidden/>
    <w:unhideWhenUsed/>
    <w:rPr>
      <w:sz w:val="16"/>
    </w:rPr>
  </w:style>
  <w:style w:type="paragraph" w:customStyle="1" w:styleId="textodaanotao">
    <w:name w:val="texto da anotação"/>
    <w:basedOn w:val="Normal"/>
    <w:link w:val="CarterdeTextodeComentrio"/>
    <w:uiPriority w:val="99"/>
    <w:semiHidden/>
    <w:unhideWhenUsed/>
    <w:pPr>
      <w:spacing w:line="240" w:lineRule="auto"/>
    </w:pPr>
  </w:style>
  <w:style w:type="character" w:customStyle="1" w:styleId="CarterdeTextodeComentrio">
    <w:name w:val="Caráter de Texto de Comentário"/>
    <w:basedOn w:val="Tipodeletrapredefinidodopargrafo"/>
    <w:link w:val="textodaanotao"/>
    <w:uiPriority w:val="99"/>
    <w:semiHidden/>
    <w:rPr>
      <w:sz w:val="20"/>
    </w:rPr>
  </w:style>
  <w:style w:type="paragraph" w:customStyle="1" w:styleId="assuntodaanotao">
    <w:name w:val="assunto da anotação"/>
    <w:basedOn w:val="textodaanotao"/>
    <w:next w:val="textodaanotao"/>
    <w:link w:val="CarterdeAssuntodeComentrio"/>
    <w:uiPriority w:val="99"/>
    <w:semiHidden/>
    <w:unhideWhenUsed/>
    <w:rPr>
      <w:b/>
      <w:bCs/>
    </w:rPr>
  </w:style>
  <w:style w:type="character" w:customStyle="1" w:styleId="CarterdeAssuntodeComentrio">
    <w:name w:val="Caráter de Assunto de Comentário"/>
    <w:basedOn w:val="CarterdeTextodeComentrio"/>
    <w:link w:val="assuntodaanotao"/>
    <w:uiPriority w:val="99"/>
    <w:semiHidden/>
    <w:rPr>
      <w:b/>
      <w:bCs/>
      <w:sz w:val="20"/>
    </w:rPr>
  </w:style>
  <w:style w:type="table" w:styleId="ListaEscura">
    <w:name w:val="Dark List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estaquedeListaEscura1">
    <w:name w:val="Destaque de Lista Escura 1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9CB3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C661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2992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</w:style>
  <w:style w:type="table" w:customStyle="1" w:styleId="DestaquedeListaEscura2">
    <w:name w:val="Destaque de Lista Escura 2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3A53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1521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7B29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</w:style>
  <w:style w:type="table" w:customStyle="1" w:styleId="DestaquedeListaEscura3">
    <w:name w:val="Destaque de Lista Escura 3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A76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523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7C5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</w:style>
  <w:style w:type="table" w:customStyle="1" w:styleId="DestaquedeListaEscura4">
    <w:name w:val="Destaque de Lista Escura 4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C1A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6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092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</w:style>
  <w:style w:type="table" w:customStyle="1" w:styleId="DestaquedeListaEscura5">
    <w:name w:val="Destaque de Lista Escura 5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B3C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5D6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8CA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</w:style>
  <w:style w:type="table" w:customStyle="1" w:styleId="DestaquedeListaEscura6">
    <w:name w:val="Destaque de Lista Escura 6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1C3F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6D9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A4E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</w:style>
  <w:style w:type="paragraph" w:styleId="Data">
    <w:name w:val="Date"/>
    <w:basedOn w:val="Normal"/>
    <w:next w:val="Normal"/>
    <w:link w:val="DataCarter"/>
    <w:uiPriority w:val="99"/>
    <w:semiHidden/>
    <w:unhideWhenUsed/>
  </w:style>
  <w:style w:type="character" w:customStyle="1" w:styleId="DataCarter">
    <w:name w:val="Data Caráter"/>
    <w:basedOn w:val="Tipodeletrapredefinidodopargrafo"/>
    <w:link w:val="Data"/>
    <w:uiPriority w:val="99"/>
    <w:semiHidden/>
  </w:style>
  <w:style w:type="paragraph" w:customStyle="1" w:styleId="MapadeDocumentos">
    <w:name w:val="Mapa de Documentos"/>
    <w:basedOn w:val="Normal"/>
    <w:link w:val="CarterdeMapadeDocumentos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MapadeDocumentos">
    <w:name w:val="Caráter de Mapa de Documentos"/>
    <w:basedOn w:val="Tipodeletrapredefinidodopargrafo"/>
    <w:link w:val="MapadeDocumentos"/>
    <w:uiPriority w:val="99"/>
    <w:semiHidden/>
    <w:rPr>
      <w:rFonts w:ascii="Tahoma" w:hAnsi="Tahoma" w:cs="Tahoma"/>
      <w:sz w:val="16"/>
    </w:rPr>
  </w:style>
  <w:style w:type="paragraph" w:customStyle="1" w:styleId="AssinaturadeCorreioEletrnico">
    <w:name w:val="Assinatura de Correio Eletrónico"/>
    <w:basedOn w:val="Normal"/>
    <w:link w:val="CarterdeAssinaturadeCorreioEletrnico"/>
    <w:uiPriority w:val="99"/>
    <w:semiHidden/>
    <w:unhideWhenUsed/>
    <w:pPr>
      <w:spacing w:after="0" w:line="240" w:lineRule="auto"/>
    </w:pPr>
  </w:style>
  <w:style w:type="character" w:customStyle="1" w:styleId="CarterdeAssinaturadeCorreioEletrnico">
    <w:name w:val="Caráter de Assinatura de Correio Eletrónico"/>
    <w:basedOn w:val="Tipodeletrapredefinidodopargrafo"/>
    <w:link w:val="AssinaturadeCorreioEletrnico"/>
    <w:uiPriority w:val="99"/>
    <w:semiHidden/>
  </w:style>
  <w:style w:type="character" w:styleId="nfase">
    <w:name w:val="Emphasis"/>
    <w:basedOn w:val="Tipodeletrapredefinidodopargrafo"/>
    <w:uiPriority w:val="20"/>
    <w:qFormat/>
    <w:rsid w:val="00F35366"/>
    <w:rPr>
      <w:i/>
      <w:iCs/>
    </w:rPr>
  </w:style>
  <w:style w:type="character" w:customStyle="1" w:styleId="refernciadanotadefim">
    <w:name w:val="referência da nota de fim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anotadefim">
    <w:name w:val="texto da nota de fim"/>
    <w:basedOn w:val="Normal"/>
    <w:link w:val="CarterdeTextodeNotadeFim"/>
    <w:uiPriority w:val="99"/>
    <w:semiHidden/>
    <w:unhideWhenUsed/>
    <w:pPr>
      <w:spacing w:after="0" w:line="240" w:lineRule="auto"/>
    </w:pPr>
  </w:style>
  <w:style w:type="character" w:customStyle="1" w:styleId="CarterdeTextodeNotadeFim">
    <w:name w:val="Caráter de Texto de Nota de Fim"/>
    <w:basedOn w:val="Tipodeletrapredefinidodopargrafo"/>
    <w:link w:val="textodanotadefim"/>
    <w:uiPriority w:val="99"/>
    <w:semiHidden/>
    <w:rPr>
      <w:sz w:val="20"/>
    </w:rPr>
  </w:style>
  <w:style w:type="paragraph" w:customStyle="1" w:styleId="moradadeenvelope">
    <w:name w:val="morada de envelope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devoluodeenvelope">
    <w:name w:val="devolução de envelope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HiperligaoSeguida">
    <w:name w:val="HiperligaçãoSeguida"/>
    <w:basedOn w:val="Tipodeletrapredefinidodopargrafo"/>
    <w:uiPriority w:val="99"/>
    <w:semiHidden/>
    <w:unhideWhenUsed/>
    <w:rPr>
      <w:color w:val="977B2D" w:themeColor="followedHyperlink"/>
      <w:u w:val="single"/>
    </w:rPr>
  </w:style>
  <w:style w:type="character" w:customStyle="1" w:styleId="refernciaderodap">
    <w:name w:val="referência de rodapé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erodap">
    <w:name w:val="texto de rodapé"/>
    <w:basedOn w:val="Normal"/>
    <w:link w:val="CarterdeTextodeNotadeRodap"/>
    <w:uiPriority w:val="99"/>
    <w:semiHidden/>
    <w:unhideWhenUsed/>
    <w:pPr>
      <w:spacing w:after="0" w:line="240" w:lineRule="auto"/>
    </w:pPr>
  </w:style>
  <w:style w:type="character" w:customStyle="1" w:styleId="CarterdeTextodeNotadeRodap">
    <w:name w:val="Caráter de Texto de Nota de Rodapé"/>
    <w:basedOn w:val="Tipodeletrapredefinidodopargrafo"/>
    <w:link w:val="textoderodap"/>
    <w:uiPriority w:val="99"/>
    <w:semiHidden/>
    <w:rPr>
      <w:sz w:val="20"/>
    </w:rPr>
  </w:style>
  <w:style w:type="character" w:customStyle="1" w:styleId="CarterdeTtulo3">
    <w:name w:val="Caráter de Título 3"/>
    <w:basedOn w:val="Tipodeletrapredefinidodopargrafo"/>
    <w:link w:val="ttulo3"/>
    <w:uiPriority w:val="1"/>
    <w:rPr>
      <w:rFonts w:asciiTheme="majorHAnsi" w:eastAsiaTheme="majorEastAsia" w:hAnsiTheme="majorHAnsi" w:cstheme="majorBidi"/>
      <w:b/>
      <w:bCs/>
      <w:color w:val="99CB38" w:themeColor="accent1"/>
      <w:kern w:val="20"/>
      <w14:ligatures w14:val="standardContextual"/>
    </w:rPr>
  </w:style>
  <w:style w:type="character" w:customStyle="1" w:styleId="CarterdeTtulo4">
    <w:name w:val="Caráter de Título 4"/>
    <w:basedOn w:val="Tipodeletrapredefinidodopargrafo"/>
    <w:link w:val="ttulo4"/>
    <w:uiPriority w:val="18"/>
    <w:semiHidden/>
    <w:rPr>
      <w:rFonts w:asciiTheme="majorHAnsi" w:eastAsiaTheme="majorEastAsia" w:hAnsiTheme="majorHAnsi" w:cstheme="majorBidi"/>
      <w:b/>
      <w:bCs/>
      <w:i/>
      <w:iCs/>
      <w:color w:val="99CB38" w:themeColor="accent1"/>
      <w:kern w:val="20"/>
    </w:rPr>
  </w:style>
  <w:style w:type="character" w:customStyle="1" w:styleId="CarterdeTtulo5">
    <w:name w:val="Caráter de Título 5"/>
    <w:basedOn w:val="Tipodeletrapredefinidodopargrafo"/>
    <w:link w:val="ttulo5"/>
    <w:uiPriority w:val="18"/>
    <w:semiHidden/>
    <w:rPr>
      <w:rFonts w:asciiTheme="majorHAnsi" w:eastAsiaTheme="majorEastAsia" w:hAnsiTheme="majorHAnsi" w:cstheme="majorBidi"/>
      <w:color w:val="4C661A" w:themeColor="accent1" w:themeShade="7F"/>
      <w:kern w:val="20"/>
    </w:rPr>
  </w:style>
  <w:style w:type="character" w:customStyle="1" w:styleId="CarterdeTtulo6">
    <w:name w:val="Caráter de Título 6"/>
    <w:basedOn w:val="Tipodeletrapredefinidodopargrafo"/>
    <w:link w:val="ttulo6"/>
    <w:uiPriority w:val="18"/>
    <w:semiHidden/>
    <w:rPr>
      <w:rFonts w:asciiTheme="majorHAnsi" w:eastAsiaTheme="majorEastAsia" w:hAnsiTheme="majorHAnsi" w:cstheme="majorBidi"/>
      <w:i/>
      <w:iCs/>
      <w:color w:val="4C661A" w:themeColor="accent1" w:themeShade="7F"/>
      <w:kern w:val="20"/>
    </w:rPr>
  </w:style>
  <w:style w:type="character" w:customStyle="1" w:styleId="CarterdeTtulo7">
    <w:name w:val="Caráter de Título 7"/>
    <w:basedOn w:val="Tipodeletrapredefinidodopargrafo"/>
    <w:link w:val="ttulo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CarterdeTtulo8">
    <w:name w:val="Caráter de Título 8"/>
    <w:basedOn w:val="Tipodeletrapredefinidodopargrafo"/>
    <w:link w:val="ttulo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CarterdeTtulo9">
    <w:name w:val="Caráter de Título 9"/>
    <w:basedOn w:val="Tipodeletrapredefinidodopargrafo"/>
    <w:link w:val="ttulo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Tipodeletrapredefinidodopargrafo"/>
    <w:uiPriority w:val="99"/>
    <w:semiHidden/>
    <w:unhideWhenUsed/>
  </w:style>
  <w:style w:type="paragraph" w:styleId="EndereoHTML">
    <w:name w:val="HTML Address"/>
    <w:basedOn w:val="Normal"/>
    <w:link w:val="EndereoHTMLCarte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EndereoHTMLCarter">
    <w:name w:val="Endereço HTML Caráter"/>
    <w:basedOn w:val="Tipodeletrapredefinidodopargrafo"/>
    <w:link w:val="EndereoHTML"/>
    <w:uiPriority w:val="99"/>
    <w:semiHidden/>
    <w:rPr>
      <w:i/>
      <w:iCs/>
    </w:rPr>
  </w:style>
  <w:style w:type="character" w:styleId="CitaoHTML">
    <w:name w:val="HTML Cite"/>
    <w:basedOn w:val="Tipodeletrapredefinidodopargrafo"/>
    <w:uiPriority w:val="99"/>
    <w:semiHidden/>
    <w:unhideWhenUsed/>
    <w:rPr>
      <w:i/>
      <w:iCs/>
    </w:rPr>
  </w:style>
  <w:style w:type="character" w:styleId="CdigoHTML">
    <w:name w:val="HTML Code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DefinioHTML">
    <w:name w:val="HTML Definition"/>
    <w:basedOn w:val="Tipodeletrapredefinidodopargrafo"/>
    <w:uiPriority w:val="99"/>
    <w:semiHidden/>
    <w:unhideWhenUsed/>
    <w:rPr>
      <w:i/>
      <w:iCs/>
    </w:rPr>
  </w:style>
  <w:style w:type="character" w:styleId="TecladoHTML">
    <w:name w:val="HTML Keyboard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paragraph" w:customStyle="1" w:styleId="HTMLPr-formatado">
    <w:name w:val="HTML Pré-formatado"/>
    <w:basedOn w:val="Normal"/>
    <w:link w:val="CarterdeHTMLPr-formatado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HTMLPr-formatado">
    <w:name w:val="Caráter de HTML Pré-formatado"/>
    <w:basedOn w:val="Tipodeletrapredefinidodopargrafo"/>
    <w:link w:val="HTMLPr-formatado"/>
    <w:uiPriority w:val="99"/>
    <w:semiHidden/>
    <w:rPr>
      <w:rFonts w:ascii="Consolas" w:hAnsi="Consolas" w:cs="Consolas"/>
      <w:sz w:val="20"/>
    </w:rPr>
  </w:style>
  <w:style w:type="character" w:customStyle="1" w:styleId="AmostraHTML">
    <w:name w:val="Amostra HTML"/>
    <w:basedOn w:val="Tipodeletrapredefinidodopargrafo"/>
    <w:uiPriority w:val="99"/>
    <w:semiHidden/>
    <w:unhideWhenUsed/>
    <w:rPr>
      <w:rFonts w:ascii="Consolas" w:hAnsi="Consolas" w:cs="Consolas"/>
      <w:sz w:val="24"/>
    </w:rPr>
  </w:style>
  <w:style w:type="character" w:styleId="MquinadeescreverHTML">
    <w:name w:val="HTML Typewriter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VarivelHTML">
    <w:name w:val="HTML Variable"/>
    <w:basedOn w:val="Tipodeletrapredefinidodopargrafo"/>
    <w:uiPriority w:val="99"/>
    <w:semiHidden/>
    <w:unhideWhenUsed/>
    <w:rPr>
      <w:i/>
      <w:iCs/>
    </w:rPr>
  </w:style>
  <w:style w:type="character" w:styleId="Hiperligao">
    <w:name w:val="Hyperlink"/>
    <w:basedOn w:val="Tipodeletrapredefinidodopargrafo"/>
    <w:uiPriority w:val="99"/>
    <w:unhideWhenUsed/>
    <w:rPr>
      <w:color w:val="EE7B08" w:themeColor="hyperlink"/>
      <w:u w:val="single"/>
    </w:rPr>
  </w:style>
  <w:style w:type="paragraph" w:customStyle="1" w:styleId="ndiceremissivo1">
    <w:name w:val="índice remissivo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customStyle="1" w:styleId="ndiceremissivo2">
    <w:name w:val="índice remissivo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customStyle="1" w:styleId="ndiceremissivo3">
    <w:name w:val="índice remissivo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customStyle="1" w:styleId="ndiceremissivo4">
    <w:name w:val="índice remissivo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customStyle="1" w:styleId="ndiceremissivo5">
    <w:name w:val="índice remissivo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customStyle="1" w:styleId="ndiceremissivo6">
    <w:name w:val="índice remissivo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customStyle="1" w:styleId="ndiceremissivo7">
    <w:name w:val="índice remissivo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customStyle="1" w:styleId="ndiceremissivo8">
    <w:name w:val="índice remissivo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customStyle="1" w:styleId="ndiceremissivo9">
    <w:name w:val="índice remissivo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customStyle="1" w:styleId="ttulodendiceremissivo">
    <w:name w:val="título de índice remissivo"/>
    <w:basedOn w:val="Normal"/>
    <w:next w:val="ndiceremissivo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customStyle="1" w:styleId="nfaseIntensa">
    <w:name w:val="Ênfase Intensa"/>
    <w:basedOn w:val="Tipodeletrapredefinidodopargrafo"/>
    <w:uiPriority w:val="21"/>
    <w:semiHidden/>
    <w:unhideWhenUsed/>
    <w:rPr>
      <w:b/>
      <w:bCs/>
      <w:i/>
      <w:iCs/>
      <w:color w:val="99CB38" w:themeColor="accen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3536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35366"/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styleId="RefernciaIntensa">
    <w:name w:val="Intense Reference"/>
    <w:basedOn w:val="Tipodeletrapredefinidodopargrafo"/>
    <w:uiPriority w:val="32"/>
    <w:qFormat/>
    <w:rsid w:val="00F35366"/>
    <w:rPr>
      <w:b/>
      <w:bCs/>
      <w:smallCaps/>
      <w:u w:val="single"/>
    </w:rPr>
  </w:style>
  <w:style w:type="table" w:styleId="GrelhaClara">
    <w:name w:val="Light Grid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DestaquedeGrelhaClara1">
    <w:name w:val="Destaque de Grelha Clara 1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1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  <w:shd w:val="clear" w:color="auto" w:fill="E5F2CD" w:themeFill="accent1" w:themeFillTint="3F"/>
      </w:tcPr>
    </w:tblStylePr>
    <w:tblStylePr w:type="band2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</w:tcPr>
    </w:tblStylePr>
  </w:style>
  <w:style w:type="table" w:customStyle="1" w:styleId="DestaquedeGrelhaClara2">
    <w:name w:val="Destaque de Grelha Clara 2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1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  <w:shd w:val="clear" w:color="auto" w:fill="D7EDC9" w:themeFill="accent2" w:themeFillTint="3F"/>
      </w:tcPr>
    </w:tblStylePr>
    <w:tblStylePr w:type="band2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</w:tcPr>
    </w:tblStylePr>
  </w:style>
  <w:style w:type="table" w:customStyle="1" w:styleId="DestaquedeGrelhaClara3">
    <w:name w:val="Destaque de Grelha Clara 3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1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  <w:shd w:val="clear" w:color="auto" w:fill="C9EDDB" w:themeFill="accent3" w:themeFillTint="3F"/>
      </w:tcPr>
    </w:tblStylePr>
    <w:tblStylePr w:type="band2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</w:tcPr>
    </w:tblStylePr>
  </w:style>
  <w:style w:type="table" w:customStyle="1" w:styleId="DestaquedeGrelhaClara4">
    <w:name w:val="Destaque de Grelha Clara 4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1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  <w:shd w:val="clear" w:color="auto" w:fill="D0EFE8" w:themeFill="accent4" w:themeFillTint="3F"/>
      </w:tcPr>
    </w:tblStylePr>
    <w:tblStylePr w:type="band2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</w:tcPr>
    </w:tblStylePr>
  </w:style>
  <w:style w:type="table" w:customStyle="1" w:styleId="DestaquedeGrelhaClara5">
    <w:name w:val="Destaque de Grelha Clara 5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1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  <w:shd w:val="clear" w:color="auto" w:fill="D3ECF3" w:themeFill="accent5" w:themeFillTint="3F"/>
      </w:tcPr>
    </w:tblStylePr>
    <w:tblStylePr w:type="band2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</w:tcPr>
    </w:tblStylePr>
  </w:style>
  <w:style w:type="table" w:customStyle="1" w:styleId="DestaquedeGrelhaClara6">
    <w:name w:val="Destaque de Grelha Clara 6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1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  <w:shd w:val="clear" w:color="auto" w:fill="D3F0FD" w:themeFill="accent6" w:themeFillTint="3F"/>
      </w:tcPr>
    </w:tblStylePr>
    <w:tblStylePr w:type="band2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</w:tcPr>
    </w:tblStylePr>
  </w:style>
  <w:style w:type="table" w:styleId="ListaClara">
    <w:name w:val="Light List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DestaquedeListaClara1">
    <w:name w:val="Destaque de Lista Clara 1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</w:style>
  <w:style w:type="table" w:customStyle="1" w:styleId="DestaquedeListaClara2">
    <w:name w:val="Destaque de Lista Clara 2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</w:style>
  <w:style w:type="table" w:customStyle="1" w:styleId="DestaquedeListaClara3">
    <w:name w:val="Destaque de Lista Clara 3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</w:style>
  <w:style w:type="table" w:customStyle="1" w:styleId="DestaquedeListaClara4">
    <w:name w:val="Destaque de Lista Clara 4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</w:style>
  <w:style w:type="table" w:customStyle="1" w:styleId="DestaquedeListaClara5">
    <w:name w:val="Destaque de Lista Clara 5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</w:style>
  <w:style w:type="table" w:customStyle="1" w:styleId="DestaquedeListaClara6">
    <w:name w:val="Destaque de Lista Clara 6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</w:style>
  <w:style w:type="table" w:customStyle="1" w:styleId="SombreadoLigeiro">
    <w:name w:val="Sombreado Ligeiro"/>
    <w:basedOn w:val="Tabe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DestaquedeSombreadoClaro1">
    <w:name w:val="Destaque de Sombreado Claro 1"/>
    <w:basedOn w:val="Tabelanormal"/>
    <w:uiPriority w:val="60"/>
    <w:pPr>
      <w:spacing w:after="0" w:line="240" w:lineRule="auto"/>
    </w:pPr>
    <w:rPr>
      <w:color w:val="729928" w:themeColor="accent1" w:themeShade="BF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</w:style>
  <w:style w:type="table" w:customStyle="1" w:styleId="DestaquedeSombreadoClaro2">
    <w:name w:val="Destaque de Sombreado Claro 2"/>
    <w:basedOn w:val="Tabelanormal"/>
    <w:uiPriority w:val="60"/>
    <w:pPr>
      <w:spacing w:after="0" w:line="240" w:lineRule="auto"/>
    </w:pPr>
    <w:rPr>
      <w:color w:val="4A7B29" w:themeColor="accent2" w:themeShade="BF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</w:style>
  <w:style w:type="table" w:customStyle="1" w:styleId="DestaquedeSombreadoClaro3">
    <w:name w:val="Destaque de Sombreado Claro 3"/>
    <w:basedOn w:val="Tabelanormal"/>
    <w:uiPriority w:val="60"/>
    <w:pPr>
      <w:spacing w:after="0" w:line="240" w:lineRule="auto"/>
    </w:pPr>
    <w:rPr>
      <w:color w:val="297C52" w:themeColor="accent3" w:themeShade="BF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</w:style>
  <w:style w:type="table" w:customStyle="1" w:styleId="DestaquedeSombreadoClaro4">
    <w:name w:val="Destaque de Sombreado Claro 4"/>
    <w:basedOn w:val="Tabelanormal"/>
    <w:uiPriority w:val="60"/>
    <w:pPr>
      <w:spacing w:after="0" w:line="240" w:lineRule="auto"/>
    </w:pPr>
    <w:rPr>
      <w:color w:val="30927A" w:themeColor="accent4" w:themeShade="BF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</w:style>
  <w:style w:type="table" w:customStyle="1" w:styleId="DestaquedeSombreadoClaro5">
    <w:name w:val="Destaque de Sombreado Claro 5"/>
    <w:basedOn w:val="Tabelanormal"/>
    <w:uiPriority w:val="60"/>
    <w:pPr>
      <w:spacing w:after="0" w:line="240" w:lineRule="auto"/>
    </w:pPr>
    <w:rPr>
      <w:color w:val="2D8CA7" w:themeColor="accent5" w:themeShade="BF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</w:style>
  <w:style w:type="table" w:customStyle="1" w:styleId="DestaquedeSombreadoClaro6">
    <w:name w:val="Destaque de Sombreado Claro 6"/>
    <w:basedOn w:val="Tabelanormal"/>
    <w:uiPriority w:val="60"/>
    <w:pPr>
      <w:spacing w:after="0" w:line="240" w:lineRule="auto"/>
    </w:pPr>
    <w:rPr>
      <w:color w:val="08A4EE" w:themeColor="accent6" w:themeShade="BF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</w:style>
  <w:style w:type="character" w:customStyle="1" w:styleId="nmerodelinha">
    <w:name w:val="número de linha"/>
    <w:basedOn w:val="Tipodeletrapredefinidodopargrafo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customStyle="1" w:styleId="ListacomMarcas">
    <w:name w:val="Lista com Marcas"/>
    <w:basedOn w:val="Normal"/>
    <w:uiPriority w:val="1"/>
    <w:unhideWhenUsed/>
    <w:pPr>
      <w:numPr>
        <w:numId w:val="1"/>
      </w:numPr>
      <w:spacing w:after="40"/>
    </w:pPr>
  </w:style>
  <w:style w:type="paragraph" w:customStyle="1" w:styleId="ListacomMarcas2">
    <w:name w:val="Lista com Marcas 2"/>
    <w:basedOn w:val="Normal"/>
    <w:uiPriority w:val="99"/>
    <w:semiHidden/>
    <w:unhideWhenUsed/>
    <w:pPr>
      <w:numPr>
        <w:numId w:val="2"/>
      </w:numPr>
      <w:contextualSpacing/>
    </w:pPr>
  </w:style>
  <w:style w:type="paragraph" w:customStyle="1" w:styleId="ListacomMarcas3">
    <w:name w:val="Lista com Marcas 3"/>
    <w:basedOn w:val="Normal"/>
    <w:uiPriority w:val="99"/>
    <w:semiHidden/>
    <w:unhideWhenUsed/>
    <w:pPr>
      <w:numPr>
        <w:numId w:val="3"/>
      </w:numPr>
      <w:contextualSpacing/>
    </w:pPr>
  </w:style>
  <w:style w:type="paragraph" w:customStyle="1" w:styleId="ListacomMarcas4">
    <w:name w:val="Lista com Marcas 4"/>
    <w:basedOn w:val="Normal"/>
    <w:uiPriority w:val="99"/>
    <w:semiHidden/>
    <w:unhideWhenUsed/>
    <w:pPr>
      <w:numPr>
        <w:numId w:val="4"/>
      </w:numPr>
      <w:contextualSpacing/>
    </w:pPr>
  </w:style>
  <w:style w:type="paragraph" w:customStyle="1" w:styleId="ListacomMarcas5">
    <w:name w:val="Lista com Marcas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pPr>
      <w:ind w:left="360"/>
      <w:contextualSpacing/>
    </w:pPr>
  </w:style>
  <w:style w:type="paragraph" w:styleId="Listadecont2">
    <w:name w:val="List Continue 2"/>
    <w:basedOn w:val="Normal"/>
    <w:uiPriority w:val="99"/>
    <w:semiHidden/>
    <w:unhideWhenUsed/>
    <w:pPr>
      <w:ind w:left="720"/>
      <w:contextualSpacing/>
    </w:pPr>
  </w:style>
  <w:style w:type="paragraph" w:styleId="Listadecont3">
    <w:name w:val="List Continue 3"/>
    <w:basedOn w:val="Normal"/>
    <w:uiPriority w:val="99"/>
    <w:semiHidden/>
    <w:unhideWhenUsed/>
    <w:pPr>
      <w:ind w:left="1080"/>
      <w:contextualSpacing/>
    </w:pPr>
  </w:style>
  <w:style w:type="paragraph" w:styleId="Listadecont4">
    <w:name w:val="List Continue 4"/>
    <w:basedOn w:val="Normal"/>
    <w:uiPriority w:val="99"/>
    <w:semiHidden/>
    <w:unhideWhenUsed/>
    <w:pPr>
      <w:ind w:left="1440"/>
      <w:contextualSpacing/>
    </w:pPr>
  </w:style>
  <w:style w:type="paragraph" w:styleId="Listadecont5">
    <w:name w:val="List Continue 5"/>
    <w:basedOn w:val="Normal"/>
    <w:uiPriority w:val="99"/>
    <w:semiHidden/>
    <w:unhideWhenUsed/>
    <w:pPr>
      <w:ind w:left="1800"/>
      <w:contextualSpacing/>
    </w:pPr>
  </w:style>
  <w:style w:type="paragraph" w:customStyle="1" w:styleId="ListaNumerada">
    <w:name w:val="Lista Numerada"/>
    <w:basedOn w:val="Normal"/>
    <w:uiPriority w:val="1"/>
    <w:unhideWhenUsed/>
    <w:pPr>
      <w:numPr>
        <w:numId w:val="7"/>
      </w:numPr>
      <w:contextualSpacing/>
    </w:pPr>
  </w:style>
  <w:style w:type="paragraph" w:customStyle="1" w:styleId="ListaNumerada2">
    <w:name w:val="Lista Numerada 2"/>
    <w:basedOn w:val="Normal"/>
    <w:uiPriority w:val="1"/>
    <w:unhideWhenUsed/>
    <w:pPr>
      <w:numPr>
        <w:ilvl w:val="1"/>
        <w:numId w:val="7"/>
      </w:numPr>
      <w:contextualSpacing/>
    </w:pPr>
  </w:style>
  <w:style w:type="paragraph" w:customStyle="1" w:styleId="ListaNumerada3">
    <w:name w:val="Lista Numerada 3"/>
    <w:basedOn w:val="Normal"/>
    <w:uiPriority w:val="18"/>
    <w:unhideWhenUsed/>
    <w:pPr>
      <w:numPr>
        <w:ilvl w:val="2"/>
        <w:numId w:val="7"/>
      </w:numPr>
      <w:contextualSpacing/>
    </w:pPr>
  </w:style>
  <w:style w:type="paragraph" w:customStyle="1" w:styleId="ListaNumerada4">
    <w:name w:val="Lista Numerada 4"/>
    <w:basedOn w:val="Normal"/>
    <w:uiPriority w:val="18"/>
    <w:semiHidden/>
    <w:unhideWhenUsed/>
    <w:pPr>
      <w:numPr>
        <w:ilvl w:val="3"/>
        <w:numId w:val="7"/>
      </w:numPr>
      <w:contextualSpacing/>
    </w:pPr>
  </w:style>
  <w:style w:type="paragraph" w:customStyle="1" w:styleId="ListaNumerada5">
    <w:name w:val="Lista Numerada 5"/>
    <w:basedOn w:val="Normal"/>
    <w:uiPriority w:val="18"/>
    <w:semiHidden/>
    <w:unhideWhenUsed/>
    <w:pPr>
      <w:numPr>
        <w:ilvl w:val="4"/>
        <w:numId w:val="7"/>
      </w:numPr>
      <w:contextualSpacing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Textodemacro">
    <w:name w:val="macro"/>
    <w:link w:val="TextodemacroCarte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semiHidden/>
    <w:rPr>
      <w:rFonts w:ascii="Consolas" w:hAnsi="Consolas" w:cs="Consolas"/>
      <w:sz w:val="20"/>
    </w:rPr>
  </w:style>
  <w:style w:type="table" w:styleId="GrelhaMdia1">
    <w:name w:val="Medium Grid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GrelhaMdia1Destaque1">
    <w:name w:val="Grelha Média 1 Destaque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  <w:insideV w:val="single" w:sz="8" w:space="0" w:color="B2D869" w:themeColor="accent1" w:themeTint="BF"/>
      </w:tblBorders>
    </w:tblPr>
    <w:tcPr>
      <w:shd w:val="clear" w:color="auto" w:fill="E5F2C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2D86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GrelhaMdia1Destaque2">
    <w:name w:val="Grelha Média 1 Destaque 2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  <w:insideV w:val="single" w:sz="8" w:space="0" w:color="87C85C" w:themeColor="accent2" w:themeTint="BF"/>
      </w:tblBorders>
    </w:tblPr>
    <w:tcPr>
      <w:shd w:val="clear" w:color="auto" w:fill="D7ED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C85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GrelhaMdia1Destaque3">
    <w:name w:val="Grelha Média 1 Destaque 3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  <w:insideV w:val="single" w:sz="8" w:space="0" w:color="5CC992" w:themeColor="accent3" w:themeTint="BF"/>
      </w:tblBorders>
    </w:tblPr>
    <w:tcPr>
      <w:shd w:val="clear" w:color="auto" w:fill="C9EDD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C99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GrelhaMdia1Destaque4">
    <w:name w:val="Grelha Média 1 Destaque 4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  <w:insideV w:val="single" w:sz="8" w:space="0" w:color="72D0B9" w:themeColor="accent4" w:themeTint="BF"/>
      </w:tblBorders>
    </w:tblPr>
    <w:tcPr>
      <w:shd w:val="clear" w:color="auto" w:fill="D0EF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D0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GrelhaMdia1Destaque5">
    <w:name w:val="Grelha Média 1 Destaque 5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  <w:insideV w:val="single" w:sz="8" w:space="0" w:color="7AC5DB" w:themeColor="accent5" w:themeTint="BF"/>
      </w:tblBorders>
    </w:tblPr>
    <w:tcPr>
      <w:shd w:val="clear" w:color="auto" w:fill="D3ECF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C5D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GrelhaMdia1Destaque6">
    <w:name w:val="Grelha Média 1 Destaque 6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  <w:insideV w:val="single" w:sz="8" w:space="0" w:color="7CD1FA" w:themeColor="accent6" w:themeTint="BF"/>
      </w:tblBorders>
    </w:tblPr>
    <w:tcPr>
      <w:shd w:val="clear" w:color="auto" w:fill="D3F0F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CD1F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GrelhaMdia2">
    <w:name w:val="Medium Grid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1">
    <w:name w:val="Grelha Média 2 Destaque 1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cPr>
      <w:shd w:val="clear" w:color="auto" w:fill="E5F2C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A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4D7" w:themeFill="accent1" w:themeFillTint="33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tcBorders>
          <w:insideH w:val="single" w:sz="6" w:space="0" w:color="99CB38" w:themeColor="accent1"/>
          <w:insideV w:val="single" w:sz="6" w:space="0" w:color="99CB38" w:themeColor="accent1"/>
        </w:tcBorders>
        <w:shd w:val="clear" w:color="auto" w:fill="CCE59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2">
    <w:name w:val="Grelha Média 2 Destaque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cPr>
      <w:shd w:val="clear" w:color="auto" w:fill="D7ED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7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0D3" w:themeFill="accent2" w:themeFillTint="33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tcBorders>
          <w:insideH w:val="single" w:sz="6" w:space="0" w:color="63A537" w:themeColor="accent2"/>
          <w:insideV w:val="single" w:sz="6" w:space="0" w:color="63A537" w:themeColor="accent2"/>
        </w:tcBorders>
        <w:shd w:val="clear" w:color="auto" w:fill="AFDA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3">
    <w:name w:val="Grelha Média 2 Destaque 3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cPr>
      <w:shd w:val="clear" w:color="auto" w:fill="C9EDD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8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E2" w:themeFill="accent3" w:themeFillTint="33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tcBorders>
          <w:insideH w:val="single" w:sz="6" w:space="0" w:color="37A76F" w:themeColor="accent3"/>
          <w:insideV w:val="single" w:sz="6" w:space="0" w:color="37A76F" w:themeColor="accent3"/>
        </w:tcBorders>
        <w:shd w:val="clear" w:color="auto" w:fill="92DBB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4">
    <w:name w:val="Grelha Média 2 Destaque 4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cPr>
      <w:shd w:val="clear" w:color="auto" w:fill="D0EF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9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EC" w:themeFill="accent4" w:themeFillTint="33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tcBorders>
          <w:insideH w:val="single" w:sz="6" w:space="0" w:color="44C1A3" w:themeColor="accent4"/>
          <w:insideV w:val="single" w:sz="6" w:space="0" w:color="44C1A3" w:themeColor="accent4"/>
        </w:tcBorders>
        <w:shd w:val="clear" w:color="auto" w:fill="A1E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5">
    <w:name w:val="Grelha Média 2 Destaque 5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cPr>
      <w:shd w:val="clear" w:color="auto" w:fill="D3ECF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FF5" w:themeFill="accent5" w:themeFillTint="33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tcBorders>
          <w:insideH w:val="single" w:sz="6" w:space="0" w:color="4EB3CF" w:themeColor="accent5"/>
          <w:insideV w:val="single" w:sz="6" w:space="0" w:color="4EB3CF" w:themeColor="accent5"/>
        </w:tcBorders>
        <w:shd w:val="clear" w:color="auto" w:fill="A6D8E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6">
    <w:name w:val="Grelha Média 2 Destaque 6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cPr>
      <w:shd w:val="clear" w:color="auto" w:fill="D3F0F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F9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F3FD" w:themeFill="accent6" w:themeFillTint="33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tcBorders>
          <w:insideH w:val="single" w:sz="6" w:space="0" w:color="51C3F9" w:themeColor="accent6"/>
          <w:insideV w:val="single" w:sz="6" w:space="0" w:color="51C3F9" w:themeColor="accent6"/>
        </w:tcBorders>
        <w:shd w:val="clear" w:color="auto" w:fill="A8E1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GrelhaMdia3Destaque1">
    <w:name w:val="Grelha Média 3 Destaque 1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F2C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CE59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CE59B" w:themeFill="accent1" w:themeFillTint="7F"/>
      </w:tcPr>
    </w:tblStylePr>
  </w:style>
  <w:style w:type="table" w:customStyle="1" w:styleId="GrelhaMdia3Destaque2">
    <w:name w:val="Grelha Média 3 Destaque 2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ED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DA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DA92" w:themeFill="accent2" w:themeFillTint="7F"/>
      </w:tcPr>
    </w:tblStylePr>
  </w:style>
  <w:style w:type="table" w:customStyle="1" w:styleId="GrelhaMdia3Destaque3">
    <w:name w:val="Grelha Média 3 Destaque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EDD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DBB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DBB7" w:themeFill="accent3" w:themeFillTint="7F"/>
      </w:tcPr>
    </w:tblStylePr>
  </w:style>
  <w:style w:type="table" w:customStyle="1" w:styleId="GrelhaMdia3Destaque4">
    <w:name w:val="Grelha Média 3 Destaque 4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E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E0D0" w:themeFill="accent4" w:themeFillTint="7F"/>
      </w:tcPr>
    </w:tblStylePr>
  </w:style>
  <w:style w:type="table" w:customStyle="1" w:styleId="GrelhaMdia3Destaque5">
    <w:name w:val="Grelha Média 3 Destaque 5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ECF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D8E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D8E7" w:themeFill="accent5" w:themeFillTint="7F"/>
      </w:tcPr>
    </w:tblStylePr>
  </w:style>
  <w:style w:type="table" w:customStyle="1" w:styleId="GrelhaMdia3Destaque6">
    <w:name w:val="Grelha Média 3 Destaque 6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F0F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8E1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8E1FC" w:themeFill="accent6" w:themeFillTint="7F"/>
      </w:tcPr>
    </w:tblStylePr>
  </w:style>
  <w:style w:type="table" w:styleId="ListaMdia1">
    <w:name w:val="Medium Lis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ListaMdia1Destaque1">
    <w:name w:val="Lista Média 1 Destaque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9CB38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shd w:val="clear" w:color="auto" w:fill="E5F2CD" w:themeFill="accent1" w:themeFillTint="3F"/>
      </w:tcPr>
    </w:tblStylePr>
  </w:style>
  <w:style w:type="table" w:customStyle="1" w:styleId="ListaMdia1Destaque2">
    <w:name w:val="Lista Média 1 Destaque 2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3A537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shd w:val="clear" w:color="auto" w:fill="D7EDC9" w:themeFill="accent2" w:themeFillTint="3F"/>
      </w:tcPr>
    </w:tblStylePr>
  </w:style>
  <w:style w:type="table" w:customStyle="1" w:styleId="ListaMdia1Destaque3">
    <w:name w:val="Lista Média 1 Destaque 3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A76F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shd w:val="clear" w:color="auto" w:fill="C9EDDB" w:themeFill="accent3" w:themeFillTint="3F"/>
      </w:tcPr>
    </w:tblStylePr>
  </w:style>
  <w:style w:type="table" w:customStyle="1" w:styleId="ListaMdia1Destaque4">
    <w:name w:val="Lista Média 1 Destaque 4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C1A3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shd w:val="clear" w:color="auto" w:fill="D0EFE8" w:themeFill="accent4" w:themeFillTint="3F"/>
      </w:tcPr>
    </w:tblStylePr>
  </w:style>
  <w:style w:type="table" w:customStyle="1" w:styleId="ListaMdia1Destaque5">
    <w:name w:val="Lista Média 1 Destaque 5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B3CF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shd w:val="clear" w:color="auto" w:fill="D3ECF3" w:themeFill="accent5" w:themeFillTint="3F"/>
      </w:tcPr>
    </w:tblStylePr>
  </w:style>
  <w:style w:type="table" w:customStyle="1" w:styleId="ListaMdia1Destaque6">
    <w:name w:val="Lista Média 1 Destaque 6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1C3F9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shd w:val="clear" w:color="auto" w:fill="D3F0FD" w:themeFill="accent6" w:themeFillTint="3F"/>
      </w:tcPr>
    </w:tblStylePr>
  </w:style>
  <w:style w:type="table" w:styleId="ListaMdia2">
    <w:name w:val="Medium Lis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1">
    <w:name w:val="Lista Média 2 Destaque 1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9CB3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9CB3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9CB3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9CB3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F2C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2">
    <w:name w:val="Lista Média 2 Destaque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3A537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3A53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3A53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D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3">
    <w:name w:val="Lista Média 2 Destaque 3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7A76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A76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A76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EDD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4">
    <w:name w:val="Lista Média 2 Destaque 4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C1A3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C1A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C1A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5">
    <w:name w:val="Lista Média 2 Destaque 5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B3CF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B3C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B3C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ECF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6">
    <w:name w:val="Lista Média 2 Destaque 6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1C3F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1C3F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1C3F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F0F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dio1">
    <w:name w:val="Medium Shading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1">
    <w:name w:val="Sombreado Médio 1 Destaque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C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2">
    <w:name w:val="Sombreado Médio 1 Destaque 2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D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3">
    <w:name w:val="Sombreado Médio 1 Destaque 3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DD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4">
    <w:name w:val="Sombreado Médio 1 Destaque 4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5">
    <w:name w:val="Sombreado Médio 1 Destaque 5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ECF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6">
    <w:name w:val="Sombreado Médio 1 Destaque 6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F0F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1">
    <w:name w:val="Sombreado Médio 2 Destaque 1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2">
    <w:name w:val="Sombreado Médio 2 Destaque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3">
    <w:name w:val="Sombreado Médio 2 Destaque 3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4">
    <w:name w:val="Sombreado Médio 2 Destaque 4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5">
    <w:name w:val="Sombreado Médio 2 Destaque 5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6">
    <w:name w:val="Sombreado Médio 2 Destaque 6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abealhodeMensagem">
    <w:name w:val="Cabeçalho de Mensagem"/>
    <w:basedOn w:val="Normal"/>
    <w:link w:val="CarterdeCabealhodeMensagem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arterdeCabealhodeMensagem">
    <w:name w:val="Caráter de Cabeçalho de Mensagem"/>
    <w:basedOn w:val="Tipodeletrapredefinidodopargrafo"/>
    <w:link w:val="CabealhodeMensagem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unhideWhenUsed/>
    <w:rPr>
      <w:rFonts w:ascii="Times New Roman" w:hAnsi="Times New Roman" w:cs="Times New Roman"/>
      <w:sz w:val="24"/>
    </w:rPr>
  </w:style>
  <w:style w:type="paragraph" w:customStyle="1" w:styleId="AvanoNormal">
    <w:name w:val="Avanço Normal"/>
    <w:basedOn w:val="Normal"/>
    <w:uiPriority w:val="99"/>
    <w:semiHidden/>
    <w:unhideWhenUsed/>
    <w:pPr>
      <w:ind w:left="720"/>
    </w:pPr>
  </w:style>
  <w:style w:type="paragraph" w:customStyle="1" w:styleId="TtulodaNota">
    <w:name w:val="Título da Nota"/>
    <w:basedOn w:val="Normal"/>
    <w:next w:val="Normal"/>
    <w:link w:val="CarterdeTtulodeNota"/>
    <w:uiPriority w:val="99"/>
    <w:semiHidden/>
    <w:unhideWhenUsed/>
    <w:pPr>
      <w:spacing w:after="0" w:line="240" w:lineRule="auto"/>
    </w:pPr>
  </w:style>
  <w:style w:type="character" w:customStyle="1" w:styleId="CarterdeTtulodeNota">
    <w:name w:val="Caráter de Título de Nota"/>
    <w:basedOn w:val="Tipodeletrapredefinidodopargrafo"/>
    <w:link w:val="TtulodaNota"/>
    <w:uiPriority w:val="99"/>
    <w:semiHidden/>
  </w:style>
  <w:style w:type="character" w:customStyle="1" w:styleId="nmerodapgina">
    <w:name w:val="número da página"/>
    <w:basedOn w:val="Tipodeletrapredefinidodopargrafo"/>
    <w:uiPriority w:val="99"/>
    <w:semiHidden/>
    <w:unhideWhenUsed/>
  </w:style>
  <w:style w:type="paragraph" w:customStyle="1" w:styleId="TextoSimples">
    <w:name w:val="Texto Simples"/>
    <w:basedOn w:val="Normal"/>
    <w:link w:val="CarterdeTextoSimples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TextoSimples">
    <w:name w:val="Caráter de Texto Simples"/>
    <w:basedOn w:val="Tipodeletrapredefinidodopargrafo"/>
    <w:link w:val="TextoSimples"/>
    <w:uiPriority w:val="99"/>
    <w:semiHidden/>
    <w:rPr>
      <w:rFonts w:ascii="Consolas" w:hAnsi="Consolas" w:cs="Consolas"/>
      <w:sz w:val="21"/>
    </w:rPr>
  </w:style>
  <w:style w:type="paragraph" w:customStyle="1" w:styleId="Saudao">
    <w:name w:val="Saudação"/>
    <w:basedOn w:val="Normal"/>
    <w:next w:val="Normal"/>
    <w:link w:val="CarterdeSaudao"/>
    <w:uiPriority w:val="99"/>
    <w:semiHidden/>
    <w:unhideWhenUsed/>
  </w:style>
  <w:style w:type="character" w:customStyle="1" w:styleId="CarterdeSaudao">
    <w:name w:val="Caráter de Saudação"/>
    <w:basedOn w:val="Tipodeletrapredefinidodopargrafo"/>
    <w:link w:val="Saudao"/>
    <w:uiPriority w:val="99"/>
    <w:semiHidden/>
  </w:style>
  <w:style w:type="paragraph" w:styleId="Assinatura">
    <w:name w:val="Signature"/>
    <w:basedOn w:val="Normal"/>
    <w:link w:val="AssinaturaCarter"/>
    <w:uiPriority w:val="9"/>
    <w:unhideWhenUsed/>
    <w:pPr>
      <w:spacing w:before="720" w:after="0" w:line="312" w:lineRule="auto"/>
      <w:contextualSpacing/>
    </w:pPr>
  </w:style>
  <w:style w:type="character" w:customStyle="1" w:styleId="AssinaturaCarter">
    <w:name w:val="Assinatura Caráter"/>
    <w:basedOn w:val="Tipodeletrapredefinidodopargrafo"/>
    <w:link w:val="Assinatura"/>
    <w:uiPriority w:val="9"/>
    <w:rPr>
      <w:kern w:val="20"/>
    </w:rPr>
  </w:style>
  <w:style w:type="character" w:styleId="Forte">
    <w:name w:val="Strong"/>
    <w:basedOn w:val="Tipodeletrapredefinidodopargrafo"/>
    <w:uiPriority w:val="22"/>
    <w:qFormat/>
    <w:rsid w:val="00F35366"/>
    <w:rPr>
      <w:b/>
      <w:bCs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3536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3536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nfaseSubtil">
    <w:name w:val="Ênfase Subtil"/>
    <w:basedOn w:val="Tipodeletrapredefinidodopargrafo"/>
    <w:uiPriority w:val="19"/>
    <w:semiHidden/>
    <w:unhideWhenUsed/>
    <w:rPr>
      <w:i/>
      <w:iCs/>
      <w:color w:val="808080" w:themeColor="text1" w:themeTint="7F"/>
    </w:rPr>
  </w:style>
  <w:style w:type="character" w:customStyle="1" w:styleId="RefernciaSubtil">
    <w:name w:val="Referência Subtil"/>
    <w:basedOn w:val="Tipodeletrapredefinidodopargrafo"/>
    <w:uiPriority w:val="31"/>
    <w:semiHidden/>
    <w:unhideWhenUsed/>
    <w:rPr>
      <w:smallCaps/>
      <w:color w:val="63A537" w:themeColor="accent2"/>
      <w:u w:val="single"/>
    </w:rPr>
  </w:style>
  <w:style w:type="table" w:customStyle="1" w:styleId="Efeitos3DdeTabela1">
    <w:name w:val="Efeitos 3D de Tabela 1"/>
    <w:basedOn w:val="Tabelanormal"/>
    <w:uiPriority w:val="99"/>
    <w:semiHidden/>
    <w:unhideWhenUsed/>
    <w:pPr>
      <w:spacing w:line="300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2">
    <w:name w:val="Efeitos 3D de Tabela 2"/>
    <w:basedOn w:val="Tabelanormal"/>
    <w:uiPriority w:val="99"/>
    <w:semiHidden/>
    <w:unhideWhenUsed/>
    <w:pPr>
      <w:spacing w:line="300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3">
    <w:name w:val="Efeitos 3D de Tabela 3"/>
    <w:basedOn w:val="Tabelanormal"/>
    <w:uiPriority w:val="99"/>
    <w:semiHidden/>
    <w:unhideWhenUsed/>
    <w:pPr>
      <w:spacing w:line="30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1">
    <w:name w:val="Tabela Clássica 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2">
    <w:name w:val="Tabela Clássica 2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3">
    <w:name w:val="Tabela Clássica 3"/>
    <w:basedOn w:val="Tabe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4">
    <w:name w:val="Tabela Clássic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1">
    <w:name w:val="Tabela Colorida 1"/>
    <w:basedOn w:val="Tabe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2">
    <w:name w:val="Tabela Colorida 2"/>
    <w:basedOn w:val="Tabelanormal"/>
    <w:uiPriority w:val="99"/>
    <w:semiHidden/>
    <w:unhideWhenUsed/>
    <w:pPr>
      <w:spacing w:line="300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3">
    <w:name w:val="Tabela Colorida 3"/>
    <w:basedOn w:val="Tabelanormal"/>
    <w:uiPriority w:val="99"/>
    <w:semiHidden/>
    <w:unhideWhenUsed/>
    <w:pPr>
      <w:spacing w:line="300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ColunasdeTabela1">
    <w:name w:val="Colunas de Tabela 1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2">
    <w:name w:val="Colunas de Tabela 2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3">
    <w:name w:val="Colunas de Tabela 3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4">
    <w:name w:val="Colunas de Tabela 4"/>
    <w:basedOn w:val="Tabelanormal"/>
    <w:uiPriority w:val="99"/>
    <w:semiHidden/>
    <w:unhideWhenUsed/>
    <w:pPr>
      <w:spacing w:line="300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ColunasdeTabela5">
    <w:name w:val="Colunas de Tabela 5"/>
    <w:basedOn w:val="Tabelanormal"/>
    <w:uiPriority w:val="99"/>
    <w:semiHidden/>
    <w:unhideWhenUsed/>
    <w:pPr>
      <w:spacing w:line="300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TabelaContempornea">
    <w:name w:val="Tabela Contemporânea"/>
    <w:basedOn w:val="Tabe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TabelaElegante">
    <w:name w:val="Tabela Elegante"/>
    <w:basedOn w:val="Tabelanormal"/>
    <w:uiPriority w:val="99"/>
    <w:semiHidden/>
    <w:unhideWhenUsed/>
    <w:pPr>
      <w:spacing w:line="30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1">
    <w:name w:val="Grelha de Tabela 1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2">
    <w:name w:val="Grelha de Tabela 2"/>
    <w:basedOn w:val="Tabelanormal"/>
    <w:uiPriority w:val="99"/>
    <w:semiHidden/>
    <w:unhideWhenUsed/>
    <w:pPr>
      <w:spacing w:line="30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3">
    <w:name w:val="Grelha de Tabela 3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4">
    <w:name w:val="Grelha de Tabela 4"/>
    <w:basedOn w:val="Tabelanormal"/>
    <w:uiPriority w:val="99"/>
    <w:semiHidden/>
    <w:unhideWhenUsed/>
    <w:pPr>
      <w:spacing w:line="300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5">
    <w:name w:val="Grelha de Tabela 5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6">
    <w:name w:val="Grelha de Tabela 6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7">
    <w:name w:val="Grelha de Tabela 7"/>
    <w:basedOn w:val="Tabelanormal"/>
    <w:uiPriority w:val="99"/>
    <w:semiHidden/>
    <w:unhideWhenUsed/>
    <w:pPr>
      <w:spacing w:line="300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8">
    <w:name w:val="Grelha de Tabela 8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1">
    <w:name w:val="Lista de Tabela 1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2">
    <w:name w:val="Lista de Tabela 2"/>
    <w:basedOn w:val="Tabe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3">
    <w:name w:val="Lista de Tabela 3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4">
    <w:name w:val="Lista de Tabel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ListadeTabela5">
    <w:name w:val="Lista de Tabela 5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6">
    <w:name w:val="Lista de Tabela 6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ListadeTabela7">
    <w:name w:val="Lista de Tabela 7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ListadeTabela8">
    <w:name w:val="Lista de Tabela 8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customStyle="1" w:styleId="ndicedeautoridades">
    <w:name w:val="índice de autoridad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customStyle="1" w:styleId="ndicedeilustraes">
    <w:name w:val="índice de ilustrações"/>
    <w:basedOn w:val="Normal"/>
    <w:next w:val="Normal"/>
    <w:uiPriority w:val="99"/>
    <w:semiHidden/>
    <w:unhideWhenUsed/>
    <w:pPr>
      <w:spacing w:after="0"/>
    </w:pPr>
  </w:style>
  <w:style w:type="table" w:customStyle="1" w:styleId="TabelaProfissional">
    <w:name w:val="Tabela Profissional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1">
    <w:name w:val="Tabela Simples 1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1">
    <w:name w:val="Tabela Simples 21"/>
    <w:basedOn w:val="Tabe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31">
    <w:name w:val="Tabela Simples 3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2">
    <w:name w:val="Tabela Simples 12"/>
    <w:basedOn w:val="Tabe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2">
    <w:name w:val="Tabela Simples 22"/>
    <w:basedOn w:val="Tabe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emadeTabela">
    <w:name w:val="Tema de Tabela"/>
    <w:basedOn w:val="Tabe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Web1">
    <w:name w:val="Table Web 1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2">
    <w:name w:val="Table Web 2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3">
    <w:name w:val="Table Web 3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35366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35366"/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paragraph" w:customStyle="1" w:styleId="ttulodendicedeautoridades">
    <w:name w:val="título de índice de autoridades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spacing w:after="100"/>
      <w:ind w:left="220"/>
    </w:p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customStyle="1" w:styleId="ndice5">
    <w:name w:val="índice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customStyle="1" w:styleId="ndice6">
    <w:name w:val="índice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customStyle="1" w:styleId="ndice7">
    <w:name w:val="índice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customStyle="1" w:styleId="ndice8">
    <w:name w:val="índice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customStyle="1" w:styleId="ndice9">
    <w:name w:val="índice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customStyle="1" w:styleId="Ttulodendice">
    <w:name w:val="Título de Índice"/>
    <w:basedOn w:val="ttulo1"/>
    <w:next w:val="Normal"/>
    <w:uiPriority w:val="39"/>
    <w:unhideWhenUsed/>
    <w:pPr>
      <w:outlineLvl w:val="9"/>
    </w:pPr>
  </w:style>
  <w:style w:type="character" w:customStyle="1" w:styleId="CarterdeSemEspaos">
    <w:name w:val="Caráter de Sem Espaços"/>
    <w:basedOn w:val="Tipodeletrapredefinidodopargrafo"/>
    <w:link w:val="SemEspaos"/>
    <w:uiPriority w:val="1"/>
  </w:style>
  <w:style w:type="paragraph" w:customStyle="1" w:styleId="TtulodaTabela">
    <w:name w:val="Título da Tabela"/>
    <w:basedOn w:val="Normal"/>
    <w:uiPriority w:val="1"/>
    <w:pPr>
      <w:keepNext/>
      <w:pBdr>
        <w:top w:val="single" w:sz="4" w:space="1" w:color="99CB38" w:themeColor="accent1"/>
        <w:left w:val="single" w:sz="4" w:space="6" w:color="99CB38" w:themeColor="accent1"/>
        <w:bottom w:val="single" w:sz="4" w:space="1" w:color="99CB38" w:themeColor="accent1"/>
        <w:right w:val="single" w:sz="4" w:space="6" w:color="99CB38" w:themeColor="accent1"/>
      </w:pBdr>
      <w:shd w:val="clear" w:color="auto" w:fill="99CB38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DecimaldeTextodeTabela">
    <w:name w:val="Decimal de Texto de Tabela"/>
    <w:basedOn w:val="Normal"/>
    <w:uiPriority w:val="1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elaFinanceira">
    <w:name w:val="Tabela Financeira"/>
    <w:basedOn w:val="Tabela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99CB38" w:themeColor="accent1"/>
        <w:sz w:val="22"/>
      </w:rPr>
    </w:tblStylePr>
    <w:tblStylePr w:type="firstCol">
      <w:rPr>
        <w:b/>
      </w:rPr>
    </w:tblStylePr>
  </w:style>
  <w:style w:type="numbering" w:customStyle="1" w:styleId="RelatrioAnual">
    <w:name w:val="Relatório Anual"/>
    <w:uiPriority w:val="99"/>
    <w:pPr>
      <w:numPr>
        <w:numId w:val="6"/>
      </w:numPr>
    </w:pPr>
  </w:style>
  <w:style w:type="paragraph" w:customStyle="1" w:styleId="Resumo">
    <w:name w:val="Resumo"/>
    <w:basedOn w:val="Normal"/>
    <w:uiPriority w:val="19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extodeTabela">
    <w:name w:val="Texto de Tabela"/>
    <w:basedOn w:val="Normal"/>
    <w:uiPriority w:val="9"/>
    <w:pPr>
      <w:spacing w:before="60" w:after="60" w:line="240" w:lineRule="auto"/>
      <w:ind w:left="144" w:right="144"/>
    </w:pPr>
  </w:style>
  <w:style w:type="paragraph" w:customStyle="1" w:styleId="TtuloInversodeTabela">
    <w:name w:val="Título Inverso de Tabela"/>
    <w:basedOn w:val="Normal"/>
    <w:uiPriority w:val="9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abealhoSombreado">
    <w:name w:val="Cabeçalho Sombreado"/>
    <w:basedOn w:val="Normal"/>
    <w:uiPriority w:val="19"/>
    <w:pPr>
      <w:pBdr>
        <w:top w:val="single" w:sz="2" w:space="2" w:color="99CB38" w:themeColor="accent1"/>
        <w:left w:val="single" w:sz="2" w:space="6" w:color="99CB38" w:themeColor="accent1"/>
        <w:bottom w:val="single" w:sz="2" w:space="2" w:color="99CB38" w:themeColor="accent1"/>
        <w:right w:val="single" w:sz="2" w:space="6" w:color="99CB38" w:themeColor="accent1"/>
      </w:pBdr>
      <w:shd w:val="clear" w:color="auto" w:fill="99CB38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styleId="Cabealho0">
    <w:name w:val="header"/>
    <w:basedOn w:val="Normal"/>
    <w:link w:val="Cabealho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0"/>
    <w:uiPriority w:val="99"/>
    <w:rsid w:val="00026AD3"/>
    <w:rPr>
      <w:kern w:val="20"/>
    </w:rPr>
  </w:style>
  <w:style w:type="paragraph" w:styleId="Rodap0">
    <w:name w:val="footer"/>
    <w:basedOn w:val="Normal"/>
    <w:link w:val="Rodap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0"/>
    <w:uiPriority w:val="99"/>
    <w:rsid w:val="00026AD3"/>
    <w:rPr>
      <w:kern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B82B72"/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35366"/>
    <w:pPr>
      <w:outlineLvl w:val="9"/>
    </w:pPr>
  </w:style>
  <w:style w:type="paragraph" w:styleId="ndice10">
    <w:name w:val="toc 1"/>
    <w:basedOn w:val="Normal"/>
    <w:next w:val="Normal"/>
    <w:autoRedefine/>
    <w:uiPriority w:val="39"/>
    <w:unhideWhenUsed/>
    <w:rsid w:val="00A52749"/>
    <w:pPr>
      <w:spacing w:after="100"/>
    </w:pPr>
  </w:style>
  <w:style w:type="paragraph" w:styleId="ndice20">
    <w:name w:val="toc 2"/>
    <w:basedOn w:val="Normal"/>
    <w:next w:val="Normal"/>
    <w:autoRedefine/>
    <w:uiPriority w:val="39"/>
    <w:unhideWhenUsed/>
    <w:rsid w:val="00A52749"/>
    <w:pPr>
      <w:spacing w:after="100"/>
      <w:ind w:left="200"/>
    </w:pPr>
  </w:style>
  <w:style w:type="paragraph" w:styleId="SemEspaamento">
    <w:name w:val="No Spacing"/>
    <w:link w:val="SemEspaamentoCarter"/>
    <w:uiPriority w:val="1"/>
    <w:qFormat/>
    <w:rsid w:val="00F35366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35BF8"/>
  </w:style>
  <w:style w:type="character" w:customStyle="1" w:styleId="Cabealho2Carter">
    <w:name w:val="Cabeçalho 2 Caráter"/>
    <w:basedOn w:val="Tipodeletrapredefinidodopargrafo"/>
    <w:link w:val="Cabealho2"/>
    <w:uiPriority w:val="9"/>
    <w:rsid w:val="000B7D78"/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C74657"/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F35366"/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F3536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F3536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F3536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F3536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F3536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0">
    <w:name w:val="caption"/>
    <w:basedOn w:val="Normal"/>
    <w:next w:val="Normal"/>
    <w:uiPriority w:val="35"/>
    <w:unhideWhenUsed/>
    <w:qFormat/>
    <w:rsid w:val="00F3536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styleId="nfaseDiscreto">
    <w:name w:val="Subtle Emphasis"/>
    <w:basedOn w:val="Tipodeletrapredefinidodopargrafo"/>
    <w:uiPriority w:val="19"/>
    <w:qFormat/>
    <w:rsid w:val="00F35366"/>
    <w:rPr>
      <w:i/>
      <w:iCs/>
      <w:color w:val="595959" w:themeColor="text1" w:themeTint="A6"/>
    </w:rPr>
  </w:style>
  <w:style w:type="character" w:styleId="nfaseIntenso">
    <w:name w:val="Intense Emphasis"/>
    <w:basedOn w:val="Tipodeletrapredefinidodopargrafo"/>
    <w:uiPriority w:val="21"/>
    <w:qFormat/>
    <w:rsid w:val="00F3536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35366"/>
    <w:rPr>
      <w:smallCaps/>
      <w:color w:val="404040" w:themeColor="text1" w:themeTint="BF"/>
    </w:rPr>
  </w:style>
  <w:style w:type="character" w:styleId="TtulodoLivro">
    <w:name w:val="Book Title"/>
    <w:basedOn w:val="Tipodeletrapredefinidodopargrafo"/>
    <w:uiPriority w:val="33"/>
    <w:qFormat/>
    <w:rsid w:val="00F35366"/>
    <w:rPr>
      <w:b/>
      <w:bCs/>
      <w:smallCaps/>
    </w:rPr>
  </w:style>
  <w:style w:type="paragraph" w:styleId="Textodebalo0">
    <w:name w:val="Balloon Text"/>
    <w:basedOn w:val="Normal"/>
    <w:link w:val="TextodebaloCarter"/>
    <w:uiPriority w:val="99"/>
    <w:semiHidden/>
    <w:unhideWhenUsed/>
    <w:rsid w:val="002002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0"/>
    <w:uiPriority w:val="99"/>
    <w:semiHidden/>
    <w:rsid w:val="002002BD"/>
    <w:rPr>
      <w:rFonts w:ascii="Segoe UI" w:hAnsi="Segoe UI" w:cs="Segoe UI"/>
      <w:sz w:val="18"/>
      <w:szCs w:val="18"/>
    </w:rPr>
  </w:style>
  <w:style w:type="table" w:styleId="Tabelacomgrelha">
    <w:name w:val="Table Grid"/>
    <w:basedOn w:val="Tabelanormal"/>
    <w:uiPriority w:val="39"/>
    <w:rsid w:val="003A1D00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30">
    <w:name w:val="toc 3"/>
    <w:basedOn w:val="Normal"/>
    <w:next w:val="Normal"/>
    <w:autoRedefine/>
    <w:uiPriority w:val="39"/>
    <w:unhideWhenUsed/>
    <w:rsid w:val="00D63167"/>
    <w:pPr>
      <w:spacing w:after="100" w:line="259" w:lineRule="auto"/>
      <w:ind w:left="440"/>
    </w:pPr>
    <w:rPr>
      <w:rFonts w:cs="Times New Roman"/>
      <w:sz w:val="22"/>
      <w:szCs w:val="22"/>
    </w:rPr>
  </w:style>
  <w:style w:type="table" w:styleId="TabeladeGrelha2-Destaque6">
    <w:name w:val="Grid Table 2 Accent 6"/>
    <w:basedOn w:val="Tabelanormal"/>
    <w:uiPriority w:val="47"/>
    <w:rsid w:val="00FC260C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96DBFB" w:themeColor="accent6" w:themeTint="99"/>
        <w:bottom w:val="single" w:sz="2" w:space="0" w:color="96DBFB" w:themeColor="accent6" w:themeTint="99"/>
        <w:insideH w:val="single" w:sz="2" w:space="0" w:color="96DBFB" w:themeColor="accent6" w:themeTint="99"/>
        <w:insideV w:val="single" w:sz="2" w:space="0" w:color="96DBF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6DBF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TabeladeGrelha5Escura-Destaque5">
    <w:name w:val="Grid Table 5 Dark Accent 5"/>
    <w:basedOn w:val="Tabelanormal"/>
    <w:uiPriority w:val="50"/>
    <w:rsid w:val="00E709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B8E0EB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3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5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75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sktop\AppData\Roaming\Microsoft\Templates\Relat&#243;rio%20anual.dotx" TargetMode="External"/></Relationships>
</file>

<file path=word/theme/theme1.xml><?xml version="1.0" encoding="utf-8"?>
<a:theme xmlns:a="http://schemas.openxmlformats.org/drawingml/2006/main" name="Annual Report">
  <a:themeElements>
    <a:clrScheme name="Amarelo-esverdead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2015</PublishDate>
  <Abstract>meirim.</Abstract>
  <CompanyAddress>Rua Infante de Sagres, nº 31 3º Dtº 2330-165 Entroncamento</CompanyAddress>
  <CompanyPhone>249 716 322</CompanyPhone>
  <CompanyFax>249 716 322</CompanyFax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7B946B-B23F-46F0-82A3-1DA9C9C34A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E0878413-3D6A-4ADC-89D2-176698E3A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anual.dotx</Template>
  <TotalTime>1996</TotalTime>
  <Pages>23</Pages>
  <Words>3387</Words>
  <Characters>18292</Characters>
  <Application>Microsoft Office Word</Application>
  <DocSecurity>0</DocSecurity>
  <Lines>152</Lines>
  <Paragraphs>43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Projeto de expansão</vt:lpstr>
      <vt:lpstr/>
      <vt:lpstr>Para Os Nossos Acionistas</vt:lpstr>
      <vt:lpstr>    Destaques Estratégicos</vt:lpstr>
      <vt:lpstr>    Destaques Financeiros</vt:lpstr>
      <vt:lpstr>    Destaques Operacionais</vt:lpstr>
      <vt:lpstr>    Olhar Para o Futuro</vt:lpstr>
      <vt:lpstr>Resumo Financeiro</vt:lpstr>
      <vt:lpstr>Declarações Financeiras</vt:lpstr>
      <vt:lpstr>    Declaração de Posição Financeira</vt:lpstr>
      <vt:lpstr>    Declaração de Rendimento Integral (Lucros e Prejuízos)</vt:lpstr>
      <vt:lpstr>    Declaração de Alterações no Capital</vt:lpstr>
      <vt:lpstr>    Declaração de Fluxos Monetários</vt:lpstr>
      <vt:lpstr>Notas para Declarações Financeiras</vt:lpstr>
      <vt:lpstr>    Contas</vt:lpstr>
      <vt:lpstr>    Dívida</vt:lpstr>
      <vt:lpstr>    Princípio de Continuidade</vt:lpstr>
      <vt:lpstr>    Passivos Contingentes</vt:lpstr>
      <vt:lpstr>    Conclusões</vt:lpstr>
      <vt:lpstr>Relatório de Auditor Independente</vt:lpstr>
      <vt:lpstr>Informação de Contacto</vt:lpstr>
      <vt:lpstr>Informações da Empresa</vt:lpstr>
    </vt:vector>
  </TitlesOfParts>
  <Company>Trabalho realizado por:</Company>
  <LinksUpToDate>false</LinksUpToDate>
  <CharactersWithSpaces>21636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de expansão</dc:title>
  <dc:creator>Desktop</dc:creator>
  <cp:keywords/>
  <cp:lastModifiedBy>dario.s.mendes@hotmail.com</cp:lastModifiedBy>
  <cp:revision>127</cp:revision>
  <cp:lastPrinted>2015-07-13T01:06:00Z</cp:lastPrinted>
  <dcterms:created xsi:type="dcterms:W3CDTF">2015-06-13T15:03:00Z</dcterms:created>
  <dcterms:modified xsi:type="dcterms:W3CDTF">2015-07-13T16:11:00Z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